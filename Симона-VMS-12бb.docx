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61C42" w14:textId="77777777" w:rsidR="007B2D64" w:rsidRPr="005909DE" w:rsidRDefault="00D8265A" w:rsidP="00B756C5">
      <w:pPr>
        <w:pStyle w:val="a5"/>
        <w:spacing w:line="360" w:lineRule="auto"/>
        <w:jc w:val="center"/>
        <w:rPr>
          <w:sz w:val="32"/>
          <w:u w:val="single"/>
        </w:rPr>
      </w:pPr>
      <w:r w:rsidRPr="005909DE">
        <w:rPr>
          <w:sz w:val="32"/>
          <w:u w:val="single"/>
        </w:rPr>
        <w:t>Професионална гимназия по електротехника и електроника „Константин Фотинов“, гр. Бургас</w:t>
      </w:r>
    </w:p>
    <w:p w14:paraId="162140D7" w14:textId="77777777" w:rsidR="00D8265A" w:rsidRDefault="00D8265A" w:rsidP="007B2D64">
      <w:pPr>
        <w:pStyle w:val="a5"/>
        <w:jc w:val="center"/>
      </w:pPr>
    </w:p>
    <w:p w14:paraId="14C1406A" w14:textId="77777777" w:rsidR="00D8265A" w:rsidRPr="000C5D5C" w:rsidRDefault="00D8265A" w:rsidP="007B2D64">
      <w:pPr>
        <w:pStyle w:val="a5"/>
        <w:jc w:val="center"/>
      </w:pPr>
    </w:p>
    <w:p w14:paraId="54D0E0D9" w14:textId="77777777" w:rsidR="007B2D64" w:rsidRPr="00D8265A" w:rsidRDefault="007B2D64" w:rsidP="007B2D64">
      <w:pPr>
        <w:pStyle w:val="a5"/>
        <w:jc w:val="center"/>
        <w:rPr>
          <w:b/>
          <w:sz w:val="44"/>
        </w:rPr>
      </w:pPr>
      <w:r w:rsidRPr="00D8265A">
        <w:rPr>
          <w:b/>
          <w:sz w:val="44"/>
        </w:rPr>
        <w:t>ДИПЛОМЕН ПРОЕКТ</w:t>
      </w:r>
    </w:p>
    <w:p w14:paraId="6C4EC377" w14:textId="77777777" w:rsidR="00D8265A" w:rsidRDefault="00D8265A" w:rsidP="007B2D64">
      <w:pPr>
        <w:pStyle w:val="a5"/>
        <w:jc w:val="center"/>
        <w:rPr>
          <w:b/>
        </w:rPr>
      </w:pPr>
    </w:p>
    <w:p w14:paraId="24AD95E2" w14:textId="77777777" w:rsidR="00D8265A" w:rsidRPr="000C5D5C" w:rsidRDefault="00D8265A" w:rsidP="007B2D64">
      <w:pPr>
        <w:pStyle w:val="a5"/>
        <w:jc w:val="center"/>
        <w:rPr>
          <w:b/>
        </w:rPr>
      </w:pPr>
    </w:p>
    <w:p w14:paraId="325BB713" w14:textId="69DFDD9F" w:rsidR="007B2D64" w:rsidRPr="00547335" w:rsidRDefault="00DC433B" w:rsidP="007B2D64">
      <w:pPr>
        <w:pStyle w:val="a5"/>
      </w:pPr>
      <w:r>
        <w:t>Н</w:t>
      </w:r>
      <w:r w:rsidR="007B2D64">
        <w:t>а</w:t>
      </w:r>
      <w:r>
        <w:rPr>
          <w:lang w:val="en-US"/>
        </w:rPr>
        <w:t xml:space="preserve"> </w:t>
      </w:r>
      <w:r>
        <w:t>Симона Стоянова Иванова</w:t>
      </w:r>
      <w:r w:rsidR="007B2D64">
        <w:t xml:space="preserve"> ученик/ученичка от </w:t>
      </w:r>
      <w:r w:rsidR="007B2D64" w:rsidRPr="002D7283">
        <w:rPr>
          <w:lang w:val="en-US"/>
        </w:rPr>
        <w:t>XII</w:t>
      </w:r>
      <w:r w:rsidR="002D7283">
        <w:t xml:space="preserve"> </w:t>
      </w:r>
      <w:r w:rsidR="002D7283">
        <w:rPr>
          <w:vertAlign w:val="superscript"/>
        </w:rPr>
        <w:t>б</w:t>
      </w:r>
      <w:r w:rsidR="002D7283">
        <w:t xml:space="preserve"> </w:t>
      </w:r>
      <w:r w:rsidR="007B2D64" w:rsidRPr="002D7283">
        <w:t>клас</w:t>
      </w:r>
    </w:p>
    <w:p w14:paraId="038B21AF" w14:textId="6FF579E0" w:rsidR="007B2D64" w:rsidRPr="00D8265A" w:rsidRDefault="00D8265A" w:rsidP="00D8265A">
      <w:pPr>
        <w:pStyle w:val="a5"/>
      </w:pPr>
      <w:r w:rsidRPr="00D8265A">
        <w:t xml:space="preserve">професия- код: </w:t>
      </w:r>
      <w:r w:rsidR="007B2D64" w:rsidRPr="00D8265A">
        <w:t xml:space="preserve"> „</w:t>
      </w:r>
      <w:r w:rsidR="000052AF">
        <w:t>Приложен програмист</w:t>
      </w:r>
      <w:r w:rsidR="007B2D64" w:rsidRPr="00D8265A">
        <w:t>“</w:t>
      </w:r>
      <w:r w:rsidRPr="00D8265A">
        <w:t xml:space="preserve"> - </w:t>
      </w:r>
      <w:r w:rsidR="000052AF">
        <w:t>481030</w:t>
      </w:r>
    </w:p>
    <w:p w14:paraId="0B97D885" w14:textId="78B047B6" w:rsidR="007B2D64" w:rsidRPr="00D8265A" w:rsidRDefault="007B2D64" w:rsidP="00D8265A">
      <w:pPr>
        <w:pStyle w:val="a5"/>
      </w:pPr>
      <w:r w:rsidRPr="00D8265A">
        <w:t>специалност</w:t>
      </w:r>
      <w:r w:rsidR="00D8265A" w:rsidRPr="00D8265A">
        <w:t>- код:</w:t>
      </w:r>
      <w:r w:rsidRPr="00D8265A">
        <w:t xml:space="preserve"> „</w:t>
      </w:r>
      <w:r w:rsidR="000052AF">
        <w:t>Приложно програмиране</w:t>
      </w:r>
      <w:r w:rsidRPr="00D8265A">
        <w:t>“</w:t>
      </w:r>
      <w:r w:rsidR="00D8265A" w:rsidRPr="00D8265A">
        <w:t xml:space="preserve"> - </w:t>
      </w:r>
      <w:r w:rsidR="000052AF">
        <w:t>4810301</w:t>
      </w:r>
    </w:p>
    <w:p w14:paraId="2C3D1FAB" w14:textId="77777777" w:rsidR="00D8265A" w:rsidRDefault="00D8265A" w:rsidP="007B2D64">
      <w:pPr>
        <w:pStyle w:val="a5"/>
        <w:jc w:val="center"/>
        <w:rPr>
          <w:b/>
        </w:rPr>
      </w:pPr>
    </w:p>
    <w:p w14:paraId="3FF4A668" w14:textId="23449188" w:rsidR="007B2D64" w:rsidRDefault="007B2D64" w:rsidP="00D8265A">
      <w:pPr>
        <w:pStyle w:val="a5"/>
        <w:rPr>
          <w:b/>
        </w:rPr>
      </w:pPr>
      <w:r>
        <w:rPr>
          <w:b/>
        </w:rPr>
        <w:t>Тема:</w:t>
      </w:r>
      <w:r w:rsidR="006C42FD">
        <w:rPr>
          <w:b/>
        </w:rPr>
        <w:t xml:space="preserve"> Сайт за ветеринарна клиника</w:t>
      </w:r>
    </w:p>
    <w:p w14:paraId="27A0C1F8" w14:textId="77777777" w:rsidR="007B2D64" w:rsidRDefault="007B2D64" w:rsidP="007B2D64">
      <w:pPr>
        <w:pStyle w:val="a5"/>
        <w:rPr>
          <w:b/>
        </w:rPr>
      </w:pPr>
      <w:r>
        <w:rPr>
          <w:b/>
        </w:rPr>
        <w:t>Изисквания за разработката на дипломния проект:</w:t>
      </w:r>
    </w:p>
    <w:p w14:paraId="2F9CCF60" w14:textId="77777777" w:rsidR="00D8265A" w:rsidRDefault="00D8265A" w:rsidP="007B2D64">
      <w:pPr>
        <w:pStyle w:val="a5"/>
        <w:rPr>
          <w:b/>
        </w:rPr>
      </w:pPr>
    </w:p>
    <w:p w14:paraId="2DCC5378" w14:textId="77777777" w:rsidR="00D8265A" w:rsidRDefault="00D8265A" w:rsidP="007B2D64">
      <w:pPr>
        <w:pStyle w:val="a5"/>
        <w:rPr>
          <w:b/>
        </w:rPr>
      </w:pPr>
    </w:p>
    <w:p w14:paraId="12AAE1E9" w14:textId="77777777" w:rsidR="00D8265A" w:rsidRDefault="00D8265A" w:rsidP="007B2D64">
      <w:pPr>
        <w:pStyle w:val="a5"/>
        <w:rPr>
          <w:b/>
        </w:rPr>
      </w:pPr>
    </w:p>
    <w:p w14:paraId="40A96DC7" w14:textId="77777777" w:rsidR="007B2D64" w:rsidRDefault="007B2D64" w:rsidP="007B2D64">
      <w:pPr>
        <w:pStyle w:val="a5"/>
      </w:pPr>
      <w:r>
        <w:rPr>
          <w:b/>
        </w:rPr>
        <w:t>Ръководител-консултант:</w:t>
      </w:r>
      <w:r>
        <w:t>......................................................................</w:t>
      </w:r>
    </w:p>
    <w:p w14:paraId="3EE545BB" w14:textId="77777777" w:rsidR="00D8265A" w:rsidRDefault="00D8265A" w:rsidP="007B2D64">
      <w:pPr>
        <w:pStyle w:val="a5"/>
      </w:pPr>
      <w:r>
        <w:t>Сесия: май-юни 2022г.</w:t>
      </w:r>
    </w:p>
    <w:p w14:paraId="7CB0F9FC" w14:textId="77777777" w:rsidR="00D8265A" w:rsidRDefault="00D8265A" w:rsidP="007B2D64">
      <w:pPr>
        <w:pStyle w:val="a5"/>
      </w:pPr>
      <w:r>
        <w:t>Дата:.........................</w:t>
      </w:r>
    </w:p>
    <w:p w14:paraId="2C733DB2" w14:textId="77777777" w:rsidR="0016504B" w:rsidRDefault="0016504B">
      <w:r>
        <w:br w:type="page"/>
      </w:r>
    </w:p>
    <w:bookmarkStart w:id="0" w:name="_Ref92650835" w:displacedByCustomXml="next"/>
    <w:sdt>
      <w:sdtPr>
        <w:rPr>
          <w:rFonts w:asciiTheme="minorHAnsi" w:eastAsiaTheme="minorHAnsi" w:hAnsiTheme="minorHAnsi" w:cstheme="minorBidi"/>
          <w:color w:val="auto"/>
          <w:sz w:val="22"/>
          <w:szCs w:val="22"/>
          <w:lang w:val="bg-BG"/>
        </w:rPr>
        <w:id w:val="-1143498763"/>
        <w:docPartObj>
          <w:docPartGallery w:val="Table of Contents"/>
          <w:docPartUnique/>
        </w:docPartObj>
      </w:sdtPr>
      <w:sdtEndPr>
        <w:rPr>
          <w:sz w:val="36"/>
          <w:szCs w:val="36"/>
        </w:rPr>
      </w:sdtEndPr>
      <w:sdtContent>
        <w:p w14:paraId="6A413AA2" w14:textId="614CE4A4" w:rsidR="00B33114" w:rsidRPr="007357B6" w:rsidRDefault="00B33114" w:rsidP="00B33114">
          <w:pPr>
            <w:pStyle w:val="ab"/>
            <w:jc w:val="center"/>
            <w:rPr>
              <w:sz w:val="52"/>
              <w:szCs w:val="52"/>
            </w:rPr>
          </w:pPr>
          <w:r w:rsidRPr="007357B6">
            <w:rPr>
              <w:sz w:val="52"/>
              <w:szCs w:val="52"/>
              <w:lang w:val="bg-BG"/>
            </w:rPr>
            <w:t>Съдържание</w:t>
          </w:r>
        </w:p>
        <w:p w14:paraId="637343FF" w14:textId="06C1B48C" w:rsidR="00B33114" w:rsidRPr="00A17848" w:rsidRDefault="00B33114" w:rsidP="00B33114">
          <w:pPr>
            <w:pStyle w:val="11"/>
            <w:numPr>
              <w:ilvl w:val="0"/>
              <w:numId w:val="27"/>
            </w:numPr>
            <w:rPr>
              <w:sz w:val="36"/>
              <w:szCs w:val="36"/>
            </w:rPr>
          </w:pPr>
          <w:r w:rsidRPr="00A17848">
            <w:rPr>
              <w:b/>
              <w:bCs/>
              <w:sz w:val="36"/>
              <w:szCs w:val="36"/>
            </w:rPr>
            <w:t>Увод</w:t>
          </w:r>
          <w:r w:rsidRPr="00A17848">
            <w:rPr>
              <w:sz w:val="36"/>
              <w:szCs w:val="36"/>
            </w:rPr>
            <w:ptab w:relativeTo="margin" w:alignment="right" w:leader="dot"/>
          </w:r>
          <w:r w:rsidRPr="00A17848">
            <w:rPr>
              <w:sz w:val="36"/>
              <w:szCs w:val="36"/>
            </w:rPr>
            <w:t>2</w:t>
          </w:r>
        </w:p>
        <w:p w14:paraId="58048419" w14:textId="6DAC7DB9" w:rsidR="00B33114" w:rsidRPr="00A17848" w:rsidRDefault="00FF1737" w:rsidP="00B33114">
          <w:pPr>
            <w:pStyle w:val="21"/>
            <w:numPr>
              <w:ilvl w:val="0"/>
              <w:numId w:val="27"/>
            </w:numPr>
            <w:rPr>
              <w:sz w:val="36"/>
              <w:szCs w:val="36"/>
            </w:rPr>
          </w:pPr>
          <w:r w:rsidRPr="00A17848">
            <w:rPr>
              <w:b/>
              <w:bCs/>
              <w:sz w:val="36"/>
              <w:szCs w:val="36"/>
            </w:rPr>
            <w:t>Изложение</w:t>
          </w:r>
          <w:r w:rsidRPr="00A17848">
            <w:rPr>
              <w:sz w:val="36"/>
              <w:szCs w:val="36"/>
            </w:rPr>
            <w:t xml:space="preserve"> </w:t>
          </w:r>
          <w:r w:rsidR="00B33114" w:rsidRPr="00A17848">
            <w:rPr>
              <w:sz w:val="36"/>
              <w:szCs w:val="36"/>
            </w:rPr>
            <w:ptab w:relativeTo="margin" w:alignment="right" w:leader="dot"/>
          </w:r>
          <w:r w:rsidRPr="00A17848">
            <w:rPr>
              <w:sz w:val="36"/>
              <w:szCs w:val="36"/>
            </w:rPr>
            <w:t>4</w:t>
          </w:r>
        </w:p>
        <w:p w14:paraId="404C9397" w14:textId="0B5CED76" w:rsidR="00B33114" w:rsidRPr="00A17848" w:rsidRDefault="00271F27" w:rsidP="00271F27">
          <w:pPr>
            <w:pStyle w:val="31"/>
            <w:numPr>
              <w:ilvl w:val="0"/>
              <w:numId w:val="27"/>
            </w:numPr>
            <w:rPr>
              <w:sz w:val="36"/>
              <w:szCs w:val="36"/>
            </w:rPr>
          </w:pPr>
          <w:r w:rsidRPr="00A17848">
            <w:rPr>
              <w:b/>
              <w:bCs/>
              <w:sz w:val="36"/>
              <w:szCs w:val="36"/>
              <w:lang w:val="bg-BG"/>
            </w:rPr>
            <w:t>Заключение</w:t>
          </w:r>
          <w:r w:rsidR="00B33114" w:rsidRPr="00A17848">
            <w:rPr>
              <w:sz w:val="36"/>
              <w:szCs w:val="36"/>
            </w:rPr>
            <w:ptab w:relativeTo="margin" w:alignment="right" w:leader="dot"/>
          </w:r>
          <w:r w:rsidR="00543779" w:rsidRPr="00A17848">
            <w:rPr>
              <w:sz w:val="36"/>
              <w:szCs w:val="36"/>
              <w:lang w:val="bg-BG"/>
            </w:rPr>
            <w:t>21</w:t>
          </w:r>
        </w:p>
        <w:p w14:paraId="54C6DFE5" w14:textId="68D14C38" w:rsidR="00B33114" w:rsidRPr="00A17848" w:rsidRDefault="00543779" w:rsidP="00543779">
          <w:pPr>
            <w:pStyle w:val="11"/>
            <w:numPr>
              <w:ilvl w:val="0"/>
              <w:numId w:val="27"/>
            </w:numPr>
            <w:rPr>
              <w:sz w:val="36"/>
              <w:szCs w:val="36"/>
            </w:rPr>
          </w:pPr>
          <w:r w:rsidRPr="00A17848">
            <w:rPr>
              <w:b/>
              <w:bCs/>
              <w:sz w:val="36"/>
              <w:szCs w:val="36"/>
            </w:rPr>
            <w:t>Информационни изто</w:t>
          </w:r>
          <w:r w:rsidR="00F002F5" w:rsidRPr="00A17848">
            <w:rPr>
              <w:b/>
              <w:bCs/>
              <w:sz w:val="36"/>
              <w:szCs w:val="36"/>
            </w:rPr>
            <w:t>ч</w:t>
          </w:r>
          <w:r w:rsidRPr="00A17848">
            <w:rPr>
              <w:b/>
              <w:bCs/>
              <w:sz w:val="36"/>
              <w:szCs w:val="36"/>
            </w:rPr>
            <w:t>ници</w:t>
          </w:r>
          <w:r w:rsidR="00B33114" w:rsidRPr="00A17848">
            <w:rPr>
              <w:sz w:val="36"/>
              <w:szCs w:val="36"/>
            </w:rPr>
            <w:ptab w:relativeTo="margin" w:alignment="right" w:leader="dot"/>
          </w:r>
          <w:r w:rsidR="00AC37A5" w:rsidRPr="00A17848">
            <w:rPr>
              <w:sz w:val="36"/>
              <w:szCs w:val="36"/>
            </w:rPr>
            <w:t>25</w:t>
          </w:r>
        </w:p>
        <w:p w14:paraId="41D03E42" w14:textId="78E16783" w:rsidR="00B33114" w:rsidRPr="00A17848" w:rsidRDefault="00AC37A5" w:rsidP="00B6684C">
          <w:pPr>
            <w:pStyle w:val="21"/>
            <w:numPr>
              <w:ilvl w:val="0"/>
              <w:numId w:val="27"/>
            </w:numPr>
            <w:rPr>
              <w:sz w:val="36"/>
              <w:szCs w:val="36"/>
            </w:rPr>
          </w:pPr>
          <w:r w:rsidRPr="00A17848">
            <w:rPr>
              <w:b/>
              <w:bCs/>
              <w:sz w:val="36"/>
              <w:szCs w:val="36"/>
            </w:rPr>
            <w:t>Приложения</w:t>
          </w:r>
          <w:r w:rsidR="00B33114" w:rsidRPr="00A17848">
            <w:rPr>
              <w:sz w:val="36"/>
              <w:szCs w:val="36"/>
            </w:rPr>
            <w:ptab w:relativeTo="margin" w:alignment="right" w:leader="dot"/>
          </w:r>
          <w:r w:rsidR="00B6684C" w:rsidRPr="00A17848">
            <w:rPr>
              <w:sz w:val="36"/>
              <w:szCs w:val="36"/>
            </w:rPr>
            <w:t>27</w:t>
          </w:r>
        </w:p>
      </w:sdtContent>
    </w:sdt>
    <w:p w14:paraId="2E7D7ED7" w14:textId="77777777" w:rsidR="009C5829" w:rsidRDefault="009C5829"/>
    <w:p w14:paraId="34209914" w14:textId="2D577A53" w:rsidR="007D4A94" w:rsidRPr="002C04D1" w:rsidRDefault="00363675" w:rsidP="002C04D1">
      <w:pPr>
        <w:pStyle w:val="a0"/>
        <w:numPr>
          <w:ilvl w:val="0"/>
          <w:numId w:val="16"/>
        </w:numPr>
        <w:rPr>
          <w:b/>
          <w:bCs/>
        </w:rPr>
      </w:pPr>
      <w:bookmarkStart w:id="1" w:name="_Ref92652037"/>
      <w:r>
        <w:br w:type="page"/>
      </w:r>
      <w:r w:rsidR="0016504B" w:rsidRPr="002C04D1">
        <w:rPr>
          <w:b/>
          <w:bCs/>
        </w:rPr>
        <w:lastRenderedPageBreak/>
        <w:t>Увод</w:t>
      </w:r>
      <w:bookmarkEnd w:id="1"/>
      <w:bookmarkEnd w:id="0"/>
    </w:p>
    <w:p w14:paraId="6EE95B3D" w14:textId="7EB206B9" w:rsidR="002007DD" w:rsidRPr="0064318C" w:rsidRDefault="002007DD" w:rsidP="005909DE">
      <w:pPr>
        <w:pStyle w:val="a0"/>
        <w:ind w:firstLine="360"/>
      </w:pPr>
      <w:r>
        <w:t>Дипломният проект представя разработка в областта на</w:t>
      </w:r>
      <w:r w:rsidR="00B25AEC">
        <w:t xml:space="preserve"> интернет/уеб технологиите. Основната идея на </w:t>
      </w:r>
      <w:r w:rsidR="00B25AEC">
        <w:rPr>
          <w:lang w:val="en-US"/>
        </w:rPr>
        <w:t xml:space="preserve">Vet Med Services/VMS </w:t>
      </w:r>
      <w:r w:rsidR="00B25AEC">
        <w:t>е да помогне на хората, които искат да избегнат опашките пред ветеринарната клиника.</w:t>
      </w:r>
      <w:r w:rsidR="00D62548">
        <w:t xml:space="preserve"> В</w:t>
      </w:r>
      <w:r w:rsidR="004C10D2">
        <w:t xml:space="preserve"> главната страница на сайта, хората ще могат да се запознаят с услугите, които предоставя </w:t>
      </w:r>
      <w:r w:rsidR="004C10D2">
        <w:rPr>
          <w:lang w:val="en-US"/>
        </w:rPr>
        <w:t xml:space="preserve">Vet Med Services. </w:t>
      </w:r>
      <w:r w:rsidR="00E31B94">
        <w:t>Именно заглавието подсказва коя е една от о</w:t>
      </w:r>
      <w:r w:rsidR="00783BE8">
        <w:t>снов</w:t>
      </w:r>
      <w:r w:rsidR="00E31B94">
        <w:t>ните идеи на сайта/дипломната работа.</w:t>
      </w:r>
      <w:r w:rsidR="00783BE8">
        <w:t xml:space="preserve"> </w:t>
      </w:r>
      <w:r w:rsidR="00AF41CF">
        <w:t xml:space="preserve">Сайтът е полезен както за </w:t>
      </w:r>
      <w:r w:rsidR="00B25536">
        <w:t>деца</w:t>
      </w:r>
      <w:r w:rsidR="00AF41CF">
        <w:t>, така и за възрастни</w:t>
      </w:r>
      <w:r w:rsidR="00CE431F">
        <w:t xml:space="preserve">. </w:t>
      </w:r>
      <w:r w:rsidR="00BE78ED">
        <w:t xml:space="preserve">Има няколко страници в готовия продукт, но само една от тях е предназначена за потребителите. </w:t>
      </w:r>
      <w:r w:rsidR="000906A2">
        <w:t xml:space="preserve">Защото тази страница ще бъде информативна за тях и в нея ще могат да си запазят час. </w:t>
      </w:r>
      <w:r w:rsidR="004D0488">
        <w:t>Най-същественото в цялата страница е, че бланката, която се намира най-отдолу е за запазване на час. Какво значи това? Чрез тази бланка/формуляр</w:t>
      </w:r>
      <w:r w:rsidR="004C0D1E">
        <w:t xml:space="preserve">, хората ще могат да си запазят час, само като въведат своето име, имейл, телефонен номер и съобщение, в което да напишат кога и в колко часа ще посетят клиниката. </w:t>
      </w:r>
      <w:r w:rsidR="00DD6FB0">
        <w:t>Ветеринарната клиника обслужва няколко вида животни, а именно – котки, кучета, папагали, влечуги и малки животни като хамстери и зай</w:t>
      </w:r>
      <w:r w:rsidR="003A5889">
        <w:t>ци.</w:t>
      </w:r>
      <w:r w:rsidR="0064318C">
        <w:t xml:space="preserve"> </w:t>
      </w:r>
    </w:p>
    <w:p w14:paraId="5ECC35D5" w14:textId="22876EC7" w:rsidR="00B661B1" w:rsidRDefault="00E325B7" w:rsidP="00B661B1">
      <w:pPr>
        <w:pStyle w:val="a0"/>
        <w:ind w:firstLine="360"/>
        <w:rPr>
          <w:lang w:val="en-US"/>
        </w:rPr>
      </w:pPr>
      <w:r>
        <w:t xml:space="preserve">В една от страниците потребителите ще могат да се запознаят с всички услуги/лечения, които предоставя ветеринарната клиниката. </w:t>
      </w:r>
      <w:r w:rsidR="00F413F1">
        <w:t>Не само ще се запознаят с тях, но и ще могат да прочетат за съответните болести.</w:t>
      </w:r>
    </w:p>
    <w:p w14:paraId="40B17B2B" w14:textId="55AFB67E" w:rsidR="008B7729" w:rsidRPr="001B4DD3" w:rsidRDefault="008B7729" w:rsidP="00B661B1">
      <w:pPr>
        <w:pStyle w:val="a0"/>
        <w:ind w:firstLine="360"/>
        <w:rPr>
          <w:lang w:val="en-US"/>
        </w:rPr>
      </w:pPr>
      <w:r>
        <w:t xml:space="preserve">Домашните и дивите животни заслужават безопасност и сигурност. </w:t>
      </w:r>
      <w:r w:rsidR="00CE2787">
        <w:t>Оттук експертният опит на високо  професионалните ветеринари</w:t>
      </w:r>
      <w:r w:rsidR="008C5E67">
        <w:t xml:space="preserve"> е искане за лечение на такива животни при сериозни условия.</w:t>
      </w:r>
      <w:r w:rsidR="00542B1F">
        <w:t xml:space="preserve"> </w:t>
      </w:r>
      <w:r w:rsidR="00423712">
        <w:t>В лицето на клиниката ще намерите персонално внимание и високо качество на всички</w:t>
      </w:r>
      <w:r w:rsidR="0097482B">
        <w:t xml:space="preserve"> </w:t>
      </w:r>
      <w:r w:rsidR="00EB21FB">
        <w:t>медицински, прев</w:t>
      </w:r>
      <w:r w:rsidR="00147F24">
        <w:t>антивни</w:t>
      </w:r>
      <w:r w:rsidR="00EB21FB">
        <w:t xml:space="preserve"> и хирургични грижи за вашия домашен любимец.</w:t>
      </w:r>
    </w:p>
    <w:p w14:paraId="69953081" w14:textId="77777777" w:rsidR="001B4DD3" w:rsidRDefault="001B4DD3" w:rsidP="001B4DD3">
      <w:pPr>
        <w:pStyle w:val="a0"/>
        <w:numPr>
          <w:ilvl w:val="0"/>
          <w:numId w:val="15"/>
        </w:numPr>
        <w:rPr>
          <w:b/>
          <w:bCs/>
        </w:rPr>
      </w:pPr>
      <w:r w:rsidRPr="001B4DD3">
        <w:rPr>
          <w:b/>
          <w:bCs/>
        </w:rPr>
        <w:t>Основна цел:</w:t>
      </w:r>
    </w:p>
    <w:p w14:paraId="7EDF6374" w14:textId="0B3D731C" w:rsidR="001B4DD3" w:rsidRDefault="001B4DD3" w:rsidP="001B4DD3">
      <w:pPr>
        <w:pStyle w:val="a0"/>
        <w:ind w:left="720"/>
      </w:pPr>
      <w:r>
        <w:t xml:space="preserve">Основната цел на проекта </w:t>
      </w:r>
      <w:r w:rsidRPr="001B4DD3">
        <w:rPr>
          <w:lang w:val="en-US"/>
        </w:rPr>
        <w:t xml:space="preserve">Vet Med Services </w:t>
      </w:r>
      <w:r>
        <w:t xml:space="preserve">е да помогне на хората като се избегнат опашките пред ветеринарната клиника. </w:t>
      </w:r>
      <w:r w:rsidR="009C091D">
        <w:t xml:space="preserve">В момента това е положителен фактор към обстановката, пред която сме </w:t>
      </w:r>
      <w:r w:rsidR="009C091D">
        <w:lastRenderedPageBreak/>
        <w:t xml:space="preserve">изправени, а именно </w:t>
      </w:r>
      <w:r w:rsidR="009C091D">
        <w:rPr>
          <w:lang w:val="en-US"/>
        </w:rPr>
        <w:t xml:space="preserve">COVID 19. </w:t>
      </w:r>
      <w:r w:rsidR="00B26A97">
        <w:t xml:space="preserve">Основните усилия и през 2022г. са свързани с осигуряването на ваксини </w:t>
      </w:r>
      <w:r w:rsidR="007035EF">
        <w:t>и методи за лечение, укрепване на здравните системи, подкрепа за социалното и икономическото възстановяване от кризата, облекчаване на пътуванията, транспорта и да се намалят струпванията на хора на обществени места</w:t>
      </w:r>
      <w:r w:rsidR="00C64508">
        <w:t xml:space="preserve">. </w:t>
      </w:r>
      <w:r w:rsidR="00F80633">
        <w:t xml:space="preserve">Като се избегнат опашките пред ветеринарните клиники, но и на други места може да се намали </w:t>
      </w:r>
      <w:r w:rsidR="00AE3A3A">
        <w:t>заболеваемостта</w:t>
      </w:r>
      <w:r w:rsidR="00F80633">
        <w:t xml:space="preserve"> от коронавирусът</w:t>
      </w:r>
      <w:r w:rsidR="00AE3A3A">
        <w:t xml:space="preserve">. </w:t>
      </w:r>
      <w:r w:rsidR="00952BE6">
        <w:t xml:space="preserve">В наши дни е хубаво да планираме всичките си задължения и </w:t>
      </w:r>
      <w:r w:rsidR="00952BE6">
        <w:rPr>
          <w:lang w:val="en-US"/>
        </w:rPr>
        <w:t>Vet Med Services</w:t>
      </w:r>
      <w:r w:rsidR="0097123E">
        <w:t xml:space="preserve">служи точно за това. Като хората са запазили час кога ще посетят клиниката ще се избегнат опашките и по този начин хората </w:t>
      </w:r>
      <w:r w:rsidR="0097123E">
        <w:rPr>
          <w:noProof/>
          <w:lang w:eastAsia="bg-BG"/>
        </w:rPr>
        <w:drawing>
          <wp:anchor distT="0" distB="0" distL="114300" distR="114300" simplePos="0" relativeHeight="251660295" behindDoc="0" locked="0" layoutInCell="1" allowOverlap="1" wp14:anchorId="3CF4088C" wp14:editId="4886758F">
            <wp:simplePos x="0" y="0"/>
            <wp:positionH relativeFrom="margin">
              <wp:posOffset>1685925</wp:posOffset>
            </wp:positionH>
            <wp:positionV relativeFrom="paragraph">
              <wp:posOffset>3306445</wp:posOffset>
            </wp:positionV>
            <wp:extent cx="2796540" cy="1706245"/>
            <wp:effectExtent l="0" t="0" r="3810" b="8255"/>
            <wp:wrapTopAndBottom/>
            <wp:docPr id="1" name="Картина 1" descr="Картина, която съдържа куче&#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куче&#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540" cy="1706245"/>
                    </a:xfrm>
                    <a:prstGeom prst="rect">
                      <a:avLst/>
                    </a:prstGeom>
                  </pic:spPr>
                </pic:pic>
              </a:graphicData>
            </a:graphic>
          </wp:anchor>
        </w:drawing>
      </w:r>
      <w:r w:rsidR="0097123E">
        <w:t>няма да се бавят, ако имат други задължения.</w:t>
      </w:r>
    </w:p>
    <w:p w14:paraId="24F95844" w14:textId="5E11B54D" w:rsidR="000C1E53" w:rsidRPr="00266F05" w:rsidRDefault="0097123E" w:rsidP="0097123E">
      <w:pPr>
        <w:pStyle w:val="a0"/>
        <w:jc w:val="center"/>
        <w:rPr>
          <w:i/>
          <w:iCs/>
        </w:rPr>
      </w:pPr>
      <w:r>
        <w:rPr>
          <w:i/>
          <w:iCs/>
        </w:rPr>
        <w:t>Картинка 1</w:t>
      </w:r>
    </w:p>
    <w:p w14:paraId="3CCA27C7" w14:textId="1342C440" w:rsidR="0050573B" w:rsidRDefault="0050573B" w:rsidP="0050573B">
      <w:pPr>
        <w:pStyle w:val="a0"/>
        <w:numPr>
          <w:ilvl w:val="0"/>
          <w:numId w:val="15"/>
        </w:numPr>
        <w:rPr>
          <w:b/>
          <w:bCs/>
        </w:rPr>
      </w:pPr>
      <w:r>
        <w:rPr>
          <w:b/>
          <w:bCs/>
        </w:rPr>
        <w:t>Резултати:</w:t>
      </w:r>
    </w:p>
    <w:p w14:paraId="036F785C" w14:textId="0701C202" w:rsidR="0001204B" w:rsidRDefault="00650BFB" w:rsidP="0001204B">
      <w:pPr>
        <w:pStyle w:val="a0"/>
        <w:ind w:left="720"/>
      </w:pPr>
      <w:r>
        <w:t>Резултатите от дипломния проект, които се очакват</w:t>
      </w:r>
      <w:r w:rsidR="0001204B">
        <w:t xml:space="preserve"> са положителни. </w:t>
      </w:r>
      <w:r w:rsidR="00B84B9B">
        <w:t>Защото колкото повече хора използват сайта, толкова по</w:t>
      </w:r>
      <w:r>
        <w:t xml:space="preserve">-добре за тях, но и за другите. </w:t>
      </w:r>
      <w:r w:rsidR="001A7D91">
        <w:t>Ще се избегнат опашките пред клиниката и няма да има уморени и ядосани клиенти</w:t>
      </w:r>
      <w:r w:rsidR="00DA6E99">
        <w:t xml:space="preserve">, както и ще се избегне повече контакт с хора, което е добре в момента, заради коронавирусът. </w:t>
      </w:r>
      <w:r w:rsidR="003614A4">
        <w:rPr>
          <w:lang w:val="en-US"/>
        </w:rPr>
        <w:t xml:space="preserve">Vet Med Services </w:t>
      </w:r>
      <w:r w:rsidR="003614A4">
        <w:t xml:space="preserve">отговаря на образователни, информационни и нормативни нужди, от които се нуждае всеки от човек. </w:t>
      </w:r>
      <w:r w:rsidR="0001204B">
        <w:t xml:space="preserve"> </w:t>
      </w:r>
      <w:r w:rsidR="00A13F32">
        <w:t>Очаквам</w:t>
      </w:r>
      <w:r w:rsidR="00E20A9E">
        <w:t>е</w:t>
      </w:r>
      <w:r w:rsidR="00A13F32">
        <w:t xml:space="preserve"> потребителите/клиентите да останат доволни от услугите, които предлага нашата клиника. </w:t>
      </w:r>
      <w:r w:rsidR="00E20A9E">
        <w:t xml:space="preserve">И се надяваме с всеки изминал ден клиентите ни да се увеличават. </w:t>
      </w:r>
    </w:p>
    <w:p w14:paraId="16C3E699" w14:textId="77025A1E" w:rsidR="000D32DB" w:rsidRDefault="000D32DB" w:rsidP="00173D68">
      <w:pPr>
        <w:pStyle w:val="1"/>
        <w:numPr>
          <w:ilvl w:val="0"/>
          <w:numId w:val="16"/>
        </w:numPr>
      </w:pPr>
      <w:r w:rsidRPr="00363675">
        <w:lastRenderedPageBreak/>
        <w:t>Изложение</w:t>
      </w:r>
    </w:p>
    <w:p w14:paraId="2C24B1C0" w14:textId="55DC26D6" w:rsidR="000D32DB" w:rsidRDefault="00FD0EB4" w:rsidP="00753DAC">
      <w:pPr>
        <w:pStyle w:val="a0"/>
      </w:pPr>
      <w:r>
        <w:t>Основната цел на проекта</w:t>
      </w:r>
      <w:r w:rsidR="00444668">
        <w:t xml:space="preserve"> е да помогне на колкото се може повече хора и да улесни посещението при ветеринаря за своя домашен любимец. </w:t>
      </w:r>
      <w:r w:rsidR="00367214">
        <w:t xml:space="preserve">Задачите, които трябва да бъдат решени са няколко. </w:t>
      </w:r>
      <w:r w:rsidR="005B2D0B">
        <w:t>Една от тях е</w:t>
      </w:r>
      <w:r w:rsidR="002074D9">
        <w:t xml:space="preserve">, че хората ще трябва да използват повече сайта, за да може да улесни всички. Но също така да бъде удобно за всички хора, които посещават клиниката. </w:t>
      </w:r>
    </w:p>
    <w:p w14:paraId="79CAD3A7" w14:textId="7C112C72" w:rsidR="00753DAC" w:rsidRDefault="000A43CC" w:rsidP="00753DAC">
      <w:pPr>
        <w:pStyle w:val="a0"/>
      </w:pPr>
      <w:r>
        <w:rPr>
          <w:noProof/>
          <w:lang w:eastAsia="bg-BG"/>
        </w:rPr>
        <w:drawing>
          <wp:anchor distT="0" distB="0" distL="114300" distR="114300" simplePos="0" relativeHeight="251658241" behindDoc="0" locked="0" layoutInCell="1" allowOverlap="1" wp14:anchorId="3C57F7E9" wp14:editId="44A2DCD9">
            <wp:simplePos x="0" y="0"/>
            <wp:positionH relativeFrom="margin">
              <wp:align>center</wp:align>
            </wp:positionH>
            <wp:positionV relativeFrom="paragraph">
              <wp:posOffset>1406525</wp:posOffset>
            </wp:positionV>
            <wp:extent cx="3794760" cy="2709545"/>
            <wp:effectExtent l="0" t="0" r="0" b="0"/>
            <wp:wrapTopAndBottom/>
            <wp:docPr id="2" name="Картина 2" descr="Картина, която съдържа открито, лице, улица, тротоа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descr="Картина, която съдържа открито, лице, улица, тротоар&#10;&#10;Описанието е генерирано автоматично"/>
                    <pic:cNvPicPr/>
                  </pic:nvPicPr>
                  <pic:blipFill>
                    <a:blip r:embed="rId12">
                      <a:extLst>
                        <a:ext uri="{28A0092B-C50C-407E-A947-70E740481C1C}">
                          <a14:useLocalDpi xmlns:a14="http://schemas.microsoft.com/office/drawing/2010/main" val="0"/>
                        </a:ext>
                      </a:extLst>
                    </a:blip>
                    <a:stretch>
                      <a:fillRect/>
                    </a:stretch>
                  </pic:blipFill>
                  <pic:spPr>
                    <a:xfrm>
                      <a:off x="0" y="0"/>
                      <a:ext cx="3794760" cy="2709545"/>
                    </a:xfrm>
                    <a:prstGeom prst="rect">
                      <a:avLst/>
                    </a:prstGeom>
                  </pic:spPr>
                </pic:pic>
              </a:graphicData>
            </a:graphic>
            <wp14:sizeRelH relativeFrom="margin">
              <wp14:pctWidth>0</wp14:pctWidth>
            </wp14:sizeRelH>
            <wp14:sizeRelV relativeFrom="margin">
              <wp14:pctHeight>0</wp14:pctHeight>
            </wp14:sizeRelV>
          </wp:anchor>
        </w:drawing>
      </w:r>
      <w:r w:rsidR="00753DAC">
        <w:t>Един от най-известните проблеми, който трябва да се реши е този свързан с коронавирусът. Защото хората трябва да спазват дистанция, но също така, да носят предпазни средства на обозначените за това места и едно от тях е във ветеринарната клиника. Така ще предпазят не само себе си, но и</w:t>
      </w:r>
      <w:r>
        <w:t xml:space="preserve"> останалите около тях. </w:t>
      </w:r>
      <w:r w:rsidR="00753DAC">
        <w:t xml:space="preserve"> </w:t>
      </w:r>
    </w:p>
    <w:p w14:paraId="06BBA831" w14:textId="46B78540" w:rsidR="00FD0EB4" w:rsidRPr="00462010" w:rsidRDefault="00CA212B" w:rsidP="00462010">
      <w:pPr>
        <w:pStyle w:val="a0"/>
        <w:jc w:val="center"/>
        <w:rPr>
          <w:i/>
          <w:iCs/>
        </w:rPr>
      </w:pPr>
      <w:r w:rsidRPr="00CA212B">
        <w:rPr>
          <w:i/>
          <w:iCs/>
        </w:rPr>
        <w:t>Картинка 2</w:t>
      </w:r>
    </w:p>
    <w:p w14:paraId="5E16FB18" w14:textId="1DD84A10" w:rsidR="003D1E85" w:rsidRDefault="003D1E85" w:rsidP="003E4FC5">
      <w:pPr>
        <w:pStyle w:val="a0"/>
      </w:pPr>
      <w:r>
        <w:t xml:space="preserve">В началната страница има няколко </w:t>
      </w:r>
      <w:r w:rsidR="0051165C">
        <w:t>под страници</w:t>
      </w:r>
      <w:r w:rsidR="000E6CAF">
        <w:t xml:space="preserve">, които предоставят още повече информация на потребителите. </w:t>
      </w:r>
    </w:p>
    <w:p w14:paraId="0D9E028F" w14:textId="6393492F" w:rsidR="00567983" w:rsidRPr="00E13073" w:rsidRDefault="00567983" w:rsidP="00567983">
      <w:pPr>
        <w:pStyle w:val="a0"/>
        <w:numPr>
          <w:ilvl w:val="0"/>
          <w:numId w:val="15"/>
        </w:numPr>
        <w:rPr>
          <w:lang w:val="en-US"/>
        </w:rPr>
      </w:pPr>
      <w:r>
        <w:t xml:space="preserve">Началната страница започва с </w:t>
      </w:r>
      <w:r>
        <w:rPr>
          <w:lang w:val="en-US"/>
        </w:rPr>
        <w:t>navigation bar</w:t>
      </w:r>
      <w:r>
        <w:t xml:space="preserve">, който съдържа </w:t>
      </w:r>
      <w:r w:rsidR="000C3286">
        <w:t xml:space="preserve">логото на сайта и под страниците, който сайта съдържа </w:t>
      </w:r>
      <w:r w:rsidR="002E544B">
        <w:t>–</w:t>
      </w:r>
      <w:r w:rsidR="000C3286">
        <w:t xml:space="preserve"> </w:t>
      </w:r>
      <w:r w:rsidR="002E544B">
        <w:rPr>
          <w:lang w:val="en-US"/>
        </w:rPr>
        <w:t xml:space="preserve">services, about us, team </w:t>
      </w:r>
      <w:r w:rsidR="002E544B">
        <w:t xml:space="preserve">и </w:t>
      </w:r>
      <w:proofErr w:type="spellStart"/>
      <w:r w:rsidR="002E544B">
        <w:rPr>
          <w:lang w:val="en-US"/>
        </w:rPr>
        <w:t>bookhour</w:t>
      </w:r>
      <w:proofErr w:type="spellEnd"/>
      <w:r w:rsidR="002E544B">
        <w:t xml:space="preserve">. </w:t>
      </w:r>
    </w:p>
    <w:p w14:paraId="246B851D" w14:textId="30CA9DEA" w:rsidR="00E13073" w:rsidRPr="00266F05" w:rsidRDefault="00E13073" w:rsidP="00E13073">
      <w:pPr>
        <w:pStyle w:val="a0"/>
        <w:ind w:left="720"/>
        <w:rPr>
          <w:lang w:val="en-US"/>
        </w:rPr>
      </w:pPr>
      <w:r>
        <w:rPr>
          <w:noProof/>
          <w:lang w:eastAsia="bg-BG"/>
        </w:rPr>
        <w:drawing>
          <wp:inline distT="0" distB="0" distL="0" distR="0" wp14:anchorId="6818D6C6" wp14:editId="055CF82B">
            <wp:extent cx="5760720" cy="30861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3">
                      <a:extLst>
                        <a:ext uri="{28A0092B-C50C-407E-A947-70E740481C1C}">
                          <a14:useLocalDpi xmlns:a14="http://schemas.microsoft.com/office/drawing/2010/main" val="0"/>
                        </a:ext>
                      </a:extLst>
                    </a:blip>
                    <a:stretch>
                      <a:fillRect/>
                    </a:stretch>
                  </pic:blipFill>
                  <pic:spPr>
                    <a:xfrm>
                      <a:off x="0" y="0"/>
                      <a:ext cx="5760720" cy="308610"/>
                    </a:xfrm>
                    <a:prstGeom prst="rect">
                      <a:avLst/>
                    </a:prstGeom>
                  </pic:spPr>
                </pic:pic>
              </a:graphicData>
            </a:graphic>
          </wp:inline>
        </w:drawing>
      </w:r>
    </w:p>
    <w:p w14:paraId="7D8C226C" w14:textId="1B01E5ED" w:rsidR="00542B1F" w:rsidRPr="00E13073" w:rsidRDefault="00E13073" w:rsidP="00E13073">
      <w:pPr>
        <w:pStyle w:val="a0"/>
        <w:ind w:firstLine="360"/>
        <w:jc w:val="center"/>
        <w:rPr>
          <w:i/>
          <w:iCs/>
        </w:rPr>
      </w:pPr>
      <w:r w:rsidRPr="00E13073">
        <w:rPr>
          <w:i/>
          <w:iCs/>
        </w:rPr>
        <w:t>Картинка 3</w:t>
      </w:r>
    </w:p>
    <w:p w14:paraId="52AA38F7" w14:textId="11C8EB0F" w:rsidR="00862FC0" w:rsidRPr="005F0C3E" w:rsidRDefault="00BC7FD4" w:rsidP="00862FC0">
      <w:pPr>
        <w:pStyle w:val="a0"/>
        <w:numPr>
          <w:ilvl w:val="0"/>
          <w:numId w:val="15"/>
        </w:numPr>
      </w:pPr>
      <w:r>
        <w:lastRenderedPageBreak/>
        <w:t xml:space="preserve">Логото е </w:t>
      </w:r>
      <w:r w:rsidR="003032EC">
        <w:t xml:space="preserve">авторско и е </w:t>
      </w:r>
      <w:r>
        <w:t xml:space="preserve">направено в програмата </w:t>
      </w:r>
      <w:r w:rsidR="00C120D3">
        <w:t xml:space="preserve">за обработка на снимки </w:t>
      </w:r>
      <w:r w:rsidR="004741AE">
        <w:rPr>
          <w:lang w:val="en-US"/>
        </w:rPr>
        <w:t xml:space="preserve">Adobe </w:t>
      </w:r>
      <w:r>
        <w:rPr>
          <w:lang w:val="en-US"/>
        </w:rPr>
        <w:t>Photoshop 202</w:t>
      </w:r>
      <w:r w:rsidR="003032EC">
        <w:t>0</w:t>
      </w:r>
      <w:r>
        <w:rPr>
          <w:lang w:val="en-US"/>
        </w:rPr>
        <w:t>.</w:t>
      </w:r>
      <w:r w:rsidR="003D668A">
        <w:t xml:space="preserve"> </w:t>
      </w:r>
      <w:r>
        <w:rPr>
          <w:lang w:val="en-US"/>
        </w:rPr>
        <w:t xml:space="preserve"> </w:t>
      </w:r>
    </w:p>
    <w:p w14:paraId="6DFB8A9F" w14:textId="7C3A581D" w:rsidR="005F0C3E" w:rsidRDefault="005F0C3E" w:rsidP="00862FC0">
      <w:pPr>
        <w:pStyle w:val="a0"/>
        <w:numPr>
          <w:ilvl w:val="0"/>
          <w:numId w:val="15"/>
        </w:numPr>
      </w:pPr>
      <w:r>
        <w:t xml:space="preserve">Целият сайт е </w:t>
      </w:r>
      <w:r>
        <w:rPr>
          <w:lang w:val="en-US"/>
        </w:rPr>
        <w:t xml:space="preserve">responsive </w:t>
      </w:r>
      <w:r>
        <w:t>и може да се използва на всяко устройство.</w:t>
      </w:r>
    </w:p>
    <w:p w14:paraId="65533AC9" w14:textId="4F62C819" w:rsidR="00F617FA" w:rsidRPr="00885191" w:rsidRDefault="00F617FA" w:rsidP="00862FC0">
      <w:pPr>
        <w:pStyle w:val="a0"/>
        <w:numPr>
          <w:ilvl w:val="0"/>
          <w:numId w:val="15"/>
        </w:numPr>
      </w:pPr>
      <w:r>
        <w:t>Също така, сайтът е изцяло на английски език, за да може да се използва от повече хора.</w:t>
      </w:r>
    </w:p>
    <w:p w14:paraId="74D8BE8D" w14:textId="3FDDB848" w:rsidR="00885191" w:rsidRPr="00856DF9" w:rsidRDefault="00885191" w:rsidP="00862FC0">
      <w:pPr>
        <w:pStyle w:val="a0"/>
        <w:numPr>
          <w:ilvl w:val="0"/>
          <w:numId w:val="15"/>
        </w:numPr>
      </w:pPr>
      <w:r>
        <w:t xml:space="preserve">Кодът е писан в средата за разработка </w:t>
      </w:r>
      <w:r>
        <w:rPr>
          <w:lang w:val="en-US"/>
        </w:rPr>
        <w:t>Visual Studio Code.</w:t>
      </w:r>
      <w:r w:rsidR="00F36D3F">
        <w:t xml:space="preserve"> Писан е на езиците </w:t>
      </w:r>
      <w:r w:rsidR="00F36D3F">
        <w:rPr>
          <w:lang w:val="en-US"/>
        </w:rPr>
        <w:t>HTML, CSS, Java Script, MySQL, PHP</w:t>
      </w:r>
      <w:r w:rsidR="006313BF">
        <w:rPr>
          <w:lang w:val="en-US"/>
        </w:rPr>
        <w:t>, jQuery</w:t>
      </w:r>
      <w:r w:rsidR="00F36D3F">
        <w:rPr>
          <w:lang w:val="en-US"/>
        </w:rPr>
        <w:t xml:space="preserve"> </w:t>
      </w:r>
      <w:r w:rsidR="00F36D3F">
        <w:t xml:space="preserve">и </w:t>
      </w:r>
      <w:r w:rsidR="006313BF">
        <w:rPr>
          <w:lang w:val="en-US"/>
        </w:rPr>
        <w:t>B</w:t>
      </w:r>
      <w:r w:rsidR="00F36D3F">
        <w:rPr>
          <w:lang w:val="en-US"/>
        </w:rPr>
        <w:t>ootstrap.</w:t>
      </w:r>
      <w:r w:rsidR="00C71643">
        <w:rPr>
          <w:lang w:val="en-US"/>
        </w:rPr>
        <w:t xml:space="preserve"> </w:t>
      </w:r>
      <w:r w:rsidR="00C71643">
        <w:t xml:space="preserve">И библиотеки на </w:t>
      </w:r>
      <w:r w:rsidR="00C71643">
        <w:rPr>
          <w:lang w:val="en-US"/>
        </w:rPr>
        <w:t>JavaScript.</w:t>
      </w:r>
    </w:p>
    <w:p w14:paraId="37F37F4B" w14:textId="562842E4" w:rsidR="00856DF9" w:rsidRDefault="00856DF9" w:rsidP="00862FC0">
      <w:pPr>
        <w:pStyle w:val="a0"/>
        <w:numPr>
          <w:ilvl w:val="0"/>
          <w:numId w:val="15"/>
        </w:numPr>
      </w:pPr>
      <w:r>
        <w:rPr>
          <w:lang w:val="en-US"/>
        </w:rPr>
        <w:t>HTML</w:t>
      </w:r>
      <w:r w:rsidR="00DE4285">
        <w:rPr>
          <w:lang w:val="en-US"/>
        </w:rPr>
        <w:t xml:space="preserve"> </w:t>
      </w:r>
      <w:r>
        <w:rPr>
          <w:lang w:val="en-US"/>
        </w:rPr>
        <w:t>(</w:t>
      </w:r>
      <w:proofErr w:type="spellStart"/>
      <w:r w:rsidRPr="00856DF9">
        <w:rPr>
          <w:lang w:val="en-US"/>
        </w:rPr>
        <w:t>HyperText</w:t>
      </w:r>
      <w:proofErr w:type="spellEnd"/>
      <w:r w:rsidRPr="00856DF9">
        <w:rPr>
          <w:lang w:val="en-US"/>
        </w:rPr>
        <w:t xml:space="preserve"> Markup Language</w:t>
      </w:r>
      <w:r>
        <w:rPr>
          <w:lang w:val="en-US"/>
        </w:rPr>
        <w:t xml:space="preserve">) </w:t>
      </w:r>
      <w:r w:rsidR="00217493">
        <w:rPr>
          <w:lang w:val="en-US"/>
        </w:rPr>
        <w:t>–</w:t>
      </w:r>
      <w:r>
        <w:rPr>
          <w:lang w:val="en-US"/>
        </w:rPr>
        <w:t xml:space="preserve"> </w:t>
      </w:r>
      <w:r w:rsidR="00217493">
        <w:t xml:space="preserve">е основният маркиращ език за описание и дизайн на уеб страници. </w:t>
      </w:r>
      <w:r w:rsidR="00B86464">
        <w:rPr>
          <w:lang w:val="en-US"/>
        </w:rPr>
        <w:t xml:space="preserve">HTML </w:t>
      </w:r>
      <w:r w:rsidR="00B86464">
        <w:t>е стандарт в интернет, а неговит</w:t>
      </w:r>
      <w:r w:rsidR="003A3EAE">
        <w:t>е</w:t>
      </w:r>
      <w:r w:rsidR="00B86464">
        <w:t xml:space="preserve"> стандарти се определят</w:t>
      </w:r>
      <w:r w:rsidR="003A3EAE">
        <w:t xml:space="preserve"> </w:t>
      </w:r>
      <w:r w:rsidR="00DE4285">
        <w:t xml:space="preserve">от международния консорциум </w:t>
      </w:r>
      <w:r w:rsidR="00DE4285">
        <w:rPr>
          <w:lang w:val="en-US"/>
        </w:rPr>
        <w:t>W3C.</w:t>
      </w:r>
      <w:r w:rsidR="00B86464">
        <w:t xml:space="preserve"> </w:t>
      </w:r>
    </w:p>
    <w:p w14:paraId="4D993D59" w14:textId="77777777" w:rsidR="009B7154" w:rsidRDefault="00D20C95" w:rsidP="00862FC0">
      <w:pPr>
        <w:pStyle w:val="a0"/>
        <w:numPr>
          <w:ilvl w:val="0"/>
          <w:numId w:val="15"/>
        </w:numPr>
      </w:pPr>
      <w:r>
        <w:rPr>
          <w:lang w:val="en-US"/>
        </w:rPr>
        <w:t>CSS</w:t>
      </w:r>
      <w:r w:rsidR="00FF7697">
        <w:t xml:space="preserve"> </w:t>
      </w:r>
      <w:r w:rsidR="00FF7697">
        <w:rPr>
          <w:lang w:val="en-US"/>
        </w:rPr>
        <w:t>(Cascading Style Sheets</w:t>
      </w:r>
      <w:r w:rsidR="00FF7697">
        <w:t>)</w:t>
      </w:r>
      <w:r w:rsidR="00FF7697">
        <w:rPr>
          <w:lang w:val="en-US"/>
        </w:rPr>
        <w:t xml:space="preserve"> </w:t>
      </w:r>
      <w:r w:rsidR="00FF7697">
        <w:t xml:space="preserve">– е език за програмиране </w:t>
      </w:r>
      <w:r w:rsidR="00AC06EB">
        <w:t xml:space="preserve">и също описание на уеб дизайн програмни стилове (език за стилови файлове, </w:t>
      </w:r>
      <w:r w:rsidR="00AC06EB">
        <w:rPr>
          <w:lang w:val="en-US"/>
        </w:rPr>
        <w:t>style sheet language</w:t>
      </w:r>
      <w:r w:rsidR="00AC06EB">
        <w:t>)</w:t>
      </w:r>
      <w:r w:rsidR="00AC06EB">
        <w:rPr>
          <w:lang w:val="en-US"/>
        </w:rPr>
        <w:t xml:space="preserve"> – </w:t>
      </w:r>
      <w:r w:rsidR="00AC06EB">
        <w:t xml:space="preserve">използва се основно </w:t>
      </w:r>
      <w:r w:rsidR="00E57541">
        <w:t xml:space="preserve">за описание на онлайн представянето </w:t>
      </w:r>
      <w:r w:rsidR="007323DA">
        <w:t xml:space="preserve">на уеб базиран документ, </w:t>
      </w:r>
      <w:r w:rsidR="00FC0E8D">
        <w:t xml:space="preserve">който е написан на език </w:t>
      </w:r>
      <w:r w:rsidR="00B336BB">
        <w:t xml:space="preserve">за маркиране. </w:t>
      </w:r>
      <w:r w:rsidR="00607E04">
        <w:t xml:space="preserve">Най – често се използва допълнително към чистия </w:t>
      </w:r>
      <w:r w:rsidR="00607E04">
        <w:rPr>
          <w:lang w:val="en-US"/>
        </w:rPr>
        <w:t>HTML</w:t>
      </w:r>
      <w:r w:rsidR="00A9285A">
        <w:t xml:space="preserve">, но се прилага и върху </w:t>
      </w:r>
      <w:r w:rsidR="00A9285A">
        <w:rPr>
          <w:lang w:val="en-US"/>
        </w:rPr>
        <w:t xml:space="preserve">XML </w:t>
      </w:r>
      <w:r w:rsidR="00A9285A">
        <w:t xml:space="preserve">уебстраници и документи. Спецификата на </w:t>
      </w:r>
      <w:r w:rsidR="00A9285A">
        <w:rPr>
          <w:lang w:val="en-US"/>
        </w:rPr>
        <w:t xml:space="preserve">CSS </w:t>
      </w:r>
      <w:r w:rsidR="00250157">
        <w:t xml:space="preserve">официално се поддържа от </w:t>
      </w:r>
      <w:r w:rsidR="00250157">
        <w:rPr>
          <w:lang w:val="en-US"/>
        </w:rPr>
        <w:t>W3C.</w:t>
      </w:r>
    </w:p>
    <w:p w14:paraId="6AF30FF4" w14:textId="77777777" w:rsidR="008678E4" w:rsidRPr="008678E4" w:rsidRDefault="009B7154" w:rsidP="00862FC0">
      <w:pPr>
        <w:pStyle w:val="a0"/>
        <w:numPr>
          <w:ilvl w:val="0"/>
          <w:numId w:val="15"/>
        </w:numPr>
      </w:pPr>
      <w:r>
        <w:rPr>
          <w:lang w:val="en-US"/>
        </w:rPr>
        <w:t>JavaScript</w:t>
      </w:r>
      <w:r>
        <w:t xml:space="preserve"> </w:t>
      </w:r>
      <w:r>
        <w:rPr>
          <w:lang w:val="en-US"/>
        </w:rPr>
        <w:t xml:space="preserve">– </w:t>
      </w:r>
      <w:r>
        <w:t xml:space="preserve">е </w:t>
      </w:r>
      <w:r w:rsidRPr="009B7154">
        <w:t>интерпретируем</w:t>
      </w:r>
      <w:r>
        <w:t xml:space="preserve"> език за програмиране, </w:t>
      </w:r>
      <w:r w:rsidR="00702044">
        <w:t xml:space="preserve">разпространяван с повечето уеб браузъри. </w:t>
      </w:r>
      <w:r w:rsidR="00090AD4">
        <w:t>Поддържа обектно ориентиран и функционален стил на програмиране.</w:t>
      </w:r>
      <w:r w:rsidR="009F7EEC">
        <w:t xml:space="preserve"> Най – често се прилага към </w:t>
      </w:r>
      <w:r w:rsidR="009F7EEC">
        <w:rPr>
          <w:lang w:val="en-US"/>
        </w:rPr>
        <w:t xml:space="preserve">HTML - </w:t>
      </w:r>
      <w:r w:rsidR="009F7EEC">
        <w:t xml:space="preserve"> а </w:t>
      </w:r>
      <w:r w:rsidR="003C050E">
        <w:t xml:space="preserve">на интернет страница с цел добавяне на функционалност </w:t>
      </w:r>
      <w:r w:rsidR="00977F18">
        <w:t>и зареждане</w:t>
      </w:r>
      <w:r w:rsidR="00795ADF">
        <w:t xml:space="preserve"> на данни. </w:t>
      </w:r>
      <w:r w:rsidR="00472731">
        <w:t xml:space="preserve">Може да се използва също </w:t>
      </w:r>
      <w:r w:rsidR="006473F8">
        <w:t>за писане</w:t>
      </w:r>
      <w:r w:rsidR="007C1C0D">
        <w:t xml:space="preserve"> на сървърни </w:t>
      </w:r>
      <w:r w:rsidR="00A76ED2">
        <w:t xml:space="preserve">скриптове </w:t>
      </w:r>
      <w:r w:rsidR="00A76ED2">
        <w:rPr>
          <w:lang w:val="en-US"/>
        </w:rPr>
        <w:t xml:space="preserve">JSON, </w:t>
      </w:r>
      <w:r w:rsidR="00A76ED2">
        <w:t xml:space="preserve">както и за </w:t>
      </w:r>
      <w:r w:rsidR="00FD4AD0">
        <w:t xml:space="preserve">много други приложения. </w:t>
      </w:r>
      <w:r w:rsidR="00800C67">
        <w:t xml:space="preserve">Всичко, което е необходимо </w:t>
      </w:r>
      <w:r w:rsidR="002207BD">
        <w:t xml:space="preserve">за създаване </w:t>
      </w:r>
      <w:r w:rsidR="00071CA3">
        <w:t xml:space="preserve">на тези </w:t>
      </w:r>
      <w:r w:rsidR="004B11BE">
        <w:rPr>
          <w:lang w:val="en-US"/>
        </w:rPr>
        <w:t xml:space="preserve">JavaScript </w:t>
      </w:r>
      <w:r w:rsidR="004B11BE">
        <w:t xml:space="preserve">страници, </w:t>
      </w:r>
      <w:r w:rsidR="00A67B51">
        <w:t>е текстов редактор</w:t>
      </w:r>
      <w:r w:rsidR="0056011B">
        <w:t xml:space="preserve"> – например </w:t>
      </w:r>
      <w:r w:rsidR="00A41872">
        <w:rPr>
          <w:lang w:val="en-US"/>
        </w:rPr>
        <w:t>Windows Notepad</w:t>
      </w:r>
      <w:r>
        <w:rPr>
          <w:lang w:val="en-US"/>
        </w:rPr>
        <w:t xml:space="preserve"> </w:t>
      </w:r>
      <w:r w:rsidR="00A41872">
        <w:rPr>
          <w:lang w:val="en-US"/>
        </w:rPr>
        <w:t xml:space="preserve">– </w:t>
      </w:r>
      <w:r w:rsidR="00A41872">
        <w:t xml:space="preserve">и </w:t>
      </w:r>
      <w:r w:rsidR="00A41872">
        <w:rPr>
          <w:lang w:val="en-US"/>
        </w:rPr>
        <w:t xml:space="preserve">Web </w:t>
      </w:r>
      <w:r w:rsidR="00F71620">
        <w:t xml:space="preserve">браузър, например </w:t>
      </w:r>
      <w:r w:rsidR="005669E5">
        <w:rPr>
          <w:lang w:val="en-US"/>
        </w:rPr>
        <w:lastRenderedPageBreak/>
        <w:t xml:space="preserve">Chrome, </w:t>
      </w:r>
      <w:r w:rsidR="00127833">
        <w:rPr>
          <w:lang w:val="en-US"/>
        </w:rPr>
        <w:t xml:space="preserve">Firefox </w:t>
      </w:r>
      <w:r w:rsidR="00127833">
        <w:t xml:space="preserve">или </w:t>
      </w:r>
      <w:r w:rsidR="00127833">
        <w:rPr>
          <w:lang w:val="en-US"/>
        </w:rPr>
        <w:t xml:space="preserve">Internet </w:t>
      </w:r>
      <w:r w:rsidR="00E2395E">
        <w:rPr>
          <w:lang w:val="en-US"/>
        </w:rPr>
        <w:t xml:space="preserve">Explorer (IE), </w:t>
      </w:r>
      <w:r w:rsidR="00E2395E">
        <w:t xml:space="preserve">с който може да се видят страниците. </w:t>
      </w:r>
    </w:p>
    <w:p w14:paraId="38A43D2A" w14:textId="77777777" w:rsidR="005B5A79" w:rsidRPr="005B5A79" w:rsidRDefault="008678E4" w:rsidP="00862FC0">
      <w:pPr>
        <w:pStyle w:val="a0"/>
        <w:numPr>
          <w:ilvl w:val="0"/>
          <w:numId w:val="15"/>
        </w:numPr>
      </w:pPr>
      <w:r>
        <w:rPr>
          <w:lang w:val="en-US"/>
        </w:rPr>
        <w:t xml:space="preserve">MySQL </w:t>
      </w:r>
      <w:r w:rsidR="000D09C0">
        <w:rPr>
          <w:lang w:val="en-US"/>
        </w:rPr>
        <w:t>–</w:t>
      </w:r>
      <w:r>
        <w:rPr>
          <w:lang w:val="en-US"/>
        </w:rPr>
        <w:t xml:space="preserve"> </w:t>
      </w:r>
      <w:r w:rsidR="00A36991">
        <w:t>е бърз, надежден, многонишков</w:t>
      </w:r>
      <w:r w:rsidR="006941BD">
        <w:t xml:space="preserve">, многопотребителски </w:t>
      </w:r>
      <w:r w:rsidR="009E6AA7">
        <w:t>сървър за бази данни</w:t>
      </w:r>
      <w:r w:rsidR="007B5E2D">
        <w:t xml:space="preserve">. Той е </w:t>
      </w:r>
      <w:r w:rsidR="00126668">
        <w:t xml:space="preserve">предназначен за критично </w:t>
      </w:r>
      <w:r w:rsidR="00932A98">
        <w:t xml:space="preserve">важни </w:t>
      </w:r>
      <w:r w:rsidR="00C07E2F">
        <w:t xml:space="preserve">производствени </w:t>
      </w:r>
      <w:r w:rsidR="005263A9">
        <w:t xml:space="preserve">системи с голямо </w:t>
      </w:r>
      <w:r w:rsidR="00FA46B9">
        <w:t>натоварване</w:t>
      </w:r>
      <w:r w:rsidR="00612467">
        <w:t xml:space="preserve">, а </w:t>
      </w:r>
      <w:r w:rsidR="00AE5535">
        <w:t xml:space="preserve">също така </w:t>
      </w:r>
      <w:r w:rsidR="00F27FB6">
        <w:t xml:space="preserve">за вграждане </w:t>
      </w:r>
      <w:r w:rsidR="00DF70D3">
        <w:t xml:space="preserve">в масово </w:t>
      </w:r>
      <w:r w:rsidR="0021095A">
        <w:t xml:space="preserve">разгръщащо се </w:t>
      </w:r>
      <w:r w:rsidR="007E2F2E">
        <w:t xml:space="preserve">програмно обезпечение. </w:t>
      </w:r>
      <w:r w:rsidR="001C6799">
        <w:t xml:space="preserve">За такива </w:t>
      </w:r>
      <w:r w:rsidR="00A113FC">
        <w:t xml:space="preserve">програмни продукти често се използва </w:t>
      </w:r>
      <w:r w:rsidR="000176FA">
        <w:t xml:space="preserve">терминът СБУД </w:t>
      </w:r>
      <w:r w:rsidR="00D50729">
        <w:t>–</w:t>
      </w:r>
      <w:r w:rsidR="00D50729">
        <w:rPr>
          <w:lang w:val="en-US"/>
        </w:rPr>
        <w:t xml:space="preserve"> </w:t>
      </w:r>
      <w:r w:rsidR="00D50729">
        <w:t xml:space="preserve">система </w:t>
      </w:r>
      <w:r w:rsidR="00DA074B">
        <w:t xml:space="preserve">за управление </w:t>
      </w:r>
      <w:r w:rsidR="00AD7ECB">
        <w:t xml:space="preserve">на база данни (в аналогичната литература – </w:t>
      </w:r>
      <w:r w:rsidR="00AD7ECB">
        <w:rPr>
          <w:lang w:val="en-US"/>
        </w:rPr>
        <w:t>DBMS, Data-base Management System</w:t>
      </w:r>
      <w:r w:rsidR="00AD7ECB">
        <w:t>)</w:t>
      </w:r>
      <w:r w:rsidR="00AD7ECB">
        <w:rPr>
          <w:lang w:val="en-US"/>
        </w:rPr>
        <w:t xml:space="preserve">. </w:t>
      </w:r>
    </w:p>
    <w:p w14:paraId="5AD851DF" w14:textId="77777777" w:rsidR="00E50472" w:rsidRDefault="005B5A79" w:rsidP="00862FC0">
      <w:pPr>
        <w:pStyle w:val="a0"/>
        <w:numPr>
          <w:ilvl w:val="0"/>
          <w:numId w:val="15"/>
        </w:numPr>
      </w:pPr>
      <w:proofErr w:type="gramStart"/>
      <w:r>
        <w:rPr>
          <w:lang w:val="en-US"/>
        </w:rPr>
        <w:t xml:space="preserve">PHP </w:t>
      </w:r>
      <w:r w:rsidR="00087059">
        <w:t xml:space="preserve"> -</w:t>
      </w:r>
      <w:proofErr w:type="gramEnd"/>
      <w:r w:rsidR="00087059">
        <w:t xml:space="preserve"> е уеб ориентиран език </w:t>
      </w:r>
      <w:r w:rsidR="00C464CD">
        <w:t xml:space="preserve">за програмиране. </w:t>
      </w:r>
      <w:r w:rsidR="00DF3BF6">
        <w:t xml:space="preserve">Ето защо за изпълнение </w:t>
      </w:r>
      <w:r w:rsidR="00FC4177">
        <w:t xml:space="preserve">на </w:t>
      </w:r>
      <w:r w:rsidR="00FC4177">
        <w:rPr>
          <w:lang w:val="en-US"/>
        </w:rPr>
        <w:t>PH</w:t>
      </w:r>
      <w:r w:rsidR="00C57C09">
        <w:rPr>
          <w:lang w:val="en-US"/>
        </w:rPr>
        <w:t xml:space="preserve">P </w:t>
      </w:r>
      <w:r w:rsidR="00E441A7">
        <w:t>сценариите (програмите</w:t>
      </w:r>
      <w:r w:rsidR="00083A87">
        <w:t xml:space="preserve">, написани </w:t>
      </w:r>
      <w:r w:rsidR="00442EB1">
        <w:t xml:space="preserve">на </w:t>
      </w:r>
      <w:r w:rsidR="00442EB1">
        <w:rPr>
          <w:lang w:val="en-US"/>
        </w:rPr>
        <w:t>PHP</w:t>
      </w:r>
      <w:r w:rsidR="00E441A7">
        <w:t>)</w:t>
      </w:r>
      <w:r w:rsidR="001D0460">
        <w:t xml:space="preserve"> трябва </w:t>
      </w:r>
      <w:r w:rsidR="008C3EAD">
        <w:t>да се снабдите</w:t>
      </w:r>
      <w:r w:rsidR="00826BBE">
        <w:t xml:space="preserve"> с уеб сървър</w:t>
      </w:r>
      <w:r w:rsidR="00DD0E48">
        <w:t xml:space="preserve">, който </w:t>
      </w:r>
      <w:r w:rsidR="00617124">
        <w:t xml:space="preserve">поддържа </w:t>
      </w:r>
      <w:r w:rsidR="00617124">
        <w:rPr>
          <w:lang w:val="en-US"/>
        </w:rPr>
        <w:t>PHP</w:t>
      </w:r>
      <w:r w:rsidR="00574A54">
        <w:t xml:space="preserve">. </w:t>
      </w:r>
      <w:r w:rsidR="008D1113">
        <w:t>Той е с отворен код</w:t>
      </w:r>
      <w:r w:rsidR="00E40ABE">
        <w:t xml:space="preserve">, който е проектиран за уеб програмиране и е широко </w:t>
      </w:r>
      <w:r w:rsidR="002E7FDC">
        <w:t xml:space="preserve">използван </w:t>
      </w:r>
      <w:r w:rsidR="008B681E">
        <w:t xml:space="preserve">за създаване на сървърни приложения и динамично уеб съдържание. </w:t>
      </w:r>
    </w:p>
    <w:p w14:paraId="3ED5FC6A" w14:textId="77777777" w:rsidR="009D6320" w:rsidRDefault="00E50472" w:rsidP="00862FC0">
      <w:pPr>
        <w:pStyle w:val="a0"/>
        <w:numPr>
          <w:ilvl w:val="0"/>
          <w:numId w:val="15"/>
        </w:numPr>
      </w:pPr>
      <w:r>
        <w:rPr>
          <w:lang w:val="en-US"/>
        </w:rPr>
        <w:t>jQuery</w:t>
      </w:r>
      <w:r w:rsidR="008B681E">
        <w:t xml:space="preserve"> </w:t>
      </w:r>
      <w:r>
        <w:rPr>
          <w:lang w:val="en-US"/>
        </w:rPr>
        <w:t xml:space="preserve">– </w:t>
      </w:r>
      <w:r>
        <w:t>е разп</w:t>
      </w:r>
      <w:r w:rsidR="00BD79EA">
        <w:t>р</w:t>
      </w:r>
      <w:r>
        <w:t xml:space="preserve">остранена библиотека на </w:t>
      </w:r>
      <w:r>
        <w:rPr>
          <w:lang w:val="en-US"/>
        </w:rPr>
        <w:t>JavaScript</w:t>
      </w:r>
      <w:r w:rsidR="00A5232B">
        <w:t xml:space="preserve">, публикувана в началото на 2006 от Джон Резиг. </w:t>
      </w:r>
    </w:p>
    <w:p w14:paraId="619AFD77" w14:textId="7BCC0A60" w:rsidR="00D20C95" w:rsidRPr="006E7FBD" w:rsidRDefault="009D6320" w:rsidP="00862FC0">
      <w:pPr>
        <w:pStyle w:val="a0"/>
        <w:numPr>
          <w:ilvl w:val="0"/>
          <w:numId w:val="15"/>
        </w:numPr>
      </w:pPr>
      <w:r>
        <w:rPr>
          <w:lang w:val="en-US"/>
        </w:rPr>
        <w:t xml:space="preserve">Bootstrap </w:t>
      </w:r>
      <w:r w:rsidR="00656258">
        <w:rPr>
          <w:lang w:val="en-US"/>
        </w:rPr>
        <w:t>–</w:t>
      </w:r>
      <w:r>
        <w:rPr>
          <w:lang w:val="en-US"/>
        </w:rPr>
        <w:t xml:space="preserve"> </w:t>
      </w:r>
      <w:r w:rsidR="00656258">
        <w:t xml:space="preserve">е софтуер </w:t>
      </w:r>
      <w:r w:rsidR="00656258">
        <w:rPr>
          <w:lang w:val="en-US"/>
        </w:rPr>
        <w:t xml:space="preserve">client-side </w:t>
      </w:r>
      <w:r w:rsidR="0012180B">
        <w:t xml:space="preserve">среда с отворен код, която съдържа набор от инструменти за създаване на уеб приложения и уебсайтове. </w:t>
      </w:r>
      <w:r w:rsidR="0012180B">
        <w:rPr>
          <w:lang w:val="en-US"/>
        </w:rPr>
        <w:t xml:space="preserve">Bootstrap </w:t>
      </w:r>
      <w:r w:rsidR="004B3B44">
        <w:t xml:space="preserve">е пуснат през 2011г. от </w:t>
      </w:r>
      <w:r w:rsidR="004B3B44">
        <w:rPr>
          <w:lang w:val="en-US"/>
        </w:rPr>
        <w:t xml:space="preserve">Twitter, </w:t>
      </w:r>
      <w:r w:rsidR="004B3B44">
        <w:t xml:space="preserve">след като стартира като затворена библиотека, създадена за </w:t>
      </w:r>
      <w:r w:rsidR="00F468C4">
        <w:t>в</w:t>
      </w:r>
      <w:r w:rsidR="004B3B44">
        <w:t xml:space="preserve">ътрешна употреба на </w:t>
      </w:r>
      <w:r w:rsidR="004B3B44">
        <w:rPr>
          <w:lang w:val="en-US"/>
        </w:rPr>
        <w:t>Twitter.</w:t>
      </w:r>
      <w:r w:rsidR="00F468C4">
        <w:t xml:space="preserve"> </w:t>
      </w:r>
      <w:r w:rsidR="00F468C4">
        <w:rPr>
          <w:lang w:val="en-US"/>
        </w:rPr>
        <w:t xml:space="preserve">Bootstrap </w:t>
      </w:r>
      <w:r w:rsidR="00F468C4">
        <w:t xml:space="preserve">се състои от три части – </w:t>
      </w:r>
      <w:r w:rsidR="00F468C4">
        <w:rPr>
          <w:lang w:val="en-US"/>
        </w:rPr>
        <w:t xml:space="preserve">CSS, JavaScript </w:t>
      </w:r>
      <w:r w:rsidR="00F468C4">
        <w:t xml:space="preserve">и компоненти на потребителския интерфейс.  </w:t>
      </w:r>
      <w:r w:rsidR="004B3B44">
        <w:rPr>
          <w:lang w:val="en-US"/>
        </w:rPr>
        <w:t xml:space="preserve"> </w:t>
      </w:r>
      <w:r w:rsidR="00E50472">
        <w:rPr>
          <w:lang w:val="en-US"/>
        </w:rPr>
        <w:t xml:space="preserve">  </w:t>
      </w:r>
    </w:p>
    <w:p w14:paraId="29527A31" w14:textId="6AB1CE0C" w:rsidR="006E7FBD" w:rsidRPr="00862FC0" w:rsidRDefault="006E7FBD" w:rsidP="00862FC0">
      <w:pPr>
        <w:pStyle w:val="a0"/>
        <w:numPr>
          <w:ilvl w:val="0"/>
          <w:numId w:val="15"/>
        </w:numPr>
      </w:pPr>
      <w:r>
        <w:t>Цветовите гами, които са използвани са – жълто, черно</w:t>
      </w:r>
      <w:r w:rsidR="00D7119D">
        <w:t xml:space="preserve">, </w:t>
      </w:r>
      <w:r>
        <w:t>бяло</w:t>
      </w:r>
      <w:r w:rsidR="00D7119D">
        <w:t xml:space="preserve"> и оранжево</w:t>
      </w:r>
      <w:r>
        <w:t>.</w:t>
      </w:r>
    </w:p>
    <w:p w14:paraId="4216C527" w14:textId="77777777" w:rsidR="00862FC0" w:rsidRPr="00862FC0" w:rsidRDefault="000C5CA0" w:rsidP="00862FC0">
      <w:pPr>
        <w:pStyle w:val="a0"/>
        <w:numPr>
          <w:ilvl w:val="0"/>
          <w:numId w:val="15"/>
        </w:numPr>
      </w:pPr>
      <w:r>
        <w:t xml:space="preserve">За шрифта на под точките, но и в целия сайт е използван </w:t>
      </w:r>
      <w:r w:rsidR="00DA4776">
        <w:rPr>
          <w:lang w:val="en-US"/>
        </w:rPr>
        <w:t>google fonts</w:t>
      </w:r>
      <w:r>
        <w:rPr>
          <w:lang w:val="en-US"/>
        </w:rPr>
        <w:t xml:space="preserve">. </w:t>
      </w:r>
    </w:p>
    <w:p w14:paraId="2F202774" w14:textId="7FD67230" w:rsidR="00542B1F" w:rsidRDefault="00AA5C57" w:rsidP="00862FC0">
      <w:pPr>
        <w:pStyle w:val="a0"/>
        <w:numPr>
          <w:ilvl w:val="0"/>
          <w:numId w:val="15"/>
        </w:numPr>
      </w:pPr>
      <w:r>
        <w:t>Снимките, които са използвани не са авторски, защото</w:t>
      </w:r>
      <w:r w:rsidR="0027491E">
        <w:t xml:space="preserve"> </w:t>
      </w:r>
      <w:r w:rsidR="000166A2">
        <w:t xml:space="preserve">за момента сайтът </w:t>
      </w:r>
      <w:r w:rsidR="0027491E">
        <w:t xml:space="preserve">няма </w:t>
      </w:r>
      <w:r w:rsidR="000166A2">
        <w:t>да бъде използван с комерсиална цел.</w:t>
      </w:r>
      <w:r w:rsidR="001771DC">
        <w:t xml:space="preserve"> </w:t>
      </w:r>
      <w:r w:rsidR="00265DF0">
        <w:t xml:space="preserve">Затова за в бъдеще, </w:t>
      </w:r>
      <w:r w:rsidR="00265DF0">
        <w:lastRenderedPageBreak/>
        <w:t>ако сайта придобие популярност и бъде използван от много хора</w:t>
      </w:r>
      <w:r w:rsidR="00E053AE">
        <w:t xml:space="preserve">, </w:t>
      </w:r>
      <w:r w:rsidR="00AA4FEC">
        <w:t>ще се използват</w:t>
      </w:r>
      <w:r w:rsidR="00E053AE">
        <w:t xml:space="preserve"> </w:t>
      </w:r>
      <w:r w:rsidR="00AA4FEC">
        <w:t>авторски</w:t>
      </w:r>
      <w:r w:rsidR="00E053AE">
        <w:t xml:space="preserve"> снимки, </w:t>
      </w:r>
      <w:r w:rsidR="00227812">
        <w:t>които ще бъдат с</w:t>
      </w:r>
      <w:r w:rsidR="00E053AE">
        <w:t xml:space="preserve"> авторско право.</w:t>
      </w:r>
      <w:r w:rsidR="003C2194">
        <w:t xml:space="preserve"> </w:t>
      </w:r>
    </w:p>
    <w:p w14:paraId="2D7C4B1A" w14:textId="196D26D8" w:rsidR="00956C29" w:rsidRDefault="00A77DF3" w:rsidP="00956C29">
      <w:pPr>
        <w:pStyle w:val="a0"/>
        <w:numPr>
          <w:ilvl w:val="0"/>
          <w:numId w:val="15"/>
        </w:numPr>
      </w:pPr>
      <w:r>
        <w:t>Първата снимка, която е използвана е на пет кученца от различни породи, защото използвам</w:t>
      </w:r>
      <w:r w:rsidR="00253EBD">
        <w:t>е</w:t>
      </w:r>
      <w:r>
        <w:t xml:space="preserve"> мотото, че е хубаво да си различен.</w:t>
      </w:r>
    </w:p>
    <w:p w14:paraId="6146230E" w14:textId="5ABBC1AD" w:rsidR="00F57630" w:rsidRDefault="00956C29" w:rsidP="00F57630">
      <w:pPr>
        <w:pStyle w:val="a0"/>
        <w:ind w:left="720"/>
        <w:jc w:val="center"/>
        <w:rPr>
          <w:lang w:val="en-US"/>
        </w:rPr>
      </w:pPr>
      <w:r>
        <w:rPr>
          <w:noProof/>
          <w:lang w:eastAsia="bg-BG"/>
        </w:rPr>
        <w:drawing>
          <wp:inline distT="0" distB="0" distL="0" distR="0" wp14:anchorId="31810ABF" wp14:editId="3ACE7119">
            <wp:extent cx="4831080" cy="1805940"/>
            <wp:effectExtent l="0" t="0" r="7620" b="3810"/>
            <wp:docPr id="4" name="Картина 4" descr="Картина, която съдържа куче, закрито, кафяв, бозай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куче, закрито, кафяв, бозайник&#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1080" cy="1805940"/>
                    </a:xfrm>
                    <a:prstGeom prst="rect">
                      <a:avLst/>
                    </a:prstGeom>
                  </pic:spPr>
                </pic:pic>
              </a:graphicData>
            </a:graphic>
          </wp:inline>
        </w:drawing>
      </w:r>
    </w:p>
    <w:p w14:paraId="22AC0DDB" w14:textId="37D970A7" w:rsidR="00956C29" w:rsidRDefault="00956C29" w:rsidP="00956C29">
      <w:pPr>
        <w:pStyle w:val="a0"/>
        <w:ind w:left="720"/>
        <w:jc w:val="center"/>
        <w:rPr>
          <w:i/>
          <w:iCs/>
        </w:rPr>
      </w:pPr>
      <w:r w:rsidRPr="00956C29">
        <w:rPr>
          <w:i/>
          <w:iCs/>
        </w:rPr>
        <w:t>Картинка 4</w:t>
      </w:r>
    </w:p>
    <w:p w14:paraId="4F093135" w14:textId="77777777" w:rsidR="00EA6A03" w:rsidRDefault="00CD149D" w:rsidP="00CD149D">
      <w:pPr>
        <w:pStyle w:val="a0"/>
        <w:ind w:left="720"/>
        <w:jc w:val="left"/>
      </w:pPr>
      <w:r>
        <w:t xml:space="preserve">Ето така изглежда </w:t>
      </w:r>
    </w:p>
    <w:p w14:paraId="2FC3C1FC" w14:textId="505459E3" w:rsidR="003B7CD3" w:rsidRDefault="00CD149D" w:rsidP="00CD149D">
      <w:pPr>
        <w:pStyle w:val="a0"/>
        <w:ind w:left="720"/>
        <w:jc w:val="left"/>
        <w:rPr>
          <w:lang w:val="en-US"/>
        </w:rPr>
      </w:pPr>
      <w:r>
        <w:t xml:space="preserve">кода </w:t>
      </w:r>
      <w:r w:rsidR="00C86634">
        <w:t xml:space="preserve">в </w:t>
      </w:r>
      <w:proofErr w:type="spellStart"/>
      <w:r w:rsidR="00C86634">
        <w:rPr>
          <w:lang w:val="en-US"/>
        </w:rPr>
        <w:t>index.php</w:t>
      </w:r>
      <w:proofErr w:type="spellEnd"/>
      <w:r w:rsidR="00C86634">
        <w:rPr>
          <w:lang w:val="en-US"/>
        </w:rPr>
        <w:t xml:space="preserve"> </w:t>
      </w:r>
      <w:r>
        <w:t xml:space="preserve">за </w:t>
      </w:r>
      <w:r>
        <w:rPr>
          <w:lang w:val="en-US"/>
        </w:rPr>
        <w:t>navigation bar:</w:t>
      </w:r>
    </w:p>
    <w:p w14:paraId="707D92E3" w14:textId="01345B9C" w:rsidR="00A75D36" w:rsidRPr="00A75D36" w:rsidRDefault="00A75D36" w:rsidP="00A75D36">
      <w:pPr>
        <w:pStyle w:val="a0"/>
        <w:ind w:left="720"/>
        <w:jc w:val="center"/>
      </w:pPr>
      <w:r>
        <w:rPr>
          <w:noProof/>
          <w:lang w:eastAsia="bg-BG"/>
        </w:rPr>
        <w:drawing>
          <wp:inline distT="0" distB="0" distL="0" distR="0" wp14:anchorId="50AB1BF4" wp14:editId="4AB4D092">
            <wp:extent cx="5760720" cy="1840865"/>
            <wp:effectExtent l="0" t="0" r="0" b="6985"/>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15">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14:paraId="61C99CCA" w14:textId="7C2C2E29" w:rsidR="00CD149D" w:rsidRDefault="00A75D36" w:rsidP="00A75D36">
      <w:pPr>
        <w:pStyle w:val="a0"/>
        <w:ind w:left="720"/>
        <w:jc w:val="center"/>
        <w:rPr>
          <w:i/>
          <w:iCs/>
        </w:rPr>
      </w:pPr>
      <w:r w:rsidRPr="00A75D36">
        <w:rPr>
          <w:i/>
          <w:iCs/>
        </w:rPr>
        <w:t>Картинка 5</w:t>
      </w:r>
    </w:p>
    <w:p w14:paraId="45F3E00B" w14:textId="2EB18CA1" w:rsidR="001F2826" w:rsidRDefault="001F2826" w:rsidP="001F2826">
      <w:pPr>
        <w:pStyle w:val="a0"/>
        <w:ind w:left="720"/>
        <w:jc w:val="left"/>
      </w:pPr>
      <w:r>
        <w:t xml:space="preserve">Използвала съм </w:t>
      </w:r>
      <w:r>
        <w:rPr>
          <w:lang w:val="en-US"/>
        </w:rPr>
        <w:t xml:space="preserve">hover effect </w:t>
      </w:r>
      <w:r>
        <w:t xml:space="preserve">върху думите, които се намират в </w:t>
      </w:r>
      <w:r w:rsidR="00FD4550">
        <w:t>навигацията</w:t>
      </w:r>
      <w:r>
        <w:t>, за да може потребителят да вижда къде се намира, докато разглежда сайта.</w:t>
      </w:r>
      <w:r w:rsidR="00D1149D">
        <w:t xml:space="preserve"> Когато навигацията минава по-надолу към следващите страници, си променя цвета. Първоначално е невидима(</w:t>
      </w:r>
      <w:r w:rsidR="00D1149D">
        <w:rPr>
          <w:lang w:val="en-US"/>
        </w:rPr>
        <w:t>transparent</w:t>
      </w:r>
      <w:r w:rsidR="00D1149D">
        <w:t>)</w:t>
      </w:r>
      <w:r w:rsidR="00D1149D">
        <w:rPr>
          <w:lang w:val="en-US"/>
        </w:rPr>
        <w:t xml:space="preserve">, </w:t>
      </w:r>
      <w:r w:rsidR="00D1149D">
        <w:t>а след това си променя цвета към тъмно сиво.</w:t>
      </w:r>
      <w:r w:rsidR="00263227">
        <w:t xml:space="preserve"> </w:t>
      </w:r>
    </w:p>
    <w:p w14:paraId="7F75413A" w14:textId="470D94C5" w:rsidR="00EA6A03" w:rsidRDefault="00EB4395" w:rsidP="00EB4395">
      <w:pPr>
        <w:pStyle w:val="a0"/>
        <w:numPr>
          <w:ilvl w:val="0"/>
          <w:numId w:val="15"/>
        </w:numPr>
        <w:jc w:val="left"/>
      </w:pPr>
      <w:r>
        <w:lastRenderedPageBreak/>
        <w:t xml:space="preserve">Следващата под страница </w:t>
      </w:r>
      <w:r w:rsidR="004F73A1">
        <w:t xml:space="preserve">е за </w:t>
      </w:r>
      <w:r w:rsidR="004F73A1">
        <w:rPr>
          <w:lang w:val="en-US"/>
        </w:rPr>
        <w:t>services(</w:t>
      </w:r>
      <w:r w:rsidR="004F73A1">
        <w:t>услугите, които предлага ветеринарната клиника</w:t>
      </w:r>
      <w:r w:rsidR="004F73A1">
        <w:rPr>
          <w:lang w:val="en-US"/>
        </w:rPr>
        <w:t>)</w:t>
      </w:r>
      <w:r w:rsidR="004F73A1">
        <w:t xml:space="preserve">. </w:t>
      </w:r>
      <w:r w:rsidR="00A6653D">
        <w:t>Проблемите са въведени чрез снимки на животни с</w:t>
      </w:r>
      <w:r w:rsidR="00B8340C">
        <w:t xml:space="preserve"> ветеринарните лекари, които се грижат за тях. </w:t>
      </w:r>
      <w:r w:rsidR="002A68D4">
        <w:t>Когато сложиш</w:t>
      </w:r>
      <w:r w:rsidR="004F1FF6">
        <w:t xml:space="preserve"> </w:t>
      </w:r>
      <w:r w:rsidR="00216945">
        <w:t xml:space="preserve">курсора на мишката върху </w:t>
      </w:r>
      <w:r w:rsidR="00DA089E">
        <w:t xml:space="preserve">една от снимките на </w:t>
      </w:r>
      <w:r w:rsidR="00DA089E">
        <w:rPr>
          <w:lang w:val="en-US"/>
        </w:rPr>
        <w:t>services</w:t>
      </w:r>
      <w:r w:rsidR="00DA089E">
        <w:t>, тя се оцветява в жълто и има плюс върху нея</w:t>
      </w:r>
      <w:r w:rsidR="0035368C">
        <w:t>, и когато се натисне се отваря нова страница</w:t>
      </w:r>
      <w:r w:rsidR="002F66DC">
        <w:t xml:space="preserve">, в която пише информация за дадената болест, </w:t>
      </w:r>
      <w:r w:rsidR="00BB7F42">
        <w:t>която клиниката предлага като лечение</w:t>
      </w:r>
      <w:r w:rsidR="00B618E2">
        <w:t xml:space="preserve">. </w:t>
      </w:r>
      <w:r w:rsidR="00EF6ACC">
        <w:t>Но също така под текста има</w:t>
      </w:r>
      <w:r w:rsidR="00E678F8">
        <w:t xml:space="preserve"> информация </w:t>
      </w:r>
      <w:r w:rsidR="00801E7F">
        <w:rPr>
          <w:lang w:val="en-US"/>
        </w:rPr>
        <w:t xml:space="preserve">Client </w:t>
      </w:r>
      <w:r w:rsidR="00801E7F">
        <w:t xml:space="preserve">и </w:t>
      </w:r>
      <w:r w:rsidR="00801E7F">
        <w:rPr>
          <w:lang w:val="en-US"/>
        </w:rPr>
        <w:t>Category</w:t>
      </w:r>
      <w:r w:rsidR="00C91273">
        <w:t xml:space="preserve">. В </w:t>
      </w:r>
      <w:r w:rsidR="00C91273">
        <w:rPr>
          <w:lang w:val="en-US"/>
        </w:rPr>
        <w:t xml:space="preserve">Client </w:t>
      </w:r>
      <w:r w:rsidR="00B60357">
        <w:t xml:space="preserve">се пише кои животни се лекуват за съответната болест. </w:t>
      </w:r>
      <w:r w:rsidR="00054D13">
        <w:t xml:space="preserve">А в </w:t>
      </w:r>
      <w:r w:rsidR="00054D13">
        <w:rPr>
          <w:lang w:val="en-US"/>
        </w:rPr>
        <w:t>Category</w:t>
      </w:r>
      <w:r w:rsidR="00054D13">
        <w:t xml:space="preserve"> се записва към коя категория се причисляват тези животни. Има няколко вида животни, които клиниката лекува </w:t>
      </w:r>
      <w:r w:rsidR="008D4DEB">
        <w:t>–</w:t>
      </w:r>
      <w:r w:rsidR="00054D13">
        <w:t xml:space="preserve"> </w:t>
      </w:r>
      <w:r w:rsidR="008D4DEB">
        <w:t xml:space="preserve">котки, кучета, птици, </w:t>
      </w:r>
      <w:r w:rsidR="002047AD">
        <w:t>влечуги и малки животни като хамстери</w:t>
      </w:r>
      <w:r w:rsidR="00D83749">
        <w:t>, з</w:t>
      </w:r>
      <w:r w:rsidR="002047AD">
        <w:t>айчета</w:t>
      </w:r>
      <w:r w:rsidR="00D83749">
        <w:t xml:space="preserve"> и др. </w:t>
      </w:r>
      <w:r w:rsidR="00863F21">
        <w:t xml:space="preserve">А категориите са </w:t>
      </w:r>
      <w:r w:rsidR="008D6382">
        <w:t xml:space="preserve">две наброй – всички и бозайници. Към всички спадат – котки, кучета и малки животни, а към всички – птици и влечуги. </w:t>
      </w:r>
    </w:p>
    <w:p w14:paraId="2EB61C7E" w14:textId="35A51674" w:rsidR="00134E71" w:rsidRDefault="007D27AD" w:rsidP="00134E71">
      <w:pPr>
        <w:pStyle w:val="a0"/>
        <w:numPr>
          <w:ilvl w:val="0"/>
          <w:numId w:val="15"/>
        </w:numPr>
        <w:jc w:val="left"/>
      </w:pPr>
      <w:r>
        <w:t xml:space="preserve">Болестите, в които клиниката предлага лечение са едни от най – често срещаните </w:t>
      </w:r>
      <w:r w:rsidR="000E02E0">
        <w:t>–</w:t>
      </w:r>
      <w:r>
        <w:t xml:space="preserve"> </w:t>
      </w:r>
      <w:r w:rsidR="000E02E0">
        <w:t xml:space="preserve">онкология, кардиология, ултразвук, лаборатория, дерматология и </w:t>
      </w:r>
      <w:r w:rsidR="00B3504B">
        <w:t>нефрология.</w:t>
      </w:r>
      <w:r w:rsidR="009540E8">
        <w:t xml:space="preserve"> </w:t>
      </w:r>
    </w:p>
    <w:p w14:paraId="195B2048" w14:textId="76998D67" w:rsidR="00134E71" w:rsidRPr="00F617FA" w:rsidRDefault="00F617FA" w:rsidP="00F617FA">
      <w:pPr>
        <w:pStyle w:val="a0"/>
        <w:ind w:left="720"/>
        <w:jc w:val="center"/>
        <w:rPr>
          <w:i/>
          <w:iCs/>
        </w:rPr>
      </w:pPr>
      <w:r w:rsidRPr="00F617FA">
        <w:rPr>
          <w:i/>
          <w:iCs/>
          <w:noProof/>
          <w:lang w:eastAsia="bg-BG"/>
        </w:rPr>
        <w:drawing>
          <wp:anchor distT="0" distB="0" distL="114300" distR="114300" simplePos="0" relativeHeight="251658242" behindDoc="0" locked="0" layoutInCell="1" allowOverlap="1" wp14:anchorId="50590E11" wp14:editId="3D970173">
            <wp:simplePos x="0" y="0"/>
            <wp:positionH relativeFrom="margin">
              <wp:align>center</wp:align>
            </wp:positionH>
            <wp:positionV relativeFrom="paragraph">
              <wp:posOffset>0</wp:posOffset>
            </wp:positionV>
            <wp:extent cx="6720840" cy="3528060"/>
            <wp:effectExtent l="0" t="0" r="3810" b="0"/>
            <wp:wrapTopAndBottom/>
            <wp:docPr id="6" name="Картина 6" descr="Картина, която съдържа текст, различен, екранна снимка, няколк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различен, екранна снимка, няколко&#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6720840" cy="3528060"/>
                    </a:xfrm>
                    <a:prstGeom prst="rect">
                      <a:avLst/>
                    </a:prstGeom>
                  </pic:spPr>
                </pic:pic>
              </a:graphicData>
            </a:graphic>
            <wp14:sizeRelH relativeFrom="margin">
              <wp14:pctWidth>0</wp14:pctWidth>
            </wp14:sizeRelH>
            <wp14:sizeRelV relativeFrom="margin">
              <wp14:pctHeight>0</wp14:pctHeight>
            </wp14:sizeRelV>
          </wp:anchor>
        </w:drawing>
      </w:r>
      <w:r w:rsidRPr="00F617FA">
        <w:rPr>
          <w:i/>
          <w:iCs/>
        </w:rPr>
        <w:t>Картинка 6</w:t>
      </w:r>
    </w:p>
    <w:p w14:paraId="092D68D9" w14:textId="2BC37F20" w:rsidR="00F617FA" w:rsidRDefault="00EE4D87" w:rsidP="00C86634">
      <w:pPr>
        <w:pStyle w:val="a0"/>
        <w:ind w:left="720"/>
        <w:jc w:val="left"/>
        <w:rPr>
          <w:lang w:val="en-US"/>
        </w:rPr>
      </w:pPr>
      <w:r>
        <w:rPr>
          <w:noProof/>
          <w:lang w:eastAsia="bg-BG"/>
        </w:rPr>
        <w:lastRenderedPageBreak/>
        <w:drawing>
          <wp:anchor distT="0" distB="0" distL="114300" distR="114300" simplePos="0" relativeHeight="251658243" behindDoc="0" locked="0" layoutInCell="1" allowOverlap="1" wp14:anchorId="6622B2DB" wp14:editId="14692197">
            <wp:simplePos x="0" y="0"/>
            <wp:positionH relativeFrom="column">
              <wp:posOffset>-374015</wp:posOffset>
            </wp:positionH>
            <wp:positionV relativeFrom="paragraph">
              <wp:posOffset>411480</wp:posOffset>
            </wp:positionV>
            <wp:extent cx="6515100" cy="3223260"/>
            <wp:effectExtent l="0" t="0" r="0" b="0"/>
            <wp:wrapTopAndBottom/>
            <wp:docPr id="7" name="Картина 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текст&#10;&#10;Описанието е генерирано автоматично"/>
                    <pic:cNvPicPr/>
                  </pic:nvPicPr>
                  <pic:blipFill>
                    <a:blip r:embed="rId17">
                      <a:extLst>
                        <a:ext uri="{28A0092B-C50C-407E-A947-70E740481C1C}">
                          <a14:useLocalDpi xmlns:a14="http://schemas.microsoft.com/office/drawing/2010/main" val="0"/>
                        </a:ext>
                      </a:extLst>
                    </a:blip>
                    <a:stretch>
                      <a:fillRect/>
                    </a:stretch>
                  </pic:blipFill>
                  <pic:spPr>
                    <a:xfrm>
                      <a:off x="0" y="0"/>
                      <a:ext cx="6515100" cy="3223260"/>
                    </a:xfrm>
                    <a:prstGeom prst="rect">
                      <a:avLst/>
                    </a:prstGeom>
                  </pic:spPr>
                </pic:pic>
              </a:graphicData>
            </a:graphic>
            <wp14:sizeRelH relativeFrom="margin">
              <wp14:pctWidth>0</wp14:pctWidth>
            </wp14:sizeRelH>
            <wp14:sizeRelV relativeFrom="margin">
              <wp14:pctHeight>0</wp14:pctHeight>
            </wp14:sizeRelV>
          </wp:anchor>
        </w:drawing>
      </w:r>
    </w:p>
    <w:p w14:paraId="0DF26E55" w14:textId="6E0DC17E" w:rsidR="0089554E" w:rsidRDefault="0089554E" w:rsidP="0089554E">
      <w:pPr>
        <w:pStyle w:val="a0"/>
        <w:ind w:left="720"/>
        <w:jc w:val="center"/>
        <w:rPr>
          <w:i/>
          <w:iCs/>
        </w:rPr>
      </w:pPr>
      <w:r w:rsidRPr="0089554E">
        <w:rPr>
          <w:i/>
          <w:iCs/>
        </w:rPr>
        <w:t>Картинка 7</w:t>
      </w:r>
    </w:p>
    <w:p w14:paraId="0BB4CF6F" w14:textId="7EEE1028" w:rsidR="00EE4D87" w:rsidRDefault="00EE4D87" w:rsidP="00EE4D87">
      <w:pPr>
        <w:pStyle w:val="a0"/>
        <w:ind w:left="720"/>
        <w:jc w:val="center"/>
        <w:rPr>
          <w:i/>
          <w:iCs/>
        </w:rPr>
      </w:pPr>
      <w:r>
        <w:rPr>
          <w:i/>
          <w:iCs/>
          <w:noProof/>
          <w:lang w:eastAsia="bg-BG"/>
        </w:rPr>
        <w:drawing>
          <wp:anchor distT="0" distB="0" distL="114300" distR="114300" simplePos="0" relativeHeight="251658244" behindDoc="0" locked="0" layoutInCell="1" allowOverlap="1" wp14:anchorId="3CA4E4E3" wp14:editId="62A6A71F">
            <wp:simplePos x="0" y="0"/>
            <wp:positionH relativeFrom="column">
              <wp:posOffset>456565</wp:posOffset>
            </wp:positionH>
            <wp:positionV relativeFrom="paragraph">
              <wp:posOffset>0</wp:posOffset>
            </wp:positionV>
            <wp:extent cx="5760720" cy="3596640"/>
            <wp:effectExtent l="0" t="0" r="0" b="3810"/>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18">
                      <a:extLst>
                        <a:ext uri="{28A0092B-C50C-407E-A947-70E740481C1C}">
                          <a14:useLocalDpi xmlns:a14="http://schemas.microsoft.com/office/drawing/2010/main" val="0"/>
                        </a:ext>
                      </a:extLst>
                    </a:blip>
                    <a:stretch>
                      <a:fillRect/>
                    </a:stretch>
                  </pic:blipFill>
                  <pic:spPr>
                    <a:xfrm>
                      <a:off x="0" y="0"/>
                      <a:ext cx="5760720" cy="3596640"/>
                    </a:xfrm>
                    <a:prstGeom prst="rect">
                      <a:avLst/>
                    </a:prstGeom>
                  </pic:spPr>
                </pic:pic>
              </a:graphicData>
            </a:graphic>
          </wp:anchor>
        </w:drawing>
      </w:r>
      <w:r>
        <w:rPr>
          <w:i/>
          <w:iCs/>
        </w:rPr>
        <w:t>Картинка 8</w:t>
      </w:r>
    </w:p>
    <w:p w14:paraId="339E04B4" w14:textId="77777777" w:rsidR="00DF6584" w:rsidRDefault="00DF6584" w:rsidP="00547836">
      <w:pPr>
        <w:pStyle w:val="a0"/>
        <w:ind w:left="720"/>
        <w:jc w:val="left"/>
      </w:pPr>
      <w:r>
        <w:rPr>
          <w:noProof/>
          <w:lang w:eastAsia="bg-BG"/>
        </w:rPr>
        <w:lastRenderedPageBreak/>
        <w:drawing>
          <wp:anchor distT="0" distB="0" distL="114300" distR="114300" simplePos="0" relativeHeight="251658245" behindDoc="0" locked="0" layoutInCell="1" allowOverlap="1" wp14:anchorId="5C1E9EEE" wp14:editId="388CBF30">
            <wp:simplePos x="0" y="0"/>
            <wp:positionH relativeFrom="column">
              <wp:posOffset>342265</wp:posOffset>
            </wp:positionH>
            <wp:positionV relativeFrom="paragraph">
              <wp:posOffset>1497330</wp:posOffset>
            </wp:positionV>
            <wp:extent cx="4968240" cy="3187700"/>
            <wp:effectExtent l="0" t="0" r="3810" b="0"/>
            <wp:wrapTopAndBottom/>
            <wp:docPr id="11" name="Картина 1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текст&#10;&#10;Описанието е генерирано автоматично"/>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8240" cy="3187700"/>
                    </a:xfrm>
                    <a:prstGeom prst="rect">
                      <a:avLst/>
                    </a:prstGeom>
                  </pic:spPr>
                </pic:pic>
              </a:graphicData>
            </a:graphic>
            <wp14:sizeRelH relativeFrom="margin">
              <wp14:pctWidth>0</wp14:pctWidth>
            </wp14:sizeRelH>
            <wp14:sizeRelV relativeFrom="margin">
              <wp14:pctHeight>0</wp14:pctHeight>
            </wp14:sizeRelV>
          </wp:anchor>
        </w:drawing>
      </w:r>
      <w:r w:rsidR="00547836">
        <w:t xml:space="preserve">Това е кода от </w:t>
      </w:r>
      <w:r w:rsidR="00547836">
        <w:rPr>
          <w:lang w:val="en-US"/>
        </w:rPr>
        <w:t>style.css</w:t>
      </w:r>
      <w:r w:rsidR="00547836">
        <w:t xml:space="preserve">, в който може да се види кода за </w:t>
      </w:r>
      <w:r w:rsidR="00547836">
        <w:rPr>
          <w:lang w:val="en-US"/>
        </w:rPr>
        <w:t>hover</w:t>
      </w:r>
      <w:r w:rsidR="00547836">
        <w:t xml:space="preserve"> </w:t>
      </w:r>
      <w:r w:rsidR="00547836">
        <w:rPr>
          <w:lang w:val="en-US"/>
        </w:rPr>
        <w:t xml:space="preserve">effect, </w:t>
      </w:r>
      <w:r w:rsidR="00547836">
        <w:t>който съм използвала.</w:t>
      </w:r>
      <w:r w:rsidR="00607F2B">
        <w:t xml:space="preserve"> </w:t>
      </w:r>
      <w:r w:rsidR="00960EE4">
        <w:t xml:space="preserve">Използвала съм </w:t>
      </w:r>
      <w:r w:rsidR="00960EE4">
        <w:rPr>
          <w:lang w:val="en-US"/>
        </w:rPr>
        <w:t xml:space="preserve">portfolio, </w:t>
      </w:r>
      <w:r w:rsidR="00960EE4">
        <w:t xml:space="preserve">защото когато правих </w:t>
      </w:r>
      <w:r w:rsidR="00960EE4">
        <w:rPr>
          <w:lang w:val="en-US"/>
        </w:rPr>
        <w:t>admin panel-</w:t>
      </w:r>
      <w:r w:rsidR="00960EE4">
        <w:t xml:space="preserve">а го написах </w:t>
      </w:r>
      <w:r w:rsidR="00960EE4">
        <w:rPr>
          <w:lang w:val="en-US"/>
        </w:rPr>
        <w:t xml:space="preserve">portfolio </w:t>
      </w:r>
      <w:r w:rsidR="00960EE4">
        <w:t xml:space="preserve">и затова използвах същия код за дизайна. </w:t>
      </w:r>
      <w:r w:rsidR="004E69D5">
        <w:t xml:space="preserve">Както се вижда в кода, използвала съм </w:t>
      </w:r>
      <w:r w:rsidR="000564D6">
        <w:t xml:space="preserve">цвят </w:t>
      </w:r>
      <w:proofErr w:type="spellStart"/>
      <w:r w:rsidR="000564D6">
        <w:rPr>
          <w:lang w:val="en-US"/>
        </w:rPr>
        <w:t>rgba</w:t>
      </w:r>
      <w:proofErr w:type="spellEnd"/>
      <w:r w:rsidR="000564D6">
        <w:rPr>
          <w:lang w:val="en-US"/>
        </w:rPr>
        <w:t>(255, 200, 0, 0.9)</w:t>
      </w:r>
      <w:r w:rsidR="000564D6">
        <w:t>, който съответства на цвят жълто.</w:t>
      </w:r>
    </w:p>
    <w:p w14:paraId="554FA7E0" w14:textId="172A5EB4" w:rsidR="00DF6584" w:rsidRDefault="00DF6584" w:rsidP="00DF6584">
      <w:pPr>
        <w:pStyle w:val="a0"/>
        <w:ind w:left="720"/>
        <w:jc w:val="center"/>
        <w:rPr>
          <w:i/>
          <w:iCs/>
        </w:rPr>
      </w:pPr>
      <w:r w:rsidRPr="00DF6584">
        <w:rPr>
          <w:i/>
          <w:iCs/>
        </w:rPr>
        <w:t>Картинка 9</w:t>
      </w:r>
    </w:p>
    <w:p w14:paraId="4F7FE6F2" w14:textId="075BC918" w:rsidR="00EB2611" w:rsidRDefault="006943CA" w:rsidP="006943CA">
      <w:pPr>
        <w:pStyle w:val="a0"/>
        <w:numPr>
          <w:ilvl w:val="0"/>
          <w:numId w:val="15"/>
        </w:numPr>
        <w:jc w:val="left"/>
      </w:pPr>
      <w:r>
        <w:t>Следващата по</w:t>
      </w:r>
      <w:r w:rsidR="00FF5827">
        <w:t>д</w:t>
      </w:r>
      <w:r>
        <w:t xml:space="preserve"> страница</w:t>
      </w:r>
      <w:r w:rsidR="00FF5827">
        <w:t xml:space="preserve"> е </w:t>
      </w:r>
      <w:r w:rsidR="00FF5827">
        <w:rPr>
          <w:lang w:val="en-US"/>
        </w:rPr>
        <w:t>About us/</w:t>
      </w:r>
      <w:r w:rsidR="00FF5827">
        <w:t>за нас</w:t>
      </w:r>
      <w:r w:rsidR="003B22C7">
        <w:t xml:space="preserve">. В нея има информация </w:t>
      </w:r>
      <w:r w:rsidR="00B302B8">
        <w:t xml:space="preserve">за самия сайт – какво представлява и какво предлага </w:t>
      </w:r>
      <w:r w:rsidR="00B302B8">
        <w:rPr>
          <w:lang w:val="en-US"/>
        </w:rPr>
        <w:t xml:space="preserve">Vet Med Services. </w:t>
      </w:r>
      <w:r w:rsidR="003A3AD2">
        <w:t xml:space="preserve">Дори в началото на тази страница се посочва, че клиниката предлага ваксинации, хранителни съвети и предоставя всички нужди, от които се нуждае вашия домашен любимец. </w:t>
      </w:r>
      <w:r w:rsidR="001821D5">
        <w:t xml:space="preserve">Също така информация, че всеки може да се довери на екипа от експерти на клиниката, защото те знаят най – добре от какво има нужда вашия домашен любимец. </w:t>
      </w:r>
      <w:r w:rsidR="00A167FC">
        <w:t>Страницата е подредена вертикално и в нея има снимки на различни видове животни</w:t>
      </w:r>
      <w:r w:rsidR="00C818D8">
        <w:t xml:space="preserve">. Като от едната страна на снимката има текст, а от другата няма, за да може да изглежда по – красиво по този начин. </w:t>
      </w:r>
      <w:r w:rsidR="0060330B">
        <w:t xml:space="preserve">На снимките са изобразени котета, зает, куче и птица. </w:t>
      </w:r>
      <w:r w:rsidR="00AD1140">
        <w:t>Избрани са тези видове животни, защото клиниката лекува именно тях.</w:t>
      </w:r>
      <w:r w:rsidR="00C46A60">
        <w:t xml:space="preserve"> Снимките са в кръгла форма, защото така изглежда по-красиво.</w:t>
      </w:r>
    </w:p>
    <w:p w14:paraId="214664BF" w14:textId="673E49B3" w:rsidR="008D6759" w:rsidRPr="00EB2611" w:rsidRDefault="008D6759" w:rsidP="008D6759">
      <w:pPr>
        <w:pStyle w:val="a0"/>
        <w:ind w:left="720"/>
        <w:jc w:val="left"/>
      </w:pPr>
      <w:r>
        <w:rPr>
          <w:noProof/>
          <w:lang w:eastAsia="bg-BG"/>
        </w:rPr>
        <w:lastRenderedPageBreak/>
        <w:drawing>
          <wp:anchor distT="0" distB="0" distL="114300" distR="114300" simplePos="0" relativeHeight="251658246" behindDoc="0" locked="0" layoutInCell="1" allowOverlap="1" wp14:anchorId="74E1A333" wp14:editId="0DD0D595">
            <wp:simplePos x="0" y="0"/>
            <wp:positionH relativeFrom="margin">
              <wp:posOffset>-635</wp:posOffset>
            </wp:positionH>
            <wp:positionV relativeFrom="paragraph">
              <wp:posOffset>332105</wp:posOffset>
            </wp:positionV>
            <wp:extent cx="6140450" cy="2994660"/>
            <wp:effectExtent l="0" t="0" r="0" b="0"/>
            <wp:wrapTopAndBottom/>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20">
                      <a:extLst>
                        <a:ext uri="{28A0092B-C50C-407E-A947-70E740481C1C}">
                          <a14:useLocalDpi xmlns:a14="http://schemas.microsoft.com/office/drawing/2010/main" val="0"/>
                        </a:ext>
                      </a:extLst>
                    </a:blip>
                    <a:stretch>
                      <a:fillRect/>
                    </a:stretch>
                  </pic:blipFill>
                  <pic:spPr>
                    <a:xfrm>
                      <a:off x="0" y="0"/>
                      <a:ext cx="6140450" cy="2994660"/>
                    </a:xfrm>
                    <a:prstGeom prst="rect">
                      <a:avLst/>
                    </a:prstGeom>
                  </pic:spPr>
                </pic:pic>
              </a:graphicData>
            </a:graphic>
            <wp14:sizeRelH relativeFrom="margin">
              <wp14:pctWidth>0</wp14:pctWidth>
            </wp14:sizeRelH>
            <wp14:sizeRelV relativeFrom="margin">
              <wp14:pctHeight>0</wp14:pctHeight>
            </wp14:sizeRelV>
          </wp:anchor>
        </w:drawing>
      </w:r>
    </w:p>
    <w:p w14:paraId="31DEC057" w14:textId="102C017A" w:rsidR="005C7B31" w:rsidRDefault="008D6759" w:rsidP="005C7B31">
      <w:pPr>
        <w:pStyle w:val="a0"/>
        <w:ind w:left="720"/>
        <w:jc w:val="center"/>
        <w:rPr>
          <w:i/>
          <w:iCs/>
        </w:rPr>
      </w:pPr>
      <w:r w:rsidRPr="008D6759">
        <w:rPr>
          <w:i/>
          <w:iCs/>
        </w:rPr>
        <w:t>Картинка 10</w:t>
      </w:r>
    </w:p>
    <w:p w14:paraId="22570297" w14:textId="099E693A" w:rsidR="000665DF" w:rsidRDefault="008B3173" w:rsidP="000665DF">
      <w:pPr>
        <w:pStyle w:val="a0"/>
        <w:ind w:left="720"/>
        <w:jc w:val="left"/>
      </w:pPr>
      <w:r>
        <w:t xml:space="preserve">Снимките да придобият кръгла форма съм използвала </w:t>
      </w:r>
      <w:r w:rsidRPr="008B3173">
        <w:t>class=</w:t>
      </w:r>
      <w:r w:rsidR="00EB6C54">
        <w:t>“</w:t>
      </w:r>
      <w:r w:rsidRPr="008B3173">
        <w:t>rounded-circle img-fluid</w:t>
      </w:r>
      <w:r w:rsidR="00EB6C54">
        <w:t>“</w:t>
      </w:r>
      <w:r>
        <w:t xml:space="preserve">, защото </w:t>
      </w:r>
      <w:r>
        <w:rPr>
          <w:lang w:val="en-US"/>
        </w:rPr>
        <w:t xml:space="preserve">rounded </w:t>
      </w:r>
      <w:r>
        <w:t>закръгля снимките.</w:t>
      </w:r>
    </w:p>
    <w:p w14:paraId="0F83A605" w14:textId="414BFE26" w:rsidR="000665DF" w:rsidRDefault="000665DF" w:rsidP="000665DF">
      <w:pPr>
        <w:pStyle w:val="a0"/>
        <w:numPr>
          <w:ilvl w:val="0"/>
          <w:numId w:val="15"/>
        </w:numPr>
        <w:jc w:val="left"/>
      </w:pPr>
      <w:r>
        <w:t xml:space="preserve">Следващата под страница е </w:t>
      </w:r>
      <w:r>
        <w:rPr>
          <w:lang w:val="en-US"/>
        </w:rPr>
        <w:t>Team</w:t>
      </w:r>
      <w:r>
        <w:t xml:space="preserve"> или иначе казано – За нашия екип. </w:t>
      </w:r>
      <w:r w:rsidR="001C4BC6">
        <w:t xml:space="preserve">Тази страница е за екипа от лекари </w:t>
      </w:r>
      <w:r w:rsidR="007039A0">
        <w:t>професионалисти</w:t>
      </w:r>
      <w:r w:rsidR="001C4BC6">
        <w:t>, които</w:t>
      </w:r>
      <w:r w:rsidR="007039A0">
        <w:t xml:space="preserve"> се грижат за </w:t>
      </w:r>
      <w:r w:rsidR="00FD6EA3">
        <w:t>животните в клиниката, и за тяхното удобство.</w:t>
      </w:r>
      <w:r w:rsidR="00245FAC">
        <w:t xml:space="preserve"> Като пример са показани само трима лекари, защото те са тези, които са се представили най-добре в клиниката през последната година. </w:t>
      </w:r>
      <w:r w:rsidR="00334C33">
        <w:t>Името на първия лекар е Рейна Стивънс, която ръководи клиниката в град Бургас. Втория лекар е Джош Малфой които ръководи клиниката в град Пловдив, а третия лекар е Лина Майкълсън, която ръководи клиниката в град София.</w:t>
      </w:r>
      <w:r w:rsidR="006E0065">
        <w:t xml:space="preserve"> Клиниките са няколко на брой, като съм избрала те да бъдат в по – големите градове – София, Пловдив и Бургас. </w:t>
      </w:r>
    </w:p>
    <w:p w14:paraId="1B61C9A1" w14:textId="5CF81516" w:rsidR="00C90956" w:rsidRDefault="00C90956" w:rsidP="00C90956">
      <w:pPr>
        <w:pStyle w:val="a0"/>
        <w:ind w:left="720"/>
        <w:jc w:val="left"/>
        <w:rPr>
          <w:lang w:val="en-US"/>
        </w:rPr>
      </w:pPr>
      <w:r>
        <w:t xml:space="preserve">Снимките които съм използвала като примерни за лекарите са изцяло използвани от интернет, но ако сайта се развие ще използвам авторски снимки. </w:t>
      </w:r>
      <w:r w:rsidR="00050C6F">
        <w:t xml:space="preserve">Стилът на снимките е същият, който използвах и за </w:t>
      </w:r>
      <w:r w:rsidR="00050C6F">
        <w:rPr>
          <w:lang w:val="en-US"/>
        </w:rPr>
        <w:t xml:space="preserve">about </w:t>
      </w:r>
      <w:r w:rsidR="00050C6F">
        <w:t xml:space="preserve">страницата. За да бъдат снимките кръгли използвах кода </w:t>
      </w:r>
      <w:r w:rsidR="006458D2" w:rsidRPr="006458D2">
        <w:lastRenderedPageBreak/>
        <w:t>class=</w:t>
      </w:r>
      <w:r w:rsidR="00EB6C54">
        <w:t>“</w:t>
      </w:r>
      <w:r w:rsidR="006458D2" w:rsidRPr="006458D2">
        <w:t>rounded-circle img-fluid</w:t>
      </w:r>
      <w:r w:rsidR="00EB6C54">
        <w:t>“</w:t>
      </w:r>
      <w:r w:rsidR="006458D2" w:rsidRPr="006458D2">
        <w:t>, защото rounded закръгля снимките</w:t>
      </w:r>
      <w:r w:rsidR="003C0EAD">
        <w:t xml:space="preserve">, но в </w:t>
      </w:r>
      <w:r w:rsidR="003C0EAD">
        <w:rPr>
          <w:lang w:val="en-US"/>
        </w:rPr>
        <w:t xml:space="preserve">style.css </w:t>
      </w:r>
      <w:r w:rsidR="003C0EAD">
        <w:t xml:space="preserve">съм написала </w:t>
      </w:r>
      <w:r w:rsidR="00CC4CB1" w:rsidRPr="00CC4CB1">
        <w:t>border-radius: 50% !important;</w:t>
      </w:r>
      <w:r w:rsidR="00CC4CB1">
        <w:rPr>
          <w:lang w:val="en-US"/>
        </w:rPr>
        <w:t xml:space="preserve">, </w:t>
      </w:r>
      <w:r w:rsidR="00CC4CB1">
        <w:t xml:space="preserve">защото именно </w:t>
      </w:r>
      <w:r w:rsidR="00CC4CB1">
        <w:rPr>
          <w:lang w:val="en-US"/>
        </w:rPr>
        <w:t xml:space="preserve">border-radius </w:t>
      </w:r>
      <w:r w:rsidR="00CC4CB1">
        <w:t xml:space="preserve">„кара“ снимките да се закръглят и затова съм задала да се закръглят с 50%, защото изглеждат най – добре. </w:t>
      </w:r>
      <w:r w:rsidR="00A248AB">
        <w:t xml:space="preserve">А съм добавила </w:t>
      </w:r>
      <w:r w:rsidR="00A248AB">
        <w:rPr>
          <w:lang w:val="en-US"/>
        </w:rPr>
        <w:t xml:space="preserve">!important, </w:t>
      </w:r>
      <w:r w:rsidR="00A248AB">
        <w:t xml:space="preserve">защото той се използва за добавяне на голямо значение към свойство/стойност от нормалното. Точно затова се казва </w:t>
      </w:r>
      <w:r w:rsidR="00A248AB">
        <w:rPr>
          <w:lang w:val="en-US"/>
        </w:rPr>
        <w:t xml:space="preserve">important. </w:t>
      </w:r>
      <w:r w:rsidR="008D693A">
        <w:t xml:space="preserve">Ако в даден код зададем няколко стойности, но напишем само на една </w:t>
      </w:r>
      <w:r w:rsidR="008D693A">
        <w:rPr>
          <w:lang w:val="en-US"/>
        </w:rPr>
        <w:t xml:space="preserve">important, </w:t>
      </w:r>
      <w:r w:rsidR="008D693A">
        <w:t xml:space="preserve">програмата ще отпечата само тази, на която пише </w:t>
      </w:r>
      <w:r w:rsidR="008D693A">
        <w:rPr>
          <w:lang w:val="en-US"/>
        </w:rPr>
        <w:t xml:space="preserve">important. </w:t>
      </w:r>
    </w:p>
    <w:p w14:paraId="186F519B" w14:textId="24EEC52D" w:rsidR="00C32B64" w:rsidRPr="00534686" w:rsidRDefault="008D1562" w:rsidP="00C32B64">
      <w:pPr>
        <w:pStyle w:val="a0"/>
        <w:numPr>
          <w:ilvl w:val="0"/>
          <w:numId w:val="15"/>
        </w:numPr>
        <w:jc w:val="left"/>
        <w:rPr>
          <w:lang w:val="en-US"/>
        </w:rPr>
      </w:pPr>
      <w:r>
        <w:t xml:space="preserve">Следващото в сайта не е под страница, но реших да го сложа, за да има разнообразие и да привлича повече внимание. </w:t>
      </w:r>
      <w:r w:rsidR="002222F2">
        <w:t xml:space="preserve">Дизайна за </w:t>
      </w:r>
      <w:r w:rsidR="002222F2">
        <w:rPr>
          <w:lang w:val="en-US"/>
        </w:rPr>
        <w:t>slider-</w:t>
      </w:r>
      <w:r w:rsidR="002222F2">
        <w:t xml:space="preserve">а е в папката </w:t>
      </w:r>
      <w:proofErr w:type="spellStart"/>
      <w:r w:rsidR="002222F2">
        <w:rPr>
          <w:lang w:val="en-US"/>
        </w:rPr>
        <w:t>css</w:t>
      </w:r>
      <w:proofErr w:type="spellEnd"/>
      <w:r w:rsidR="002222F2">
        <w:rPr>
          <w:lang w:val="en-US"/>
        </w:rPr>
        <w:t>/reset.css</w:t>
      </w:r>
      <w:r w:rsidR="002222F2">
        <w:t>, защото исках да е на отделен файл, за да се вижда по – добре</w:t>
      </w:r>
      <w:r w:rsidR="00F74A7E">
        <w:t xml:space="preserve">. </w:t>
      </w:r>
      <w:r w:rsidR="00526B6A">
        <w:t xml:space="preserve">Също така е използван </w:t>
      </w:r>
      <w:r w:rsidR="00526B6A">
        <w:rPr>
          <w:lang w:val="en-US"/>
        </w:rPr>
        <w:t xml:space="preserve">JavaScript, </w:t>
      </w:r>
      <w:r w:rsidR="00526B6A">
        <w:t>за да може снимките да се местят ръчно или автоматично.</w:t>
      </w:r>
      <w:r w:rsidR="00F21739">
        <w:t xml:space="preserve"> Чрез </w:t>
      </w:r>
      <w:r w:rsidR="00F21739">
        <w:rPr>
          <w:lang w:val="en-US"/>
        </w:rPr>
        <w:t>JavaScript</w:t>
      </w:r>
      <w:r w:rsidR="00F21739">
        <w:t xml:space="preserve"> го направих да се сменят снимките автоматично на няколко </w:t>
      </w:r>
      <w:r w:rsidR="00324952">
        <w:t>секунди</w:t>
      </w:r>
      <w:r w:rsidR="00F21739">
        <w:t>.</w:t>
      </w:r>
      <w:r w:rsidR="00C72DC5">
        <w:rPr>
          <w:lang w:val="en-US"/>
        </w:rPr>
        <w:t xml:space="preserve"> </w:t>
      </w:r>
      <w:r w:rsidR="00C72DC5">
        <w:t>Във папката</w:t>
      </w:r>
      <w:r w:rsidR="00C72DC5">
        <w:rPr>
          <w:lang w:val="en-US"/>
        </w:rPr>
        <w:t xml:space="preserve"> </w:t>
      </w:r>
      <w:proofErr w:type="spellStart"/>
      <w:r w:rsidR="00C72DC5">
        <w:rPr>
          <w:lang w:val="en-US"/>
        </w:rPr>
        <w:t>js</w:t>
      </w:r>
      <w:proofErr w:type="spellEnd"/>
      <w:r w:rsidR="00C72DC5">
        <w:t xml:space="preserve"> </w:t>
      </w:r>
      <w:r w:rsidR="00472ECE">
        <w:t xml:space="preserve">се намира файла </w:t>
      </w:r>
      <w:r w:rsidR="00472ECE">
        <w:rPr>
          <w:lang w:val="en-US"/>
        </w:rPr>
        <w:t>slider.js</w:t>
      </w:r>
      <w:r w:rsidR="00472ECE">
        <w:t xml:space="preserve">, като това е кода за </w:t>
      </w:r>
      <w:r w:rsidR="00472ECE">
        <w:rPr>
          <w:lang w:val="en-US"/>
        </w:rPr>
        <w:t>slider-a</w:t>
      </w:r>
      <w:r w:rsidR="00C72DC5">
        <w:rPr>
          <w:lang w:val="en-US"/>
        </w:rPr>
        <w:t>.</w:t>
      </w:r>
      <w:r w:rsidR="00472ECE">
        <w:rPr>
          <w:lang w:val="en-US"/>
        </w:rPr>
        <w:t xml:space="preserve"> </w:t>
      </w:r>
      <w:r w:rsidR="00472ECE">
        <w:t xml:space="preserve">В него съм задала методът </w:t>
      </w:r>
      <w:proofErr w:type="spellStart"/>
      <w:r w:rsidR="00472ECE">
        <w:rPr>
          <w:lang w:val="en-US"/>
        </w:rPr>
        <w:t>setTimeout</w:t>
      </w:r>
      <w:proofErr w:type="spellEnd"/>
      <w:r w:rsidR="00472ECE">
        <w:rPr>
          <w:lang w:val="en-US"/>
        </w:rPr>
        <w:t>()</w:t>
      </w:r>
      <w:r w:rsidR="00472ECE">
        <w:t xml:space="preserve"> който извиква функция след редица секунди или на колкото време му зададеш</w:t>
      </w:r>
      <w:r w:rsidR="00472ECE">
        <w:rPr>
          <w:lang w:val="en-US"/>
        </w:rPr>
        <w:t xml:space="preserve">. </w:t>
      </w:r>
      <w:r w:rsidR="00C66B93" w:rsidRPr="00C66B93">
        <w:t>Функциите в JavaScript се определят със</w:t>
      </w:r>
      <w:r w:rsidR="00C66B93">
        <w:t xml:space="preserve"> ключовата дума</w:t>
      </w:r>
      <w:r w:rsidR="00C66B93" w:rsidRPr="00C66B93">
        <w:t> </w:t>
      </w:r>
      <w:r w:rsidR="00C66B93" w:rsidRPr="00C66B93">
        <w:rPr>
          <w:b/>
          <w:bCs/>
        </w:rPr>
        <w:t>function</w:t>
      </w:r>
      <w:r w:rsidR="00C66B93" w:rsidRPr="00C66B93">
        <w:t>, последвана от </w:t>
      </w:r>
      <w:r w:rsidR="00C66B93" w:rsidRPr="00C66B93">
        <w:rPr>
          <w:b/>
          <w:bCs/>
        </w:rPr>
        <w:t>име</w:t>
      </w:r>
      <w:r w:rsidR="00C66B93" w:rsidRPr="00C66B93">
        <w:t> , последвано от скоби </w:t>
      </w:r>
      <w:r w:rsidR="00C66B93" w:rsidRPr="00C66B93">
        <w:rPr>
          <w:b/>
          <w:bCs/>
        </w:rPr>
        <w:t>()</w:t>
      </w:r>
      <w:r w:rsidR="00C66B93" w:rsidRPr="00C66B93">
        <w:t>. Скобите могат да включват списък с параметри: </w:t>
      </w:r>
      <w:r w:rsidR="00C66B93" w:rsidRPr="00C66B93">
        <w:rPr>
          <w:b/>
          <w:bCs/>
        </w:rPr>
        <w:t>( </w:t>
      </w:r>
      <w:r w:rsidR="00C66B93" w:rsidRPr="00C66B93">
        <w:rPr>
          <w:b/>
          <w:bCs/>
          <w:i/>
          <w:iCs/>
        </w:rPr>
        <w:t>параметър1, параметър2, …..</w:t>
      </w:r>
      <w:r w:rsidR="00C66B93" w:rsidRPr="00C66B93">
        <w:rPr>
          <w:b/>
          <w:bCs/>
        </w:rPr>
        <w:t> )</w:t>
      </w:r>
      <w:r w:rsidR="00C66B93" w:rsidRPr="00C66B93">
        <w:t> Кодът, който се изпълнява от функцията се поставя вътре, във къдрави скоби: </w:t>
      </w:r>
      <w:r w:rsidR="00C66B93" w:rsidRPr="00C66B93">
        <w:rPr>
          <w:b/>
          <w:bCs/>
        </w:rPr>
        <w:t>{}</w:t>
      </w:r>
      <w:r w:rsidR="00C66B93">
        <w:t xml:space="preserve">. </w:t>
      </w:r>
      <w:r w:rsidR="00064AC2">
        <w:t>Също така преди и след всяка снимка има избледняване на снимките за по – добър ефект</w:t>
      </w:r>
      <w:r w:rsidR="00064AC2">
        <w:rPr>
          <w:lang w:val="en-US"/>
        </w:rPr>
        <w:t>.</w:t>
      </w:r>
      <w:r w:rsidR="00CB4DFA">
        <w:t xml:space="preserve"> </w:t>
      </w:r>
      <w:r w:rsidR="00BD2D99">
        <w:t>В него и</w:t>
      </w:r>
      <w:r w:rsidR="00110E11">
        <w:t>ма три снимките и те са взети от интернет, но изпо</w:t>
      </w:r>
      <w:r w:rsidR="00CD65A8">
        <w:t>л</w:t>
      </w:r>
      <w:r w:rsidR="00110E11">
        <w:t xml:space="preserve">звах програмата </w:t>
      </w:r>
      <w:r w:rsidR="004741AE">
        <w:rPr>
          <w:lang w:val="en-US"/>
        </w:rPr>
        <w:t xml:space="preserve">Adobe </w:t>
      </w:r>
      <w:r w:rsidR="00110E11">
        <w:rPr>
          <w:lang w:val="en-US"/>
        </w:rPr>
        <w:t xml:space="preserve">Photoshop </w:t>
      </w:r>
      <w:r w:rsidR="00E84DE1">
        <w:t xml:space="preserve">2020, за да ги преработя и по този начин да станат по – забавни и красиви. </w:t>
      </w:r>
      <w:r w:rsidR="00D903A9">
        <w:rPr>
          <w:lang w:val="en-US"/>
        </w:rPr>
        <w:t xml:space="preserve">Adobe </w:t>
      </w:r>
      <w:r w:rsidR="00AC098F">
        <w:rPr>
          <w:lang w:val="en-US"/>
        </w:rPr>
        <w:t>Photoshop</w:t>
      </w:r>
      <w:r w:rsidR="00D903A9">
        <w:rPr>
          <w:lang w:val="en-US"/>
        </w:rPr>
        <w:t xml:space="preserve"> </w:t>
      </w:r>
      <w:r w:rsidR="00D903A9">
        <w:t xml:space="preserve">е професионална комерсиална програма за обработка на растерна графика от софтуерната компания </w:t>
      </w:r>
      <w:r w:rsidR="00D903A9">
        <w:rPr>
          <w:lang w:val="en-US"/>
        </w:rPr>
        <w:t>Adobe</w:t>
      </w:r>
      <w:r w:rsidR="00AC098F">
        <w:t>.</w:t>
      </w:r>
      <w:r w:rsidR="00D903A9">
        <w:rPr>
          <w:lang w:val="en-US"/>
        </w:rPr>
        <w:t xml:space="preserve"> Photoshop </w:t>
      </w:r>
      <w:r w:rsidR="00D903A9">
        <w:t xml:space="preserve">позволява интерактивна редакция на сканирани и цифрово </w:t>
      </w:r>
      <w:r w:rsidR="006E1F63">
        <w:t xml:space="preserve">заснети графични материали в реално време чрез набор от инструменти. В </w:t>
      </w:r>
      <w:r w:rsidR="006E1F63">
        <w:lastRenderedPageBreak/>
        <w:t>съвременната си форма програмата поддържа над 20 графични файлови формата</w:t>
      </w:r>
      <w:r w:rsidR="00D903A9">
        <w:rPr>
          <w:lang w:val="en-US"/>
        </w:rPr>
        <w:t xml:space="preserve">. </w:t>
      </w:r>
      <w:r w:rsidR="00EB6C54">
        <w:t xml:space="preserve">На първата снимка съм добавила </w:t>
      </w:r>
      <w:r w:rsidR="00EB6C54">
        <w:rPr>
          <w:lang w:val="en-US"/>
        </w:rPr>
        <w:t xml:space="preserve">overlay </w:t>
      </w:r>
      <w:r w:rsidR="00EB6C54">
        <w:t xml:space="preserve">на сърчица – розови и лилави. На втората снимка съм добавила надпис и </w:t>
      </w:r>
      <w:r w:rsidR="00EB6C54">
        <w:rPr>
          <w:lang w:val="en-US"/>
        </w:rPr>
        <w:t xml:space="preserve">overlay </w:t>
      </w:r>
      <w:r w:rsidR="00EB6C54">
        <w:t xml:space="preserve">на </w:t>
      </w:r>
      <w:r w:rsidR="00181E67">
        <w:t xml:space="preserve">хвърчащ хартиен самолет, а на последната съм добавила текст и </w:t>
      </w:r>
      <w:r w:rsidR="00181E67">
        <w:rPr>
          <w:lang w:val="en-US"/>
        </w:rPr>
        <w:t xml:space="preserve">overlay </w:t>
      </w:r>
      <w:r w:rsidR="00181E67">
        <w:t xml:space="preserve">на чертички със звездички. </w:t>
      </w:r>
      <w:r w:rsidR="00FF4A75">
        <w:t xml:space="preserve">Използвала съм за фон на снимките син, жълт и лилав цвят. </w:t>
      </w:r>
    </w:p>
    <w:p w14:paraId="5651EC09" w14:textId="5B87D3C0" w:rsidR="00FC0389" w:rsidRDefault="00534686" w:rsidP="00FC0389">
      <w:pPr>
        <w:pStyle w:val="a0"/>
        <w:numPr>
          <w:ilvl w:val="0"/>
          <w:numId w:val="15"/>
        </w:numPr>
        <w:jc w:val="left"/>
        <w:rPr>
          <w:lang w:val="en-US"/>
        </w:rPr>
      </w:pPr>
      <w:r>
        <w:t xml:space="preserve">Последната под страница </w:t>
      </w:r>
      <w:r w:rsidR="005B7A03">
        <w:t xml:space="preserve">е най – важната в целия сайт, защото точно чрез нея хората ще могат да си запазят час. </w:t>
      </w:r>
      <w:r w:rsidR="00B56B37">
        <w:t xml:space="preserve">Под страницата се казва </w:t>
      </w:r>
      <w:r w:rsidR="00B56B37">
        <w:rPr>
          <w:lang w:val="en-US"/>
        </w:rPr>
        <w:t>Book Hour/</w:t>
      </w:r>
      <w:r w:rsidR="00B56B37">
        <w:t xml:space="preserve">записване на час. </w:t>
      </w:r>
      <w:r w:rsidR="001B52BA">
        <w:t xml:space="preserve">За фон на самата анкета съм сложила снимка на медицинска сестра и куче, за да си пасва с темата на сайта. </w:t>
      </w:r>
      <w:r w:rsidR="000C1841">
        <w:t xml:space="preserve">Във тази анкета потребителят ще трябва да въведе име, имейл ,телефон и съобщение, в което да напише, кога и в колко часа ще посети ветеринарната клиника. </w:t>
      </w:r>
      <w:r w:rsidR="00E27E90">
        <w:t xml:space="preserve">И в края на анкетата има бутон </w:t>
      </w:r>
      <w:r w:rsidR="00E27E90">
        <w:rPr>
          <w:lang w:val="en-US"/>
        </w:rPr>
        <w:t>send message</w:t>
      </w:r>
      <w:r w:rsidR="00D23A8D">
        <w:t xml:space="preserve"> чрез, който когато се натисне при въведена информация в анкетата се изпраща съобщение ва базата данни на самата клиника и те го получават и така виждат кога и в колко часа ще пристигне дадения човек със своя домашен любимец. </w:t>
      </w:r>
    </w:p>
    <w:p w14:paraId="04D35967" w14:textId="5FF6CC9D" w:rsidR="00FC0389" w:rsidRPr="005C3347" w:rsidRDefault="00FC0389" w:rsidP="00FC0389">
      <w:pPr>
        <w:pStyle w:val="a0"/>
        <w:numPr>
          <w:ilvl w:val="0"/>
          <w:numId w:val="15"/>
        </w:numPr>
        <w:jc w:val="left"/>
        <w:rPr>
          <w:lang w:val="en-US"/>
        </w:rPr>
      </w:pPr>
      <w:r>
        <w:t>Последното нещо</w:t>
      </w:r>
      <w:r w:rsidR="00E573DB">
        <w:t xml:space="preserve">, което е използвано е </w:t>
      </w:r>
      <w:r w:rsidR="00E573DB">
        <w:rPr>
          <w:lang w:val="en-US"/>
        </w:rPr>
        <w:t>footer</w:t>
      </w:r>
      <w:r w:rsidR="00E573DB">
        <w:t xml:space="preserve">, който е много важен. </w:t>
      </w:r>
      <w:r w:rsidR="00436407">
        <w:t xml:space="preserve">Защото в него може да се съдържа важна информация. </w:t>
      </w:r>
      <w:r w:rsidR="00EB3509">
        <w:t>Терминът</w:t>
      </w:r>
      <w:r w:rsidR="00647852" w:rsidRPr="00647852">
        <w:t xml:space="preserve"> "долен колонтитул"</w:t>
      </w:r>
      <w:r w:rsidR="00CF4744">
        <w:t>/</w:t>
      </w:r>
      <w:r w:rsidR="00CF4744">
        <w:rPr>
          <w:lang w:val="en-US"/>
        </w:rPr>
        <w:t>footer</w:t>
      </w:r>
      <w:r w:rsidR="00647852" w:rsidRPr="00647852">
        <w:t xml:space="preserve"> по принцип се отнася до област или раздел на уеб страница, която обикновено се показва в долната част на уеб страница.</w:t>
      </w:r>
      <w:r w:rsidR="00957824">
        <w:t xml:space="preserve"> </w:t>
      </w:r>
      <w:r w:rsidR="005F79B5" w:rsidRPr="005F79B5">
        <w:t>Долен колонтитул на уеб сайта е разделът на</w:t>
      </w:r>
      <w:r w:rsidR="005A6D7E">
        <w:t xml:space="preserve"> </w:t>
      </w:r>
      <w:r w:rsidR="005F79B5" w:rsidRPr="005F79B5">
        <w:t>съдържанието в самото дъно на уеб страница. Обикновено съдържа известие за авторски права, връзка към политика за поверителност, карта на сайта, лого, информация за контакт, икони на социални медии и</w:t>
      </w:r>
      <w:r w:rsidR="005F79B5">
        <w:rPr>
          <w:lang w:val="en-US"/>
        </w:rPr>
        <w:t xml:space="preserve"> </w:t>
      </w:r>
      <w:r w:rsidR="005F79B5">
        <w:t xml:space="preserve">др. </w:t>
      </w:r>
    </w:p>
    <w:p w14:paraId="1A147A8E" w14:textId="29E02AFB" w:rsidR="005C3347" w:rsidRDefault="005C3347" w:rsidP="005C3347">
      <w:pPr>
        <w:pStyle w:val="a0"/>
        <w:ind w:left="720"/>
        <w:jc w:val="left"/>
      </w:pPr>
      <w:r>
        <w:rPr>
          <w:lang w:val="en-US"/>
        </w:rPr>
        <w:t>Footer</w:t>
      </w:r>
      <w:r>
        <w:t xml:space="preserve"> – а, който съм използвала съдържа няколко неща.</w:t>
      </w:r>
    </w:p>
    <w:p w14:paraId="17DD974F" w14:textId="37E3DE02" w:rsidR="005C3347" w:rsidRPr="00996D93" w:rsidRDefault="005C3347" w:rsidP="005C3347">
      <w:pPr>
        <w:pStyle w:val="a0"/>
        <w:numPr>
          <w:ilvl w:val="0"/>
          <w:numId w:val="17"/>
        </w:numPr>
        <w:jc w:val="left"/>
      </w:pPr>
      <w:r>
        <w:rPr>
          <w:lang w:val="en-US"/>
        </w:rPr>
        <w:lastRenderedPageBreak/>
        <w:t>Copyright/</w:t>
      </w:r>
      <w:r>
        <w:t>авторско право</w:t>
      </w:r>
      <w:r w:rsidR="00996D93">
        <w:t xml:space="preserve">, защото сайта е лично мой и, чрез този атрибут никой не може да го използва – </w:t>
      </w:r>
      <w:r w:rsidR="00996D93">
        <w:rPr>
          <w:lang w:val="en-US"/>
        </w:rPr>
        <w:t xml:space="preserve">Copyright </w:t>
      </w:r>
      <w:r w:rsidR="00996D93" w:rsidRPr="00996D93">
        <w:rPr>
          <w:lang w:val="en-US"/>
        </w:rPr>
        <w:t>©</w:t>
      </w:r>
      <w:r w:rsidR="00996D93">
        <w:rPr>
          <w:lang w:val="en-US"/>
        </w:rPr>
        <w:t xml:space="preserve"> Vet Med Services</w:t>
      </w:r>
    </w:p>
    <w:p w14:paraId="682393A4" w14:textId="67968D28" w:rsidR="00996D93" w:rsidRPr="00DE1F64" w:rsidRDefault="00D32184" w:rsidP="005C3347">
      <w:pPr>
        <w:pStyle w:val="a0"/>
        <w:numPr>
          <w:ilvl w:val="0"/>
          <w:numId w:val="17"/>
        </w:numPr>
        <w:jc w:val="left"/>
      </w:pPr>
      <w:r>
        <w:t xml:space="preserve">В средата на </w:t>
      </w:r>
      <w:r>
        <w:rPr>
          <w:lang w:val="en-US"/>
        </w:rPr>
        <w:t>footer</w:t>
      </w:r>
      <w:r>
        <w:t xml:space="preserve"> – а се съдържа бутони за социалните мрежи на ветеринарната клиника, които не работят, защото не са създадени профили в тези социални медии – </w:t>
      </w:r>
      <w:r>
        <w:rPr>
          <w:lang w:val="en-US"/>
        </w:rPr>
        <w:t xml:space="preserve">Twitter, Facebook </w:t>
      </w:r>
      <w:r>
        <w:t xml:space="preserve">и </w:t>
      </w:r>
      <w:r>
        <w:rPr>
          <w:lang w:val="en-US"/>
        </w:rPr>
        <w:t xml:space="preserve">Instagram. </w:t>
      </w:r>
    </w:p>
    <w:p w14:paraId="15B23231" w14:textId="03F68368" w:rsidR="00DE1F64" w:rsidRDefault="00DE1F64" w:rsidP="005C3347">
      <w:pPr>
        <w:pStyle w:val="a0"/>
        <w:numPr>
          <w:ilvl w:val="0"/>
          <w:numId w:val="17"/>
        </w:numPr>
        <w:jc w:val="left"/>
      </w:pPr>
      <w:r>
        <w:rPr>
          <w:lang w:val="en-US"/>
        </w:rPr>
        <w:t xml:space="preserve">Privacy </w:t>
      </w:r>
      <w:r w:rsidR="001A03F7">
        <w:rPr>
          <w:lang w:val="en-US"/>
        </w:rPr>
        <w:t>Policy</w:t>
      </w:r>
      <w:r w:rsidR="009B52CB">
        <w:rPr>
          <w:lang w:val="en-US"/>
        </w:rPr>
        <w:t>/</w:t>
      </w:r>
      <w:r w:rsidR="009B52CB">
        <w:t xml:space="preserve">Правила за поверителност </w:t>
      </w:r>
      <w:r w:rsidR="005B62F8">
        <w:t xml:space="preserve">са документ, съдържащ се в уеб сайт, който обяснява как </w:t>
      </w:r>
      <w:r w:rsidR="00B50ABF">
        <w:t>даден уеб сайт или организация ще събира, съхранява</w:t>
      </w:r>
      <w:r w:rsidR="007516AE">
        <w:t>, защитава</w:t>
      </w:r>
      <w:r w:rsidR="00F37C3B">
        <w:rPr>
          <w:lang w:val="en-US"/>
        </w:rPr>
        <w:t xml:space="preserve"> </w:t>
      </w:r>
      <w:r w:rsidR="00F37C3B">
        <w:t>изпол</w:t>
      </w:r>
      <w:r w:rsidR="002858C3">
        <w:t xml:space="preserve">зва </w:t>
      </w:r>
      <w:r w:rsidR="009423A1">
        <w:t xml:space="preserve">личната </w:t>
      </w:r>
      <w:r w:rsidR="009A1258">
        <w:t>информация, предоставена от нейните потребители.</w:t>
      </w:r>
    </w:p>
    <w:p w14:paraId="670F40F5" w14:textId="281EB98B" w:rsidR="00B3788E" w:rsidRDefault="00950AA1" w:rsidP="00B3788E">
      <w:pPr>
        <w:pStyle w:val="a0"/>
        <w:numPr>
          <w:ilvl w:val="0"/>
          <w:numId w:val="17"/>
        </w:numPr>
        <w:jc w:val="left"/>
      </w:pPr>
      <w:proofErr w:type="gramStart"/>
      <w:r>
        <w:rPr>
          <w:lang w:val="en-US"/>
        </w:rPr>
        <w:t>E-mail</w:t>
      </w:r>
      <w:r w:rsidR="00762672" w:rsidRPr="00762672">
        <w:t>:</w:t>
      </w:r>
      <w:r w:rsidR="00762672">
        <w:rPr>
          <w:lang w:val="en-US"/>
        </w:rPr>
        <w:t>v</w:t>
      </w:r>
      <w:r w:rsidR="00762672" w:rsidRPr="00762672">
        <w:t>msclinic@gmail.com</w:t>
      </w:r>
      <w:proofErr w:type="gramEnd"/>
      <w:r w:rsidR="00B061E4">
        <w:rPr>
          <w:lang w:val="en-US"/>
        </w:rPr>
        <w:t xml:space="preserve">, </w:t>
      </w:r>
      <w:r w:rsidR="00B061E4">
        <w:t xml:space="preserve">който е на ветеринарната клиника и чрез него може потребителите да пишат, ако имат някакви въпроси. </w:t>
      </w:r>
      <w:r w:rsidR="00762672">
        <w:t>Имейлът е измислен, защото  момента не смятам да има съществуващ такъв.</w:t>
      </w:r>
    </w:p>
    <w:p w14:paraId="3DC0C643" w14:textId="41EC3DCD" w:rsidR="00F52EB2" w:rsidRDefault="00F52EB2" w:rsidP="00F52EB2">
      <w:pPr>
        <w:pStyle w:val="a0"/>
        <w:numPr>
          <w:ilvl w:val="0"/>
          <w:numId w:val="19"/>
        </w:numPr>
        <w:jc w:val="left"/>
      </w:pPr>
      <w:r>
        <w:t>Заявки за база данни</w:t>
      </w:r>
    </w:p>
    <w:p w14:paraId="1F0BAC2E" w14:textId="1B3A5BC0" w:rsidR="0017640E" w:rsidRDefault="0017640E" w:rsidP="0017640E">
      <w:pPr>
        <w:pStyle w:val="a0"/>
        <w:ind w:left="1080"/>
        <w:jc w:val="left"/>
      </w:pPr>
      <w:r>
        <w:t xml:space="preserve">В папката </w:t>
      </w:r>
      <w:proofErr w:type="spellStart"/>
      <w:r w:rsidR="17E0B83D" w:rsidRPr="17E0B83D">
        <w:rPr>
          <w:lang w:val="en-US"/>
        </w:rPr>
        <w:t>AdminPanel</w:t>
      </w:r>
      <w:proofErr w:type="spellEnd"/>
      <w:r>
        <w:t>/</w:t>
      </w:r>
      <w:proofErr w:type="spellStart"/>
      <w:r>
        <w:rPr>
          <w:lang w:val="en-US"/>
        </w:rPr>
        <w:t>sql</w:t>
      </w:r>
      <w:proofErr w:type="spellEnd"/>
      <w:r>
        <w:rPr>
          <w:lang w:val="en-US"/>
        </w:rPr>
        <w:t xml:space="preserve"> </w:t>
      </w:r>
      <w:r>
        <w:t xml:space="preserve">имаме шест файла със </w:t>
      </w:r>
      <w:proofErr w:type="spellStart"/>
      <w:r>
        <w:rPr>
          <w:lang w:val="en-US"/>
        </w:rPr>
        <w:t>sql</w:t>
      </w:r>
      <w:proofErr w:type="spellEnd"/>
      <w:r>
        <w:rPr>
          <w:lang w:val="en-US"/>
        </w:rPr>
        <w:t xml:space="preserve"> </w:t>
      </w:r>
      <w:r>
        <w:t>заявки.</w:t>
      </w:r>
    </w:p>
    <w:p w14:paraId="79C90ADA" w14:textId="3C61CA9A" w:rsidR="0017640E" w:rsidRDefault="0017640E" w:rsidP="00775C40">
      <w:pPr>
        <w:pStyle w:val="a0"/>
        <w:numPr>
          <w:ilvl w:val="0"/>
          <w:numId w:val="22"/>
        </w:numPr>
        <w:jc w:val="left"/>
      </w:pPr>
      <w:proofErr w:type="spellStart"/>
      <w:r>
        <w:rPr>
          <w:lang w:val="en-US"/>
        </w:rPr>
        <w:t>Config.php</w:t>
      </w:r>
      <w:proofErr w:type="spellEnd"/>
      <w:r w:rsidR="00DD3F62">
        <w:t xml:space="preserve"> - </w:t>
      </w:r>
      <w:r w:rsidR="00220F76">
        <w:t>глобален файл за връзка</w:t>
      </w:r>
    </w:p>
    <w:p w14:paraId="483597B6" w14:textId="18AD7CA6" w:rsidR="0017640E" w:rsidRPr="00775C40" w:rsidRDefault="00775C40" w:rsidP="00775C40">
      <w:pPr>
        <w:pStyle w:val="a0"/>
        <w:ind w:left="1800"/>
        <w:jc w:val="center"/>
      </w:pPr>
      <w:r>
        <w:rPr>
          <w:noProof/>
          <w:lang w:eastAsia="bg-BG"/>
        </w:rPr>
        <w:drawing>
          <wp:anchor distT="0" distB="0" distL="114300" distR="114300" simplePos="0" relativeHeight="251658247" behindDoc="0" locked="0" layoutInCell="1" allowOverlap="1" wp14:anchorId="7C777EF4" wp14:editId="6A1120BE">
            <wp:simplePos x="0" y="0"/>
            <wp:positionH relativeFrom="column">
              <wp:posOffset>1138555</wp:posOffset>
            </wp:positionH>
            <wp:positionV relativeFrom="paragraph">
              <wp:posOffset>-3175</wp:posOffset>
            </wp:positionV>
            <wp:extent cx="4267570" cy="2781541"/>
            <wp:effectExtent l="0" t="0" r="0" b="0"/>
            <wp:wrapTopAndBottom/>
            <wp:docPr id="13" name="Картина 1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descr="Картина, която съдържа текст&#10;&#10;Описанието е генерирано автоматично"/>
                    <pic:cNvPicPr/>
                  </pic:nvPicPr>
                  <pic:blipFill>
                    <a:blip r:embed="rId21">
                      <a:extLst>
                        <a:ext uri="{28A0092B-C50C-407E-A947-70E740481C1C}">
                          <a14:useLocalDpi xmlns:a14="http://schemas.microsoft.com/office/drawing/2010/main" val="0"/>
                        </a:ext>
                      </a:extLst>
                    </a:blip>
                    <a:stretch>
                      <a:fillRect/>
                    </a:stretch>
                  </pic:blipFill>
                  <pic:spPr>
                    <a:xfrm>
                      <a:off x="0" y="0"/>
                      <a:ext cx="4267570" cy="2781541"/>
                    </a:xfrm>
                    <a:prstGeom prst="rect">
                      <a:avLst/>
                    </a:prstGeom>
                  </pic:spPr>
                </pic:pic>
              </a:graphicData>
            </a:graphic>
          </wp:anchor>
        </w:drawing>
      </w:r>
      <w:r w:rsidR="0017640E" w:rsidRPr="0017640E">
        <w:rPr>
          <w:i/>
          <w:iCs/>
        </w:rPr>
        <w:t>Картинка 11</w:t>
      </w:r>
    </w:p>
    <w:p w14:paraId="3F1317EE" w14:textId="0AD97CB9" w:rsidR="009B0E95" w:rsidRDefault="0017640E" w:rsidP="0017640E">
      <w:pPr>
        <w:pStyle w:val="a0"/>
        <w:ind w:left="1440"/>
        <w:jc w:val="left"/>
      </w:pPr>
      <w:r>
        <w:lastRenderedPageBreak/>
        <w:t xml:space="preserve">На 13-ти ред </w:t>
      </w:r>
      <w:r w:rsidR="003E6EFF">
        <w:t xml:space="preserve">декларираме </w:t>
      </w:r>
      <w:r w:rsidR="003E6EFF">
        <w:rPr>
          <w:lang w:val="en-US"/>
        </w:rPr>
        <w:t>$con</w:t>
      </w:r>
      <w:r w:rsidR="003E6EFF">
        <w:t xml:space="preserve">, това е променлива, която свързва </w:t>
      </w:r>
      <w:proofErr w:type="spellStart"/>
      <w:r w:rsidR="003E6EFF">
        <w:rPr>
          <w:lang w:val="en-US"/>
        </w:rPr>
        <w:t>config.php</w:t>
      </w:r>
      <w:proofErr w:type="spellEnd"/>
      <w:r w:rsidR="003E6EFF">
        <w:rPr>
          <w:lang w:val="en-US"/>
        </w:rPr>
        <w:t xml:space="preserve"> </w:t>
      </w:r>
      <w:r w:rsidR="003E6EFF">
        <w:t>с базата данни</w:t>
      </w:r>
      <w:r w:rsidR="003E6EFF">
        <w:rPr>
          <w:lang w:val="en-US"/>
        </w:rPr>
        <w:t xml:space="preserve"> </w:t>
      </w:r>
      <w:r w:rsidR="003E6EFF">
        <w:t>(</w:t>
      </w:r>
      <w:r w:rsidR="003E6EFF">
        <w:rPr>
          <w:lang w:val="en-US"/>
        </w:rPr>
        <w:t>MySQL</w:t>
      </w:r>
      <w:r w:rsidR="003E6EFF">
        <w:t>)</w:t>
      </w:r>
      <w:r w:rsidR="003E6EFF">
        <w:rPr>
          <w:lang w:val="en-US"/>
        </w:rPr>
        <w:t xml:space="preserve">. </w:t>
      </w:r>
      <w:r w:rsidR="003E6EFF">
        <w:t xml:space="preserve">Вътре в метода(функцията) задаваме параметрите за връзката с базата данни. Например </w:t>
      </w:r>
      <w:r w:rsidR="003E6EFF">
        <w:rPr>
          <w:lang w:val="en-US"/>
        </w:rPr>
        <w:t xml:space="preserve">host(localhost), </w:t>
      </w:r>
      <w:r w:rsidR="003E6EFF">
        <w:t xml:space="preserve">второто </w:t>
      </w:r>
      <w:r w:rsidR="003E6EFF">
        <w:rPr>
          <w:lang w:val="en-US"/>
        </w:rPr>
        <w:t>username</w:t>
      </w:r>
      <w:r w:rsidR="003E6EFF">
        <w:t xml:space="preserve">, с който сме конфигурирали </w:t>
      </w:r>
      <w:proofErr w:type="spellStart"/>
      <w:r w:rsidR="003E6EFF">
        <w:rPr>
          <w:lang w:val="en-US"/>
        </w:rPr>
        <w:t>mySQL</w:t>
      </w:r>
      <w:proofErr w:type="spellEnd"/>
      <w:r w:rsidR="003E6EFF">
        <w:rPr>
          <w:lang w:val="en-US"/>
        </w:rPr>
        <w:t xml:space="preserve"> </w:t>
      </w:r>
      <w:r w:rsidR="003E6EFF">
        <w:t>клиент</w:t>
      </w:r>
      <w:r w:rsidR="00F52F84">
        <w:t>(</w:t>
      </w:r>
      <w:r w:rsidR="00F52F84">
        <w:rPr>
          <w:lang w:val="en-US"/>
        </w:rPr>
        <w:t>root</w:t>
      </w:r>
      <w:r w:rsidR="00F52F84">
        <w:t>)</w:t>
      </w:r>
      <w:r w:rsidR="00F52F84">
        <w:rPr>
          <w:lang w:val="en-US"/>
        </w:rPr>
        <w:t xml:space="preserve">, </w:t>
      </w:r>
      <w:r w:rsidR="003E6EFF">
        <w:t xml:space="preserve"> </w:t>
      </w:r>
      <w:r w:rsidR="00F52F84">
        <w:rPr>
          <w:lang w:val="en-US"/>
        </w:rPr>
        <w:t xml:space="preserve">password </w:t>
      </w:r>
      <w:r w:rsidR="00F52F84">
        <w:t>и името на базата данни, която сме създали.</w:t>
      </w:r>
      <w:r w:rsidR="00504070">
        <w:t xml:space="preserve"> </w:t>
      </w:r>
      <w:r w:rsidR="00C2279B">
        <w:t xml:space="preserve">В случая името на базата данни е </w:t>
      </w:r>
      <w:r w:rsidR="6A8A5EEF">
        <w:t>vmsdb</w:t>
      </w:r>
      <w:r w:rsidR="6A8A5EEF" w:rsidRPr="6A8A5EEF">
        <w:rPr>
          <w:lang w:val="en-US"/>
        </w:rPr>
        <w:t>.</w:t>
      </w:r>
      <w:r w:rsidR="00C2279B">
        <w:rPr>
          <w:lang w:val="en-US"/>
        </w:rPr>
        <w:t xml:space="preserve"> </w:t>
      </w:r>
      <w:r w:rsidR="00AE3BED">
        <w:t>На 16-ти ред проверяваме дали връзката е успешна, или не.</w:t>
      </w:r>
    </w:p>
    <w:p w14:paraId="7487F2D1" w14:textId="18A87772" w:rsidR="009B0E95" w:rsidRPr="009B0E95" w:rsidRDefault="009B0E95" w:rsidP="009B0E95">
      <w:pPr>
        <w:pStyle w:val="a0"/>
        <w:ind w:left="1440"/>
        <w:jc w:val="center"/>
        <w:rPr>
          <w:b/>
          <w:bCs/>
          <w:lang w:val="en-US"/>
        </w:rPr>
      </w:pPr>
      <w:r w:rsidRPr="009B0E95">
        <w:rPr>
          <w:b/>
          <w:bCs/>
          <w:lang w:val="en-US"/>
        </w:rPr>
        <w:t>Admin panel</w:t>
      </w:r>
    </w:p>
    <w:p w14:paraId="42AB1BDF" w14:textId="2A0E20B7" w:rsidR="00D93A30" w:rsidRDefault="00AE3BED" w:rsidP="00A84C6D">
      <w:pPr>
        <w:pStyle w:val="a0"/>
        <w:numPr>
          <w:ilvl w:val="0"/>
          <w:numId w:val="21"/>
        </w:numPr>
        <w:jc w:val="left"/>
      </w:pPr>
      <w:r>
        <w:t xml:space="preserve"> </w:t>
      </w:r>
      <w:proofErr w:type="spellStart"/>
      <w:r w:rsidR="00D93A30">
        <w:rPr>
          <w:lang w:val="en-US"/>
        </w:rPr>
        <w:t>Delete.php</w:t>
      </w:r>
      <w:proofErr w:type="spellEnd"/>
      <w:r w:rsidR="009B0E95">
        <w:t xml:space="preserve"> </w:t>
      </w:r>
    </w:p>
    <w:p w14:paraId="6F259752" w14:textId="1C4B9A7D" w:rsidR="00BA5424" w:rsidRPr="00D93A30" w:rsidRDefault="002B5AC2" w:rsidP="00BA5424">
      <w:pPr>
        <w:pStyle w:val="a0"/>
        <w:ind w:left="1800"/>
        <w:jc w:val="left"/>
      </w:pPr>
      <w:r>
        <w:rPr>
          <w:noProof/>
          <w:lang w:eastAsia="bg-BG"/>
        </w:rPr>
        <w:drawing>
          <wp:inline distT="0" distB="0" distL="0" distR="0" wp14:anchorId="1B7276D8" wp14:editId="1FBAEEBF">
            <wp:extent cx="4046571" cy="2225233"/>
            <wp:effectExtent l="0" t="0" r="0" b="3810"/>
            <wp:docPr id="18" name="Картина 1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10;&#10;Описанието е генерирано автоматично"/>
                    <pic:cNvPicPr/>
                  </pic:nvPicPr>
                  <pic:blipFill>
                    <a:blip r:embed="rId22">
                      <a:extLst>
                        <a:ext uri="{28A0092B-C50C-407E-A947-70E740481C1C}">
                          <a14:useLocalDpi xmlns:a14="http://schemas.microsoft.com/office/drawing/2010/main" val="0"/>
                        </a:ext>
                      </a:extLst>
                    </a:blip>
                    <a:stretch>
                      <a:fillRect/>
                    </a:stretch>
                  </pic:blipFill>
                  <pic:spPr>
                    <a:xfrm>
                      <a:off x="0" y="0"/>
                      <a:ext cx="4046571" cy="2225233"/>
                    </a:xfrm>
                    <a:prstGeom prst="rect">
                      <a:avLst/>
                    </a:prstGeom>
                  </pic:spPr>
                </pic:pic>
              </a:graphicData>
            </a:graphic>
          </wp:inline>
        </w:drawing>
      </w:r>
    </w:p>
    <w:p w14:paraId="1C3F7DFD" w14:textId="5977D558" w:rsidR="00FB0E86" w:rsidRDefault="00FB0E86" w:rsidP="002D0503">
      <w:pPr>
        <w:pStyle w:val="a0"/>
        <w:ind w:left="1440"/>
        <w:jc w:val="center"/>
        <w:rPr>
          <w:i/>
          <w:iCs/>
        </w:rPr>
      </w:pPr>
      <w:r w:rsidRPr="00FB0E86">
        <w:rPr>
          <w:i/>
          <w:iCs/>
        </w:rPr>
        <w:t>Картинка 12</w:t>
      </w:r>
    </w:p>
    <w:p w14:paraId="54A3CA94" w14:textId="77777777" w:rsidR="002F618D" w:rsidRDefault="002D0503" w:rsidP="006B29D3">
      <w:pPr>
        <w:pStyle w:val="a0"/>
        <w:ind w:left="1440"/>
        <w:jc w:val="left"/>
      </w:pPr>
      <w:r>
        <w:t xml:space="preserve">-Заявка за изтриване на акаунт за лекарите в клиниката. </w:t>
      </w:r>
      <w:r w:rsidR="00BF4020">
        <w:t xml:space="preserve">При извикване на </w:t>
      </w:r>
      <w:proofErr w:type="spellStart"/>
      <w:r w:rsidR="00BF4020">
        <w:rPr>
          <w:lang w:val="en-US"/>
        </w:rPr>
        <w:t>delete.php</w:t>
      </w:r>
      <w:proofErr w:type="spellEnd"/>
      <w:r w:rsidR="006B29D3">
        <w:t>;</w:t>
      </w:r>
      <w:r w:rsidR="00BF4020">
        <w:t xml:space="preserve"> на втория ред означава директно да започне серията</w:t>
      </w:r>
      <w:r w:rsidR="006B29D3">
        <w:t>;</w:t>
      </w:r>
      <w:r w:rsidR="00BF4020">
        <w:t xml:space="preserve"> на трети ред викаме глобалния файл </w:t>
      </w:r>
      <w:proofErr w:type="spellStart"/>
      <w:r w:rsidR="00BF4020">
        <w:rPr>
          <w:lang w:val="en-US"/>
        </w:rPr>
        <w:t>config.php</w:t>
      </w:r>
      <w:proofErr w:type="spellEnd"/>
      <w:r w:rsidR="006B29D3">
        <w:t>;</w:t>
      </w:r>
      <w:r w:rsidR="00BF4020">
        <w:t xml:space="preserve"> четвърти ред правим заявката, която </w:t>
      </w:r>
      <w:r w:rsidR="00B11CE8">
        <w:t xml:space="preserve">изтрива </w:t>
      </w:r>
      <w:r w:rsidR="004561C0">
        <w:t xml:space="preserve"> </w:t>
      </w:r>
      <w:r w:rsidR="0041473C">
        <w:t>акаунта</w:t>
      </w:r>
      <w:r w:rsidR="004561C0">
        <w:t xml:space="preserve"> със зададеното му </w:t>
      </w:r>
      <w:r w:rsidR="004561C0">
        <w:rPr>
          <w:lang w:val="en-US"/>
        </w:rPr>
        <w:t>id</w:t>
      </w:r>
      <w:r w:rsidR="006B29D3">
        <w:t>;</w:t>
      </w:r>
      <w:r w:rsidR="00AA2359">
        <w:t xml:space="preserve"> на пети ред, проверяваме дали заявката е вярна(</w:t>
      </w:r>
      <w:r w:rsidR="00AA2359">
        <w:rPr>
          <w:lang w:val="en-US"/>
        </w:rPr>
        <w:t>true</w:t>
      </w:r>
      <w:r w:rsidR="00AA2359">
        <w:t>)</w:t>
      </w:r>
      <w:r w:rsidR="00843128">
        <w:t xml:space="preserve">, след правилно условие ще изпише в конзолата на браузъра </w:t>
      </w:r>
      <w:r w:rsidR="00012A4C">
        <w:rPr>
          <w:lang w:val="en-US"/>
        </w:rPr>
        <w:t xml:space="preserve">“Record deleted successfully”, </w:t>
      </w:r>
      <w:r w:rsidR="006B29D3">
        <w:t>обаче ще е прекалено бързо и няма да се види, но се отпечатва; девети ред ни връща в таблицата с лекарските акаунти</w:t>
      </w:r>
      <w:r w:rsidR="00671D66">
        <w:t xml:space="preserve">; единадесети ред, </w:t>
      </w:r>
      <w:r w:rsidR="00671D66">
        <w:lastRenderedPageBreak/>
        <w:t xml:space="preserve">ако не е вярно да изпише грешката: </w:t>
      </w:r>
      <w:r w:rsidR="00F60209">
        <w:rPr>
          <w:lang w:val="en-US"/>
        </w:rPr>
        <w:t>“Error deleting record:”</w:t>
      </w:r>
      <w:r w:rsidR="00F60209">
        <w:t xml:space="preserve">; на </w:t>
      </w:r>
      <w:r w:rsidR="00727306">
        <w:t xml:space="preserve">четиринадесети ред да затвори заявката. </w:t>
      </w:r>
    </w:p>
    <w:p w14:paraId="6DCF4A7F" w14:textId="3C9D0C37" w:rsidR="006B29D3" w:rsidRDefault="44670D54" w:rsidP="006B29D3">
      <w:pPr>
        <w:pStyle w:val="a0"/>
        <w:ind w:left="1440"/>
        <w:jc w:val="left"/>
        <w:rPr>
          <w:lang w:val="en-US"/>
        </w:rPr>
      </w:pPr>
      <w:r>
        <w:t>2</w:t>
      </w:r>
      <w:r w:rsidR="43FE0288">
        <w:t xml:space="preserve">. </w:t>
      </w:r>
      <w:proofErr w:type="spellStart"/>
      <w:r w:rsidR="43FE0288" w:rsidRPr="43FE0288">
        <w:rPr>
          <w:lang w:val="en-US"/>
        </w:rPr>
        <w:t>Insert.php</w:t>
      </w:r>
      <w:proofErr w:type="spellEnd"/>
    </w:p>
    <w:p w14:paraId="4C928D3F" w14:textId="32FBDE75" w:rsidR="00C2264A" w:rsidRDefault="00F81D7D" w:rsidP="006B29D3">
      <w:pPr>
        <w:pStyle w:val="a0"/>
        <w:ind w:left="1440"/>
        <w:jc w:val="left"/>
        <w:rPr>
          <w:lang w:val="en-US"/>
        </w:rPr>
      </w:pPr>
      <w:r>
        <w:rPr>
          <w:noProof/>
          <w:lang w:eastAsia="bg-BG"/>
        </w:rPr>
        <w:drawing>
          <wp:inline distT="0" distB="0" distL="0" distR="0" wp14:anchorId="03920161" wp14:editId="5A7A4939">
            <wp:extent cx="4313294" cy="3353091"/>
            <wp:effectExtent l="0" t="0" r="0" b="0"/>
            <wp:docPr id="19" name="Картина 1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3">
                      <a:extLst>
                        <a:ext uri="{28A0092B-C50C-407E-A947-70E740481C1C}">
                          <a14:useLocalDpi xmlns:a14="http://schemas.microsoft.com/office/drawing/2010/main" val="0"/>
                        </a:ext>
                      </a:extLst>
                    </a:blip>
                    <a:stretch>
                      <a:fillRect/>
                    </a:stretch>
                  </pic:blipFill>
                  <pic:spPr>
                    <a:xfrm>
                      <a:off x="0" y="0"/>
                      <a:ext cx="4313294" cy="3353091"/>
                    </a:xfrm>
                    <a:prstGeom prst="rect">
                      <a:avLst/>
                    </a:prstGeom>
                  </pic:spPr>
                </pic:pic>
              </a:graphicData>
            </a:graphic>
          </wp:inline>
        </w:drawing>
      </w:r>
    </w:p>
    <w:p w14:paraId="2B0B5459" w14:textId="4ADC206F" w:rsidR="00DF693F" w:rsidRDefault="64A265AB" w:rsidP="44670D54">
      <w:pPr>
        <w:pStyle w:val="a0"/>
        <w:jc w:val="center"/>
        <w:rPr>
          <w:i/>
          <w:iCs/>
        </w:rPr>
      </w:pPr>
      <w:r w:rsidRPr="44670D54">
        <w:rPr>
          <w:i/>
          <w:iCs/>
        </w:rPr>
        <w:t>Картинка 13</w:t>
      </w:r>
    </w:p>
    <w:p w14:paraId="5E843CB0" w14:textId="7D187728" w:rsidR="008D057B" w:rsidRDefault="00CE7AF1" w:rsidP="008D057B">
      <w:pPr>
        <w:pStyle w:val="a0"/>
        <w:ind w:left="1416"/>
        <w:jc w:val="left"/>
      </w:pPr>
      <w:r>
        <w:t xml:space="preserve">Този файл работи с </w:t>
      </w:r>
      <w:r w:rsidR="7A4B4D12">
        <w:t>createProfiles.php</w:t>
      </w:r>
      <w:r w:rsidRPr="674A6C00">
        <w:rPr>
          <w:lang w:val="en-US"/>
        </w:rPr>
        <w:t xml:space="preserve"> </w:t>
      </w:r>
      <w:r>
        <w:rPr>
          <w:lang w:val="en-US"/>
        </w:rPr>
        <w:t>(</w:t>
      </w:r>
      <w:r>
        <w:t>регистрация на лекар</w:t>
      </w:r>
      <w:r>
        <w:rPr>
          <w:lang w:val="en-US"/>
        </w:rPr>
        <w:t>)</w:t>
      </w:r>
      <w:r w:rsidR="00714976">
        <w:t xml:space="preserve">. След попълването на целия формуляр </w:t>
      </w:r>
      <w:r w:rsidR="00DD5E1E">
        <w:t xml:space="preserve">и е натиснат бутона </w:t>
      </w:r>
      <w:r w:rsidR="00DD5E1E">
        <w:rPr>
          <w:lang w:val="en-US"/>
        </w:rPr>
        <w:t xml:space="preserve">register </w:t>
      </w:r>
      <w:r w:rsidR="00DD5E1E">
        <w:t xml:space="preserve">се активира  </w:t>
      </w:r>
      <w:proofErr w:type="spellStart"/>
      <w:r w:rsidR="00DD5E1E">
        <w:rPr>
          <w:lang w:val="en-US"/>
        </w:rPr>
        <w:t>insert.php</w:t>
      </w:r>
      <w:proofErr w:type="spellEnd"/>
      <w:r w:rsidR="00BA18FD">
        <w:t xml:space="preserve">. </w:t>
      </w:r>
      <w:r w:rsidR="00667336">
        <w:t xml:space="preserve">Първо викаме глобалния файл </w:t>
      </w:r>
      <w:proofErr w:type="spellStart"/>
      <w:r w:rsidR="00667336">
        <w:rPr>
          <w:lang w:val="en-US"/>
        </w:rPr>
        <w:t>config.php</w:t>
      </w:r>
      <w:proofErr w:type="spellEnd"/>
      <w:r w:rsidR="00F92BEF">
        <w:t>, а след това задаваме серията да започне</w:t>
      </w:r>
      <w:r w:rsidR="00A3228A">
        <w:t>. Проверяваме дали бутона е натиснат</w:t>
      </w:r>
      <w:r w:rsidR="00F308F9">
        <w:t>, ако е Да(</w:t>
      </w:r>
      <w:r w:rsidR="00F308F9">
        <w:rPr>
          <w:lang w:val="en-US"/>
        </w:rPr>
        <w:t>true</w:t>
      </w:r>
      <w:r w:rsidR="00F308F9">
        <w:t xml:space="preserve">) декларираме променливи със стойностите, които са въведени </w:t>
      </w:r>
      <w:r w:rsidR="004B6EFF">
        <w:t xml:space="preserve">във формуляра, обаче </w:t>
      </w:r>
      <w:r w:rsidR="00D81F80">
        <w:t xml:space="preserve">декларацията за паролата </w:t>
      </w:r>
      <w:r w:rsidR="00A951BF">
        <w:t xml:space="preserve">сме добавили така наречения криптиран метод </w:t>
      </w:r>
      <w:r w:rsidR="00A951BF">
        <w:rPr>
          <w:lang w:val="en-US"/>
        </w:rPr>
        <w:t>MD5</w:t>
      </w:r>
      <w:r w:rsidR="00773F9B">
        <w:t xml:space="preserve">, и така се записва в криптиран формат паролата, а другите данни както са въведени. </w:t>
      </w:r>
      <w:r w:rsidR="0074660C">
        <w:t xml:space="preserve">След това проверяваме дали </w:t>
      </w:r>
      <w:r w:rsidR="00B45209">
        <w:t>заявката е успешна</w:t>
      </w:r>
      <w:r w:rsidR="000E1A6D">
        <w:t xml:space="preserve">, ако е успешна да ни върне в таблицата с </w:t>
      </w:r>
      <w:r w:rsidR="00DD3BD8">
        <w:t xml:space="preserve">акаунтите за лекарите. </w:t>
      </w:r>
      <w:r w:rsidR="007F4A00">
        <w:t>В противен случай да изпише грешката</w:t>
      </w:r>
      <w:r w:rsidR="00CA3F29">
        <w:t xml:space="preserve"> и да затвори заявката. </w:t>
      </w:r>
    </w:p>
    <w:p w14:paraId="44F3B5F0" w14:textId="2504FA33" w:rsidR="00955174" w:rsidRDefault="00955174" w:rsidP="00955174">
      <w:pPr>
        <w:pStyle w:val="a0"/>
        <w:ind w:left="1440"/>
        <w:jc w:val="left"/>
        <w:rPr>
          <w:lang w:val="en-US"/>
        </w:rPr>
      </w:pPr>
      <w:r w:rsidRPr="00955174">
        <w:rPr>
          <w:lang w:val="en-US"/>
        </w:rPr>
        <w:t>3.</w:t>
      </w:r>
      <w:r>
        <w:rPr>
          <w:lang w:val="en-US"/>
        </w:rPr>
        <w:t xml:space="preserve">  </w:t>
      </w:r>
      <w:proofErr w:type="spellStart"/>
      <w:r w:rsidR="00413FDA">
        <w:rPr>
          <w:lang w:val="en-US"/>
        </w:rPr>
        <w:t>Select.php</w:t>
      </w:r>
      <w:proofErr w:type="spellEnd"/>
    </w:p>
    <w:p w14:paraId="4CE1C264" w14:textId="08B43C27" w:rsidR="00955174" w:rsidRDefault="00955174" w:rsidP="00955174">
      <w:pPr>
        <w:pStyle w:val="a0"/>
        <w:ind w:left="1440"/>
        <w:jc w:val="left"/>
        <w:rPr>
          <w:lang w:val="en-US"/>
        </w:rPr>
      </w:pPr>
      <w:r>
        <w:lastRenderedPageBreak/>
        <w:t>При извикване на този файл първо ще започне сесията</w:t>
      </w:r>
      <w:r w:rsidR="000F40B6">
        <w:t xml:space="preserve">, после викаме глобалния файл, декларираме променлива, която съответства със </w:t>
      </w:r>
      <w:proofErr w:type="spellStart"/>
      <w:r w:rsidR="000F40B6">
        <w:rPr>
          <w:lang w:val="en-US"/>
        </w:rPr>
        <w:t>sql</w:t>
      </w:r>
      <w:proofErr w:type="spellEnd"/>
      <w:r w:rsidR="000F40B6">
        <w:rPr>
          <w:lang w:val="en-US"/>
        </w:rPr>
        <w:t xml:space="preserve"> </w:t>
      </w:r>
      <w:r w:rsidR="000F40B6">
        <w:t xml:space="preserve">заявка, която </w:t>
      </w:r>
      <w:r w:rsidR="008D3FE4">
        <w:t xml:space="preserve">ще ни отпечата абсолютно всички акаунти в таблицата </w:t>
      </w:r>
      <w:proofErr w:type="spellStart"/>
      <w:r w:rsidR="175C8BDB">
        <w:t>profiles</w:t>
      </w:r>
      <w:proofErr w:type="spellEnd"/>
      <w:r w:rsidR="175C8BDB">
        <w:t>.</w:t>
      </w:r>
      <w:r w:rsidR="008D3FE4">
        <w:rPr>
          <w:lang w:val="en-US"/>
        </w:rPr>
        <w:t xml:space="preserve"> </w:t>
      </w:r>
    </w:p>
    <w:p w14:paraId="7C7C0E2D" w14:textId="1918AD59" w:rsidR="00E22712" w:rsidRDefault="00E22712" w:rsidP="00E22712">
      <w:pPr>
        <w:pStyle w:val="1"/>
        <w:numPr>
          <w:ilvl w:val="0"/>
          <w:numId w:val="0"/>
        </w:numPr>
        <w:ind w:left="1440"/>
        <w:rPr>
          <w:b w:val="0"/>
          <w:bCs/>
          <w:lang w:val="en-US"/>
        </w:rPr>
      </w:pPr>
      <w:bookmarkStart w:id="2" w:name="_Toc101730505"/>
      <w:r w:rsidRPr="00E22712">
        <w:rPr>
          <w:rFonts w:cs="Times New Roman"/>
          <w:b w:val="0"/>
          <w:bCs/>
        </w:rPr>
        <w:t>4.</w:t>
      </w:r>
      <w:r w:rsidRPr="00E22712">
        <w:rPr>
          <w:b w:val="0"/>
          <w:bCs/>
        </w:rPr>
        <w:t xml:space="preserve"> </w:t>
      </w:r>
      <w:proofErr w:type="spellStart"/>
      <w:r>
        <w:rPr>
          <w:b w:val="0"/>
          <w:bCs/>
          <w:lang w:val="en-US"/>
        </w:rPr>
        <w:t>Update.php</w:t>
      </w:r>
      <w:bookmarkEnd w:id="2"/>
      <w:proofErr w:type="spellEnd"/>
    </w:p>
    <w:p w14:paraId="62BF01AD" w14:textId="77781CEB" w:rsidR="00417B79" w:rsidRDefault="00417B79" w:rsidP="00E22712">
      <w:pPr>
        <w:pStyle w:val="1"/>
        <w:numPr>
          <w:ilvl w:val="0"/>
          <w:numId w:val="0"/>
        </w:numPr>
        <w:ind w:left="1440"/>
        <w:rPr>
          <w:b w:val="0"/>
          <w:bCs/>
        </w:rPr>
      </w:pPr>
      <w:bookmarkStart w:id="3" w:name="_Toc101730506"/>
      <w:r>
        <w:rPr>
          <w:b w:val="0"/>
          <w:bCs/>
        </w:rPr>
        <w:t xml:space="preserve">Този файл работи </w:t>
      </w:r>
      <w:r w:rsidR="7BD15B12">
        <w:rPr>
          <w:b w:val="0"/>
        </w:rPr>
        <w:t xml:space="preserve">с </w:t>
      </w:r>
      <w:proofErr w:type="spellStart"/>
      <w:r w:rsidR="7BD15B12">
        <w:rPr>
          <w:b w:val="0"/>
        </w:rPr>
        <w:t>staffProfiles</w:t>
      </w:r>
      <w:proofErr w:type="spellEnd"/>
      <w:r w:rsidR="7BD15B12">
        <w:rPr>
          <w:b w:val="0"/>
        </w:rPr>
        <w:t>.</w:t>
      </w:r>
      <w:proofErr w:type="spellStart"/>
      <w:r w:rsidR="7BD15B12" w:rsidRPr="7BD15B12">
        <w:rPr>
          <w:b w:val="0"/>
          <w:lang w:val="en-US"/>
        </w:rPr>
        <w:t>php</w:t>
      </w:r>
      <w:proofErr w:type="spellEnd"/>
      <w:r w:rsidR="7BD15B12">
        <w:rPr>
          <w:b w:val="0"/>
        </w:rPr>
        <w:t>.</w:t>
      </w:r>
      <w:r w:rsidR="00920222">
        <w:rPr>
          <w:b w:val="0"/>
          <w:bCs/>
        </w:rPr>
        <w:t xml:space="preserve"> Синтаксиса е следният: </w:t>
      </w:r>
      <w:r w:rsidR="001D66B1">
        <w:rPr>
          <w:b w:val="0"/>
          <w:bCs/>
        </w:rPr>
        <w:t>след извикването на този файл</w:t>
      </w:r>
      <w:r w:rsidR="00C60DF3">
        <w:rPr>
          <w:b w:val="0"/>
          <w:bCs/>
        </w:rPr>
        <w:t>, потребителят ще види таблица с данните на дадения акаунт</w:t>
      </w:r>
      <w:r w:rsidR="00232C13">
        <w:rPr>
          <w:b w:val="0"/>
          <w:bCs/>
        </w:rPr>
        <w:t xml:space="preserve"> и за тези данни, които ще получи от алгоритъма от </w:t>
      </w:r>
      <w:proofErr w:type="spellStart"/>
      <w:r w:rsidR="00232C13">
        <w:rPr>
          <w:b w:val="0"/>
          <w:bCs/>
          <w:lang w:val="en-US"/>
        </w:rPr>
        <w:t>select.php</w:t>
      </w:r>
      <w:proofErr w:type="spellEnd"/>
      <w:r w:rsidR="00232C13">
        <w:rPr>
          <w:b w:val="0"/>
          <w:bCs/>
          <w:lang w:val="en-US"/>
        </w:rPr>
        <w:t xml:space="preserve"> </w:t>
      </w:r>
      <w:r w:rsidR="000B2D27">
        <w:rPr>
          <w:b w:val="0"/>
          <w:bCs/>
        </w:rPr>
        <w:t>ще ги отпечата</w:t>
      </w:r>
      <w:r w:rsidR="0071049F">
        <w:rPr>
          <w:b w:val="0"/>
          <w:bCs/>
        </w:rPr>
        <w:t xml:space="preserve"> във формуляра</w:t>
      </w:r>
      <w:r w:rsidR="001F1BAA">
        <w:rPr>
          <w:b w:val="0"/>
          <w:bCs/>
        </w:rPr>
        <w:t xml:space="preserve">. </w:t>
      </w:r>
      <w:r w:rsidR="00F377D2">
        <w:rPr>
          <w:b w:val="0"/>
          <w:bCs/>
        </w:rPr>
        <w:t>Потребителя иска да промени нещо</w:t>
      </w:r>
      <w:r w:rsidR="00FF3CD7">
        <w:rPr>
          <w:b w:val="0"/>
          <w:bCs/>
        </w:rPr>
        <w:t xml:space="preserve"> – на 11-ти ред проверяваме дали потребителят е променил нещо</w:t>
      </w:r>
      <w:r w:rsidR="00A33BE1">
        <w:rPr>
          <w:b w:val="0"/>
          <w:bCs/>
        </w:rPr>
        <w:t>, ако е да(</w:t>
      </w:r>
      <w:r w:rsidR="00A33BE1">
        <w:rPr>
          <w:b w:val="0"/>
          <w:bCs/>
          <w:lang w:val="en-US"/>
        </w:rPr>
        <w:t>true</w:t>
      </w:r>
      <w:r w:rsidR="00A33BE1">
        <w:rPr>
          <w:b w:val="0"/>
          <w:bCs/>
        </w:rPr>
        <w:t>)</w:t>
      </w:r>
      <w:r w:rsidR="00A33BE1">
        <w:rPr>
          <w:b w:val="0"/>
          <w:bCs/>
          <w:lang w:val="en-US"/>
        </w:rPr>
        <w:t xml:space="preserve"> </w:t>
      </w:r>
      <w:r w:rsidR="734448D5">
        <w:rPr>
          <w:b w:val="0"/>
        </w:rPr>
        <w:t>вкарвамеut</w:t>
      </w:r>
      <w:r w:rsidR="007006F3">
        <w:rPr>
          <w:b w:val="0"/>
          <w:bCs/>
        </w:rPr>
        <w:t xml:space="preserve"> данните, които е въвел и за паролата сме сложили т.нар. </w:t>
      </w:r>
      <w:r w:rsidR="007006F3">
        <w:rPr>
          <w:b w:val="0"/>
          <w:bCs/>
          <w:lang w:val="en-US"/>
        </w:rPr>
        <w:t>MD5</w:t>
      </w:r>
      <w:r w:rsidR="00B257F1">
        <w:rPr>
          <w:b w:val="0"/>
          <w:bCs/>
        </w:rPr>
        <w:t xml:space="preserve">. Всичко това го правим в </w:t>
      </w:r>
      <w:proofErr w:type="spellStart"/>
      <w:r w:rsidR="00B257F1">
        <w:rPr>
          <w:b w:val="0"/>
          <w:bCs/>
          <w:lang w:val="en-US"/>
        </w:rPr>
        <w:t>sql</w:t>
      </w:r>
      <w:proofErr w:type="spellEnd"/>
      <w:r w:rsidR="00B257F1">
        <w:rPr>
          <w:b w:val="0"/>
          <w:bCs/>
          <w:lang w:val="en-US"/>
        </w:rPr>
        <w:t xml:space="preserve"> </w:t>
      </w:r>
      <w:r w:rsidR="00B257F1">
        <w:rPr>
          <w:b w:val="0"/>
          <w:bCs/>
        </w:rPr>
        <w:t xml:space="preserve">заявка с условие да </w:t>
      </w:r>
      <w:proofErr w:type="spellStart"/>
      <w:r w:rsidR="00B257F1">
        <w:rPr>
          <w:b w:val="0"/>
          <w:bCs/>
        </w:rPr>
        <w:t>ъпдейтне</w:t>
      </w:r>
      <w:proofErr w:type="spellEnd"/>
      <w:r w:rsidR="00B257F1">
        <w:rPr>
          <w:b w:val="0"/>
          <w:bCs/>
        </w:rPr>
        <w:t xml:space="preserve"> данните с параметър съответстващо на </w:t>
      </w:r>
      <w:r w:rsidR="00B257F1">
        <w:rPr>
          <w:b w:val="0"/>
          <w:bCs/>
          <w:lang w:val="en-US"/>
        </w:rPr>
        <w:t xml:space="preserve">id </w:t>
      </w:r>
      <w:r w:rsidR="00B257F1">
        <w:rPr>
          <w:b w:val="0"/>
          <w:bCs/>
        </w:rPr>
        <w:t xml:space="preserve">с </w:t>
      </w:r>
      <w:r w:rsidR="00B257F1">
        <w:rPr>
          <w:b w:val="0"/>
          <w:bCs/>
          <w:lang w:val="en-US"/>
        </w:rPr>
        <w:t xml:space="preserve">id. </w:t>
      </w:r>
      <w:r w:rsidR="002E3A1C">
        <w:rPr>
          <w:b w:val="0"/>
          <w:bCs/>
        </w:rPr>
        <w:t>Когато всичко приключи да се върне в таблиците с акаунтите.</w:t>
      </w:r>
      <w:bookmarkEnd w:id="3"/>
      <w:r w:rsidR="002E3A1C">
        <w:rPr>
          <w:b w:val="0"/>
          <w:bCs/>
        </w:rPr>
        <w:t xml:space="preserve"> </w:t>
      </w:r>
    </w:p>
    <w:p w14:paraId="15D20D93" w14:textId="7625A2E2" w:rsidR="003D071C" w:rsidRDefault="003D071C" w:rsidP="00E22712">
      <w:pPr>
        <w:pStyle w:val="1"/>
        <w:numPr>
          <w:ilvl w:val="0"/>
          <w:numId w:val="0"/>
        </w:numPr>
        <w:ind w:left="1440"/>
        <w:rPr>
          <w:b w:val="0"/>
          <w:bCs/>
          <w:lang w:val="en-US"/>
        </w:rPr>
      </w:pPr>
      <w:bookmarkStart w:id="4" w:name="_Toc101730507"/>
      <w:r w:rsidRPr="00400213">
        <w:rPr>
          <w:b w:val="0"/>
          <w:bCs/>
          <w:lang w:val="en-US"/>
        </w:rPr>
        <w:t>5.</w:t>
      </w:r>
      <w:r w:rsidRPr="1E105FA7">
        <w:rPr>
          <w:lang w:val="en-US"/>
        </w:rPr>
        <w:t xml:space="preserve"> </w:t>
      </w:r>
      <w:proofErr w:type="spellStart"/>
      <w:r w:rsidR="00FB56C3" w:rsidRPr="00400213">
        <w:rPr>
          <w:b w:val="0"/>
          <w:bCs/>
          <w:lang w:val="en-US"/>
        </w:rPr>
        <w:t>Export.php</w:t>
      </w:r>
      <w:bookmarkEnd w:id="4"/>
      <w:proofErr w:type="spellEnd"/>
    </w:p>
    <w:p w14:paraId="2B86192B" w14:textId="7625A2E2" w:rsidR="004F2225" w:rsidRPr="003D071C" w:rsidRDefault="004F2225" w:rsidP="00E22712">
      <w:pPr>
        <w:pStyle w:val="1"/>
        <w:numPr>
          <w:ilvl w:val="0"/>
          <w:numId w:val="0"/>
        </w:numPr>
        <w:ind w:left="1440"/>
        <w:rPr>
          <w:b w:val="0"/>
          <w:bCs/>
          <w:lang w:val="en-US"/>
        </w:rPr>
      </w:pPr>
      <w:r>
        <w:rPr>
          <w:noProof/>
          <w:lang w:eastAsia="bg-BG"/>
        </w:rPr>
        <w:drawing>
          <wp:inline distT="0" distB="0" distL="0" distR="0" wp14:anchorId="5F6B812B" wp14:editId="2964AB93">
            <wp:extent cx="4038600" cy="3230245"/>
            <wp:effectExtent l="0" t="0" r="0" b="8255"/>
            <wp:docPr id="20" name="Картина 2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0050" cy="3239403"/>
                    </a:xfrm>
                    <a:prstGeom prst="rect">
                      <a:avLst/>
                    </a:prstGeom>
                  </pic:spPr>
                </pic:pic>
              </a:graphicData>
            </a:graphic>
          </wp:inline>
        </w:drawing>
      </w:r>
    </w:p>
    <w:p w14:paraId="7175ABB0" w14:textId="5571931F" w:rsidR="00955174" w:rsidRDefault="00A91508" w:rsidP="005A347C">
      <w:pPr>
        <w:pStyle w:val="a0"/>
        <w:ind w:left="1440"/>
        <w:jc w:val="center"/>
        <w:rPr>
          <w:i/>
          <w:iCs/>
        </w:rPr>
      </w:pPr>
      <w:r w:rsidRPr="00A91508">
        <w:rPr>
          <w:i/>
          <w:iCs/>
        </w:rPr>
        <w:t>Картинка 14</w:t>
      </w:r>
    </w:p>
    <w:p w14:paraId="703121D4" w14:textId="77777777" w:rsidR="001218CB" w:rsidRDefault="008A1730" w:rsidP="00400213">
      <w:pPr>
        <w:pStyle w:val="a0"/>
        <w:ind w:left="1440"/>
        <w:jc w:val="left"/>
        <w:rPr>
          <w:lang w:val="en-US"/>
        </w:rPr>
      </w:pPr>
      <w:r>
        <w:lastRenderedPageBreak/>
        <w:t>Първото нещо, което правим</w:t>
      </w:r>
      <w:r w:rsidR="00370610">
        <w:t xml:space="preserve"> - викаме глобалния файл</w:t>
      </w:r>
      <w:r w:rsidR="00460D04">
        <w:t xml:space="preserve">, обаче само един път го викаме, </w:t>
      </w:r>
      <w:r w:rsidR="00D65E0A">
        <w:t xml:space="preserve">а не като останалите файлове. </w:t>
      </w:r>
      <w:r w:rsidR="004E1DA2">
        <w:t>Следваща стъпка – правим заявка</w:t>
      </w:r>
      <w:r w:rsidR="005B1B70">
        <w:t xml:space="preserve">, която взима от базата данни акаунтите и ги сортира по </w:t>
      </w:r>
      <w:r w:rsidR="005B1B70">
        <w:rPr>
          <w:lang w:val="en-US"/>
        </w:rPr>
        <w:t>id</w:t>
      </w:r>
      <w:r w:rsidR="005B1B70">
        <w:t xml:space="preserve">, от по – малко към по </w:t>
      </w:r>
      <w:r w:rsidR="00E7356B">
        <w:t>–</w:t>
      </w:r>
      <w:r w:rsidR="005B1B70">
        <w:t xml:space="preserve"> голямо</w:t>
      </w:r>
      <w:r w:rsidR="00E7356B">
        <w:t xml:space="preserve">. </w:t>
      </w:r>
      <w:r w:rsidR="00C157B9">
        <w:t>Правим проверка дали таблицата е пълна</w:t>
      </w:r>
      <w:r w:rsidR="006D3810">
        <w:t xml:space="preserve"> (в базата данни)</w:t>
      </w:r>
      <w:r w:rsidR="00756354">
        <w:t xml:space="preserve">. </w:t>
      </w:r>
      <w:r w:rsidR="003B4742">
        <w:t>Следващата стъпка е – правим променлива, която</w:t>
      </w:r>
      <w:r w:rsidR="00EB3CB9">
        <w:t xml:space="preserve"> ще бъде името на </w:t>
      </w:r>
      <w:r w:rsidR="00FD37B4">
        <w:rPr>
          <w:lang w:val="en-US"/>
        </w:rPr>
        <w:t>Excel</w:t>
      </w:r>
      <w:r w:rsidR="00FD37B4">
        <w:t xml:space="preserve"> таблицата, която ще се свали</w:t>
      </w:r>
      <w:r w:rsidR="00332D09">
        <w:t xml:space="preserve"> (</w:t>
      </w:r>
      <w:proofErr w:type="spellStart"/>
      <w:r w:rsidR="009E20A7">
        <w:rPr>
          <w:lang w:val="en-US"/>
        </w:rPr>
        <w:t>exportdb</w:t>
      </w:r>
      <w:proofErr w:type="spellEnd"/>
      <w:r w:rsidR="006B1071">
        <w:t xml:space="preserve"> </w:t>
      </w:r>
      <w:r w:rsidR="00AD58D3">
        <w:t>днешната дата</w:t>
      </w:r>
      <w:r w:rsidR="00A17A65">
        <w:t xml:space="preserve"> и завършващо на самия</w:t>
      </w:r>
      <w:r w:rsidR="00BD3A14">
        <w:t xml:space="preserve"> формат</w:t>
      </w:r>
      <w:r w:rsidR="00332D09">
        <w:t>)</w:t>
      </w:r>
      <w:r w:rsidR="00E838B3">
        <w:t xml:space="preserve">. </w:t>
      </w:r>
      <w:r w:rsidR="00B52FCB">
        <w:t xml:space="preserve">След като сме конфигурирали </w:t>
      </w:r>
      <w:r w:rsidR="00265E5F">
        <w:t xml:space="preserve">в </w:t>
      </w:r>
      <w:proofErr w:type="spellStart"/>
      <w:r w:rsidR="003E3A3C">
        <w:rPr>
          <w:lang w:val="en-US"/>
        </w:rPr>
        <w:t>info.php</w:t>
      </w:r>
      <w:proofErr w:type="spellEnd"/>
      <w:r w:rsidR="003E3A3C">
        <w:t xml:space="preserve"> там сме дали права</w:t>
      </w:r>
      <w:r w:rsidR="0017069B">
        <w:t xml:space="preserve"> за сваляне на файлове</w:t>
      </w:r>
      <w:r w:rsidR="002E146B">
        <w:t xml:space="preserve">. Създаваме променлива, която </w:t>
      </w:r>
      <w:r w:rsidR="00274A9D">
        <w:t>от базата данни взима данните, отваря файла и пише</w:t>
      </w:r>
      <w:r w:rsidR="00FD46A1">
        <w:t xml:space="preserve">. </w:t>
      </w:r>
      <w:r w:rsidR="00C748BC">
        <w:t xml:space="preserve">След това правим </w:t>
      </w:r>
      <w:r w:rsidR="00033396">
        <w:t>масив, който съответ</w:t>
      </w:r>
      <w:r w:rsidR="003624A0">
        <w:t xml:space="preserve">ства за колоните на таблицата в </w:t>
      </w:r>
      <w:r w:rsidR="003624A0">
        <w:rPr>
          <w:lang w:val="en-US"/>
        </w:rPr>
        <w:t>Excel</w:t>
      </w:r>
      <w:r w:rsidR="005027A7">
        <w:t xml:space="preserve"> и с функцията</w:t>
      </w:r>
      <w:r w:rsidR="00A603A1">
        <w:t xml:space="preserve"> </w:t>
      </w:r>
      <w:proofErr w:type="spellStart"/>
      <w:r w:rsidR="00A603A1">
        <w:rPr>
          <w:lang w:val="en-US"/>
        </w:rPr>
        <w:t>f</w:t>
      </w:r>
      <w:r w:rsidR="00EE3476">
        <w:rPr>
          <w:lang w:val="en-US"/>
        </w:rPr>
        <w:t>p</w:t>
      </w:r>
      <w:r w:rsidR="00E329A1">
        <w:rPr>
          <w:lang w:val="en-US"/>
        </w:rPr>
        <w:t>ut</w:t>
      </w:r>
      <w:r w:rsidR="00B0191C">
        <w:rPr>
          <w:lang w:val="en-US"/>
        </w:rPr>
        <w:t>csv</w:t>
      </w:r>
      <w:proofErr w:type="spellEnd"/>
      <w:r w:rsidR="000F39A2">
        <w:t>,</w:t>
      </w:r>
      <w:r w:rsidR="00757D71">
        <w:t xml:space="preserve"> </w:t>
      </w:r>
      <w:r w:rsidR="006D6DFD">
        <w:t>първия</w:t>
      </w:r>
      <w:r w:rsidR="00897A42">
        <w:t xml:space="preserve"> параметър</w:t>
      </w:r>
      <w:r w:rsidR="00D904FD">
        <w:t xml:space="preserve"> </w:t>
      </w:r>
      <w:r w:rsidR="007220CD">
        <w:t>отваря файла и го пише</w:t>
      </w:r>
      <w:r w:rsidR="00EF1E90">
        <w:t xml:space="preserve">, втория параметър вкарва самия масив с данните, а третия </w:t>
      </w:r>
      <w:r w:rsidR="00537CDA">
        <w:t>разделя със запетайка</w:t>
      </w:r>
      <w:r w:rsidR="003E60A9">
        <w:t>. След това въртим цикъл</w:t>
      </w:r>
      <w:r w:rsidR="00AE43B3">
        <w:t xml:space="preserve">, който от базата данни вкарва във </w:t>
      </w:r>
      <w:r w:rsidR="00AE43B3">
        <w:rPr>
          <w:lang w:val="en-US"/>
        </w:rPr>
        <w:t xml:space="preserve">Excel </w:t>
      </w:r>
      <w:r w:rsidR="00AE43B3">
        <w:t>файла</w:t>
      </w:r>
      <w:r w:rsidR="00EA7A25">
        <w:t xml:space="preserve">. </w:t>
      </w:r>
      <w:r w:rsidR="007A51C5">
        <w:t>След това като приключи всичко, функцията се връща в началото</w:t>
      </w:r>
      <w:r w:rsidR="008C70AF">
        <w:t xml:space="preserve"> </w:t>
      </w:r>
      <w:r w:rsidR="009A7AFB">
        <w:t xml:space="preserve">и </w:t>
      </w:r>
      <w:r w:rsidR="00826D70">
        <w:t xml:space="preserve">подава </w:t>
      </w:r>
      <w:r w:rsidR="000042CE">
        <w:t xml:space="preserve">заявка към браузъра да започне да сваля този файл. </w:t>
      </w:r>
      <w:r w:rsidR="00D54AAE">
        <w:t xml:space="preserve">Всички тези функции се отнасят и за другата таблица </w:t>
      </w:r>
      <w:r w:rsidR="006909B5">
        <w:t>–</w:t>
      </w:r>
      <w:r w:rsidR="00D54AAE">
        <w:t xml:space="preserve"> </w:t>
      </w:r>
      <w:proofErr w:type="spellStart"/>
      <w:r w:rsidR="00D54AAE">
        <w:rPr>
          <w:lang w:val="en-US"/>
        </w:rPr>
        <w:t>bookinghour</w:t>
      </w:r>
      <w:r w:rsidR="00C3253E">
        <w:rPr>
          <w:lang w:val="en-US"/>
        </w:rPr>
        <w:t>s</w:t>
      </w:r>
      <w:proofErr w:type="spellEnd"/>
      <w:r w:rsidR="006909B5">
        <w:rPr>
          <w:lang w:val="en-US"/>
        </w:rPr>
        <w:t>.</w:t>
      </w:r>
      <w:r w:rsidR="00C3253E">
        <w:rPr>
          <w:lang w:val="en-US"/>
        </w:rPr>
        <w:t xml:space="preserve"> </w:t>
      </w:r>
    </w:p>
    <w:p w14:paraId="5C90206A" w14:textId="77777777" w:rsidR="0086013E" w:rsidRDefault="00AE3BBE" w:rsidP="0086013E">
      <w:pPr>
        <w:pStyle w:val="a0"/>
        <w:ind w:left="1440"/>
        <w:jc w:val="center"/>
        <w:rPr>
          <w:b/>
          <w:bCs/>
          <w:lang w:val="en-US"/>
        </w:rPr>
      </w:pPr>
      <w:r w:rsidRPr="008F51B7">
        <w:rPr>
          <w:b/>
          <w:bCs/>
          <w:lang w:val="en-US"/>
        </w:rPr>
        <w:t>Pages</w:t>
      </w:r>
    </w:p>
    <w:p w14:paraId="101064D6" w14:textId="77777777" w:rsidR="008B1850" w:rsidRDefault="005D5D07" w:rsidP="008B1850">
      <w:pPr>
        <w:pStyle w:val="a0"/>
        <w:ind w:left="1440"/>
        <w:jc w:val="left"/>
        <w:rPr>
          <w:b/>
          <w:bCs/>
          <w:lang w:val="en-US"/>
        </w:rPr>
      </w:pPr>
      <w:r w:rsidRPr="008B1850">
        <w:rPr>
          <w:i/>
          <w:iCs/>
          <w:lang w:val="en-US"/>
        </w:rPr>
        <w:t xml:space="preserve">Client </w:t>
      </w:r>
      <w:r>
        <w:rPr>
          <w:lang w:val="en-US"/>
        </w:rPr>
        <w:t xml:space="preserve">– </w:t>
      </w:r>
      <w:r>
        <w:t xml:space="preserve">вътре има </w:t>
      </w:r>
      <w:proofErr w:type="spellStart"/>
      <w:r w:rsidR="00752900">
        <w:rPr>
          <w:lang w:val="en-US"/>
        </w:rPr>
        <w:t>Table.</w:t>
      </w:r>
      <w:r w:rsidR="00DE039D">
        <w:rPr>
          <w:lang w:val="en-US"/>
        </w:rPr>
        <w:t>php</w:t>
      </w:r>
      <w:proofErr w:type="spellEnd"/>
      <w:r w:rsidR="00B02A5A">
        <w:t xml:space="preserve">. Във файла обикновена таблица, която се вижда, но без да се редактира (не е работа на администраторите). </w:t>
      </w:r>
    </w:p>
    <w:p w14:paraId="336C9525" w14:textId="77777777" w:rsidR="005E3D40" w:rsidRDefault="00FB33FA" w:rsidP="005E3D40">
      <w:pPr>
        <w:pStyle w:val="a0"/>
        <w:ind w:left="1440"/>
        <w:jc w:val="left"/>
        <w:rPr>
          <w:b/>
          <w:bCs/>
          <w:lang w:val="en-US"/>
        </w:rPr>
      </w:pPr>
      <w:r w:rsidRPr="008B1850">
        <w:rPr>
          <w:i/>
          <w:iCs/>
          <w:lang w:val="en-US"/>
        </w:rPr>
        <w:t>Profiles</w:t>
      </w:r>
      <w:r w:rsidR="00265D77">
        <w:t xml:space="preserve"> </w:t>
      </w:r>
      <w:r w:rsidR="004574B8">
        <w:t>– има два файла</w:t>
      </w:r>
    </w:p>
    <w:p w14:paraId="1AE37633" w14:textId="19AD19F3" w:rsidR="00881D77" w:rsidRPr="00E42EE7" w:rsidRDefault="00985149" w:rsidP="003739DB">
      <w:pPr>
        <w:pStyle w:val="a0"/>
        <w:ind w:left="1440"/>
        <w:jc w:val="left"/>
        <w:rPr>
          <w:lang w:val="en-US"/>
        </w:rPr>
      </w:pPr>
      <w:r>
        <w:t xml:space="preserve"> </w:t>
      </w:r>
      <w:proofErr w:type="spellStart"/>
      <w:r w:rsidR="00231E81">
        <w:rPr>
          <w:lang w:val="en-US"/>
        </w:rPr>
        <w:t>createProfile</w:t>
      </w:r>
      <w:r w:rsidR="00D84527">
        <w:rPr>
          <w:lang w:val="en-US"/>
        </w:rPr>
        <w:t>s</w:t>
      </w:r>
      <w:r w:rsidR="00231E81">
        <w:rPr>
          <w:lang w:val="en-US"/>
        </w:rPr>
        <w:t>.php</w:t>
      </w:r>
      <w:proofErr w:type="spellEnd"/>
      <w:r w:rsidR="00D84527">
        <w:rPr>
          <w:lang w:val="en-US"/>
        </w:rPr>
        <w:t xml:space="preserve"> </w:t>
      </w:r>
      <w:r w:rsidR="000D0706">
        <w:t xml:space="preserve">– в </w:t>
      </w:r>
      <w:r w:rsidR="00886405">
        <w:t xml:space="preserve">този файл има т.нар. формуляр </w:t>
      </w:r>
      <w:r w:rsidR="0097049B">
        <w:t xml:space="preserve">за </w:t>
      </w:r>
      <w:r w:rsidR="004409E6">
        <w:t>регистрация на нов ветеринарен лекар</w:t>
      </w:r>
      <w:r w:rsidR="00375C2E">
        <w:t>. След натискането на бутон</w:t>
      </w:r>
      <w:r w:rsidR="00C07DCE">
        <w:t xml:space="preserve">а </w:t>
      </w:r>
      <w:r w:rsidR="00AD04C3">
        <w:t xml:space="preserve">с име </w:t>
      </w:r>
      <w:r w:rsidR="00AD04C3">
        <w:rPr>
          <w:lang w:val="en-US"/>
        </w:rPr>
        <w:t>action</w:t>
      </w:r>
      <w:r w:rsidR="00533268">
        <w:t xml:space="preserve">, </w:t>
      </w:r>
      <w:r w:rsidR="008023FB">
        <w:t xml:space="preserve">се активира </w:t>
      </w:r>
      <w:proofErr w:type="spellStart"/>
      <w:r w:rsidR="008023FB">
        <w:rPr>
          <w:lang w:val="en-US"/>
        </w:rPr>
        <w:t>insert.php</w:t>
      </w:r>
      <w:proofErr w:type="spellEnd"/>
      <w:r w:rsidR="002E4E13">
        <w:t xml:space="preserve">. </w:t>
      </w:r>
      <w:r w:rsidR="00E402F5">
        <w:t>Както споменахме по – горе</w:t>
      </w:r>
      <w:r w:rsidR="00D53DD7">
        <w:t>, ако</w:t>
      </w:r>
      <w:r w:rsidR="001E0690">
        <w:t xml:space="preserve"> е натиснат бутона трябва да изпълни нашата заявка</w:t>
      </w:r>
      <w:r w:rsidR="008E6371">
        <w:t>. След това</w:t>
      </w:r>
      <w:r w:rsidR="00C54B37">
        <w:t>, ако всичко е нормално</w:t>
      </w:r>
      <w:r w:rsidR="0082281A">
        <w:t xml:space="preserve">, трябва да ни закара в </w:t>
      </w:r>
      <w:r w:rsidR="0082281A">
        <w:lastRenderedPageBreak/>
        <w:t xml:space="preserve">другата </w:t>
      </w:r>
      <w:r w:rsidR="00A264CA">
        <w:t>страница с таблицата</w:t>
      </w:r>
      <w:r w:rsidR="00024C9F">
        <w:t xml:space="preserve"> с акаунтите на ветеринарните лекари</w:t>
      </w:r>
      <w:r w:rsidR="0076405C">
        <w:t xml:space="preserve"> (</w:t>
      </w:r>
      <w:proofErr w:type="spellStart"/>
      <w:r w:rsidR="00A83B5F">
        <w:rPr>
          <w:lang w:val="en-US"/>
        </w:rPr>
        <w:t>staffProfiles.php</w:t>
      </w:r>
      <w:proofErr w:type="spellEnd"/>
      <w:r w:rsidR="0076405C">
        <w:t>)</w:t>
      </w:r>
      <w:r w:rsidR="00A21410">
        <w:rPr>
          <w:lang w:val="en-US"/>
        </w:rPr>
        <w:t xml:space="preserve">. </w:t>
      </w:r>
      <w:r w:rsidR="00AA5C49">
        <w:t xml:space="preserve">За стилизация сме </w:t>
      </w:r>
      <w:r w:rsidR="00B94359">
        <w:t xml:space="preserve">добавили </w:t>
      </w:r>
      <w:r w:rsidR="008823EE">
        <w:t>от пап</w:t>
      </w:r>
      <w:r w:rsidR="00DD3040">
        <w:t xml:space="preserve">ката </w:t>
      </w:r>
      <w:r w:rsidR="00872336">
        <w:rPr>
          <w:lang w:val="en-US"/>
        </w:rPr>
        <w:t>style</w:t>
      </w:r>
      <w:r w:rsidR="00AB0A77">
        <w:t>/</w:t>
      </w:r>
      <w:r w:rsidR="00330CE4">
        <w:rPr>
          <w:lang w:val="en-US"/>
        </w:rPr>
        <w:t>table</w:t>
      </w:r>
      <w:r w:rsidR="00AB0A77">
        <w:rPr>
          <w:lang w:val="en-US"/>
        </w:rPr>
        <w:t>.css</w:t>
      </w:r>
      <w:r w:rsidR="00356ECC">
        <w:t xml:space="preserve">. </w:t>
      </w:r>
      <w:r w:rsidR="00135E43">
        <w:t>И така</w:t>
      </w:r>
      <w:r w:rsidR="009B4270">
        <w:t xml:space="preserve">, това са страниците, които се намират в </w:t>
      </w:r>
      <w:r w:rsidR="009B4270">
        <w:rPr>
          <w:lang w:val="en-US"/>
        </w:rPr>
        <w:t>dashboard</w:t>
      </w:r>
      <w:r w:rsidR="00F06265">
        <w:t xml:space="preserve">. </w:t>
      </w:r>
      <w:r w:rsidR="004D01C2">
        <w:t xml:space="preserve">В </w:t>
      </w:r>
      <w:r w:rsidR="004D01C2">
        <w:rPr>
          <w:lang w:val="en-US"/>
        </w:rPr>
        <w:t>dashboard</w:t>
      </w:r>
      <w:r w:rsidR="00330CE4">
        <w:rPr>
          <w:lang w:val="en-US"/>
        </w:rPr>
        <w:t xml:space="preserve"> </w:t>
      </w:r>
      <w:r w:rsidR="004D01C2">
        <w:t xml:space="preserve"> </w:t>
      </w:r>
      <w:r w:rsidR="00525F53">
        <w:t>ще срещнем навигатор</w:t>
      </w:r>
      <w:r w:rsidR="00192468">
        <w:t xml:space="preserve">, който е </w:t>
      </w:r>
      <w:r w:rsidR="00192468">
        <w:rPr>
          <w:lang w:val="en-US"/>
        </w:rPr>
        <w:t>responsive</w:t>
      </w:r>
      <w:r w:rsidR="00081FB3">
        <w:t xml:space="preserve">, благодарение на нашия </w:t>
      </w:r>
      <w:r w:rsidR="00081FB3">
        <w:rPr>
          <w:lang w:val="en-US"/>
        </w:rPr>
        <w:t xml:space="preserve">JavaScript </w:t>
      </w:r>
      <w:r w:rsidR="00081FB3">
        <w:t>файл (</w:t>
      </w:r>
      <w:r w:rsidR="00081FB3">
        <w:rPr>
          <w:lang w:val="en-US"/>
        </w:rPr>
        <w:t>nav.js</w:t>
      </w:r>
      <w:r w:rsidR="00081FB3">
        <w:t>)</w:t>
      </w:r>
      <w:r w:rsidR="00081FB3">
        <w:rPr>
          <w:lang w:val="en-US"/>
        </w:rPr>
        <w:t xml:space="preserve">. </w:t>
      </w:r>
      <w:r w:rsidR="00297104">
        <w:t xml:space="preserve">Вътре в </w:t>
      </w:r>
      <w:r w:rsidR="00A8088A">
        <w:rPr>
          <w:lang w:val="en-US"/>
        </w:rPr>
        <w:t xml:space="preserve">nav.js </w:t>
      </w:r>
      <w:r w:rsidR="007E48BB">
        <w:t xml:space="preserve">има две функции. </w:t>
      </w:r>
      <w:r w:rsidR="0050752C">
        <w:t xml:space="preserve">Най – горе вляво ще се появи иконка с т.нар. хамбургер. </w:t>
      </w:r>
      <w:r w:rsidR="007E48BB">
        <w:t xml:space="preserve">Първата функция е за отваряне на </w:t>
      </w:r>
      <w:r w:rsidR="00AE41F6">
        <w:t>навигатора</w:t>
      </w:r>
      <w:r w:rsidR="00A54312">
        <w:t xml:space="preserve"> (когато е на мобилно устройство). </w:t>
      </w:r>
      <w:r w:rsidR="00C729E7">
        <w:t xml:space="preserve">Нейната роля е да вземе от </w:t>
      </w:r>
      <w:r w:rsidR="00C729E7">
        <w:rPr>
          <w:lang w:val="en-US"/>
        </w:rPr>
        <w:t xml:space="preserve">html </w:t>
      </w:r>
      <w:r w:rsidR="00E548B5">
        <w:t xml:space="preserve">навигатора, който е </w:t>
      </w:r>
      <w:r w:rsidR="00E548B5">
        <w:rPr>
          <w:lang w:val="en-US"/>
        </w:rPr>
        <w:t xml:space="preserve">div </w:t>
      </w:r>
      <w:r w:rsidR="00E548B5">
        <w:t xml:space="preserve">с </w:t>
      </w:r>
      <w:r w:rsidR="00E548B5">
        <w:rPr>
          <w:lang w:val="en-US"/>
        </w:rPr>
        <w:t>id</w:t>
      </w:r>
      <w:r w:rsidR="00D46B0C">
        <w:rPr>
          <w:lang w:val="en-US"/>
        </w:rPr>
        <w:t>=”</w:t>
      </w:r>
      <w:proofErr w:type="spellStart"/>
      <w:r w:rsidR="00D46B0C">
        <w:rPr>
          <w:lang w:val="en-US"/>
        </w:rPr>
        <w:t>my</w:t>
      </w:r>
      <w:r w:rsidR="00095182">
        <w:rPr>
          <w:lang w:val="en-US"/>
        </w:rPr>
        <w:t>Sidenav</w:t>
      </w:r>
      <w:proofErr w:type="spellEnd"/>
      <w:r w:rsidR="00D46B0C">
        <w:rPr>
          <w:lang w:val="en-US"/>
        </w:rPr>
        <w:t>”</w:t>
      </w:r>
      <w:r w:rsidR="00095182">
        <w:rPr>
          <w:lang w:val="en-US"/>
        </w:rPr>
        <w:t xml:space="preserve">. </w:t>
      </w:r>
      <w:r w:rsidR="00E548B5">
        <w:t xml:space="preserve"> </w:t>
      </w:r>
      <w:r w:rsidR="002B49BB">
        <w:t xml:space="preserve">И </w:t>
      </w:r>
      <w:r w:rsidR="00583DD7">
        <w:t xml:space="preserve">при </w:t>
      </w:r>
      <w:r w:rsidR="00C32522">
        <w:t>700</w:t>
      </w:r>
      <w:proofErr w:type="spellStart"/>
      <w:r w:rsidR="00C32522">
        <w:rPr>
          <w:lang w:val="en-US"/>
        </w:rPr>
        <w:t>px</w:t>
      </w:r>
      <w:proofErr w:type="spellEnd"/>
      <w:r w:rsidR="00C32522">
        <w:rPr>
          <w:lang w:val="en-US"/>
        </w:rPr>
        <w:t xml:space="preserve"> </w:t>
      </w:r>
      <w:r w:rsidR="00C32522">
        <w:t>височина</w:t>
      </w:r>
      <w:r w:rsidR="00B84FEC">
        <w:t xml:space="preserve">, ще даде съответния клас, който е </w:t>
      </w:r>
      <w:r w:rsidR="00B84FEC">
        <w:rPr>
          <w:lang w:val="en-US"/>
        </w:rPr>
        <w:t xml:space="preserve">responsive </w:t>
      </w:r>
      <w:r w:rsidR="00B84FEC">
        <w:t xml:space="preserve">за съответната </w:t>
      </w:r>
      <w:r w:rsidR="00EF3CB7">
        <w:t xml:space="preserve">височина. </w:t>
      </w:r>
      <w:r w:rsidR="00247666">
        <w:t>Другата функция е да затвори</w:t>
      </w:r>
      <w:r w:rsidR="00583920">
        <w:t xml:space="preserve"> навигатора.</w:t>
      </w:r>
      <w:r w:rsidR="00C829B0">
        <w:t xml:space="preserve"> </w:t>
      </w:r>
      <w:r w:rsidR="00F65A6B">
        <w:t xml:space="preserve">В </w:t>
      </w:r>
      <w:r w:rsidR="00F65A6B">
        <w:rPr>
          <w:lang w:val="en-US"/>
        </w:rPr>
        <w:t xml:space="preserve">body </w:t>
      </w:r>
      <w:r w:rsidR="00F65A6B">
        <w:t xml:space="preserve">може да намерим </w:t>
      </w:r>
      <w:r w:rsidR="004D5533">
        <w:t xml:space="preserve">блокчета с </w:t>
      </w:r>
      <w:r w:rsidR="000C16A0">
        <w:t>данни, колко хора виждат дадения сайт, последователи в социалните мрежи и т.н. (статични данни са, не се променят).</w:t>
      </w:r>
    </w:p>
    <w:p w14:paraId="20C94377" w14:textId="1115B073" w:rsidR="003A39D3" w:rsidRDefault="003A39D3" w:rsidP="003739DB">
      <w:pPr>
        <w:pStyle w:val="a0"/>
        <w:ind w:left="1440"/>
        <w:jc w:val="left"/>
      </w:pPr>
      <w:r>
        <w:t>А ето така изглежда диаграмата в базата данни:</w:t>
      </w:r>
      <w:r w:rsidR="00E42EE7" w:rsidRPr="00E42EE7">
        <w:rPr>
          <w:noProof/>
        </w:rPr>
        <w:t xml:space="preserve"> </w:t>
      </w:r>
    </w:p>
    <w:p w14:paraId="5B58BE72" w14:textId="081EE0FB" w:rsidR="003A39D3" w:rsidRPr="003A39D3" w:rsidRDefault="00E42EE7" w:rsidP="003739DB">
      <w:pPr>
        <w:pStyle w:val="a0"/>
        <w:ind w:left="1440"/>
        <w:jc w:val="left"/>
      </w:pPr>
      <w:r>
        <w:rPr>
          <w:noProof/>
        </w:rPr>
        <w:drawing>
          <wp:anchor distT="0" distB="0" distL="114300" distR="114300" simplePos="0" relativeHeight="251663367" behindDoc="0" locked="0" layoutInCell="1" allowOverlap="1" wp14:anchorId="533FBCFD" wp14:editId="60B75A7F">
            <wp:simplePos x="0" y="0"/>
            <wp:positionH relativeFrom="column">
              <wp:posOffset>478790</wp:posOffset>
            </wp:positionH>
            <wp:positionV relativeFrom="paragraph">
              <wp:posOffset>245745</wp:posOffset>
            </wp:positionV>
            <wp:extent cx="5696585" cy="2697480"/>
            <wp:effectExtent l="0" t="0" r="0" b="762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5">
                      <a:extLst>
                        <a:ext uri="{28A0092B-C50C-407E-A947-70E740481C1C}">
                          <a14:useLocalDpi xmlns:a14="http://schemas.microsoft.com/office/drawing/2010/main" val="0"/>
                        </a:ext>
                      </a:extLst>
                    </a:blip>
                    <a:stretch>
                      <a:fillRect/>
                    </a:stretch>
                  </pic:blipFill>
                  <pic:spPr>
                    <a:xfrm>
                      <a:off x="0" y="0"/>
                      <a:ext cx="5696585" cy="2697480"/>
                    </a:xfrm>
                    <a:prstGeom prst="rect">
                      <a:avLst/>
                    </a:prstGeom>
                  </pic:spPr>
                </pic:pic>
              </a:graphicData>
            </a:graphic>
            <wp14:sizeRelH relativeFrom="margin">
              <wp14:pctWidth>0</wp14:pctWidth>
            </wp14:sizeRelH>
            <wp14:sizeRelV relativeFrom="margin">
              <wp14:pctHeight>0</wp14:pctHeight>
            </wp14:sizeRelV>
          </wp:anchor>
        </w:drawing>
      </w:r>
    </w:p>
    <w:p w14:paraId="246A0CE9" w14:textId="02FF6B17" w:rsidR="00E42EE7" w:rsidRPr="00C47CB6" w:rsidRDefault="00EF437B" w:rsidP="00C47CB6">
      <w:pPr>
        <w:pStyle w:val="a0"/>
        <w:ind w:left="1440"/>
        <w:jc w:val="left"/>
      </w:pPr>
      <w:r>
        <w:t xml:space="preserve">Както се вижда има две таблици – </w:t>
      </w:r>
      <w:r>
        <w:rPr>
          <w:lang w:val="en-US"/>
        </w:rPr>
        <w:t>profiles; client.</w:t>
      </w:r>
      <w:r w:rsidR="00804E9B">
        <w:rPr>
          <w:lang w:val="en-US"/>
        </w:rPr>
        <w:t xml:space="preserve"> </w:t>
      </w:r>
      <w:r w:rsidR="00804E9B">
        <w:t xml:space="preserve">В </w:t>
      </w:r>
      <w:r w:rsidR="00804E9B">
        <w:rPr>
          <w:lang w:val="en-US"/>
        </w:rPr>
        <w:t xml:space="preserve">profiles </w:t>
      </w:r>
      <w:r w:rsidR="00804E9B">
        <w:t xml:space="preserve">имаме - </w:t>
      </w:r>
      <w:r w:rsidR="00804E9B">
        <w:rPr>
          <w:lang w:val="en-US"/>
        </w:rPr>
        <w:t>id, staffed, email, password, name</w:t>
      </w:r>
      <w:r w:rsidR="00382891">
        <w:rPr>
          <w:lang w:val="en-US"/>
        </w:rPr>
        <w:t xml:space="preserve">, </w:t>
      </w:r>
      <w:r w:rsidR="00382891">
        <w:t>което служи за профилите на докторите в клиниката</w:t>
      </w:r>
      <w:r w:rsidR="00804E9B">
        <w:rPr>
          <w:lang w:val="en-US"/>
        </w:rPr>
        <w:t xml:space="preserve">. </w:t>
      </w:r>
      <w:r w:rsidR="00804E9B">
        <w:t xml:space="preserve">А в </w:t>
      </w:r>
      <w:r w:rsidR="00804E9B">
        <w:rPr>
          <w:lang w:val="en-US"/>
        </w:rPr>
        <w:t xml:space="preserve">client </w:t>
      </w:r>
      <w:r w:rsidR="00804E9B">
        <w:t xml:space="preserve">имаме </w:t>
      </w:r>
      <w:r w:rsidR="00A01805">
        <w:t>–</w:t>
      </w:r>
      <w:r w:rsidR="00804E9B">
        <w:t xml:space="preserve"> </w:t>
      </w:r>
      <w:r w:rsidR="00A01805">
        <w:rPr>
          <w:lang w:val="en-US"/>
        </w:rPr>
        <w:t xml:space="preserve">id, </w:t>
      </w:r>
      <w:proofErr w:type="spellStart"/>
      <w:r w:rsidR="00A01805">
        <w:rPr>
          <w:lang w:val="en-US"/>
        </w:rPr>
        <w:lastRenderedPageBreak/>
        <w:t>full_name</w:t>
      </w:r>
      <w:proofErr w:type="spellEnd"/>
      <w:r w:rsidR="00A01805">
        <w:rPr>
          <w:lang w:val="en-US"/>
        </w:rPr>
        <w:t>, phone, email, info</w:t>
      </w:r>
      <w:r w:rsidR="00382891">
        <w:t>, което служи когато даден потребител си запази час за преглед</w:t>
      </w:r>
      <w:r w:rsidR="00C47CB6">
        <w:t xml:space="preserve"> за своето животно.</w:t>
      </w:r>
    </w:p>
    <w:p w14:paraId="2AB8A028" w14:textId="7333C719" w:rsidR="00904FE2" w:rsidRDefault="00881D77" w:rsidP="00881D77">
      <w:pPr>
        <w:pStyle w:val="a0"/>
        <w:ind w:left="1440"/>
        <w:jc w:val="center"/>
        <w:rPr>
          <w:b/>
          <w:bCs/>
        </w:rPr>
      </w:pPr>
      <w:r w:rsidRPr="00881D77">
        <w:rPr>
          <w:b/>
          <w:bCs/>
        </w:rPr>
        <w:t>Гледната точка на ветеринарните лекари</w:t>
      </w:r>
    </w:p>
    <w:p w14:paraId="00CB4D95" w14:textId="541DEEF5" w:rsidR="0060394C" w:rsidRPr="00881D77" w:rsidRDefault="0060394C" w:rsidP="00881D77">
      <w:pPr>
        <w:pStyle w:val="a0"/>
        <w:ind w:left="1440"/>
        <w:jc w:val="center"/>
        <w:rPr>
          <w:b/>
          <w:bCs/>
        </w:rPr>
      </w:pPr>
      <w:r>
        <w:rPr>
          <w:b/>
          <w:bCs/>
          <w:noProof/>
          <w:lang w:eastAsia="bg-BG"/>
        </w:rPr>
        <w:drawing>
          <wp:inline distT="0" distB="0" distL="0" distR="0" wp14:anchorId="1B64FD98" wp14:editId="364D6873">
            <wp:extent cx="4804854" cy="2390775"/>
            <wp:effectExtent l="0" t="0" r="0" b="0"/>
            <wp:docPr id="23" name="Картина 23" descr="Картина, която съдържа текст, куче, закрито, гледащ&#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descr="Картина, която съдържа текст, куче, закрито, гледащ&#10;&#10;Описанието е генерирано автоматично"/>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3266" cy="2394960"/>
                    </a:xfrm>
                    <a:prstGeom prst="rect">
                      <a:avLst/>
                    </a:prstGeom>
                  </pic:spPr>
                </pic:pic>
              </a:graphicData>
            </a:graphic>
          </wp:inline>
        </w:drawing>
      </w:r>
    </w:p>
    <w:p w14:paraId="4A32456D" w14:textId="355B138E" w:rsidR="0060394C" w:rsidRPr="0060394C" w:rsidRDefault="0060394C" w:rsidP="0060394C">
      <w:pPr>
        <w:pStyle w:val="a0"/>
        <w:ind w:left="1440"/>
        <w:jc w:val="center"/>
        <w:rPr>
          <w:i/>
          <w:iCs/>
        </w:rPr>
      </w:pPr>
      <w:r w:rsidRPr="0060394C">
        <w:rPr>
          <w:i/>
          <w:iCs/>
        </w:rPr>
        <w:t>Картинка 15</w:t>
      </w:r>
    </w:p>
    <w:p w14:paraId="0448539C" w14:textId="3C9FAD6B" w:rsidR="00415DA2" w:rsidRDefault="00577D39" w:rsidP="00415DA2">
      <w:pPr>
        <w:pStyle w:val="a0"/>
        <w:ind w:left="1440"/>
        <w:jc w:val="left"/>
      </w:pPr>
      <w:proofErr w:type="spellStart"/>
      <w:r>
        <w:rPr>
          <w:lang w:val="en-US"/>
        </w:rPr>
        <w:t>Home.php</w:t>
      </w:r>
      <w:proofErr w:type="spellEnd"/>
      <w:r w:rsidR="00881D77">
        <w:t xml:space="preserve"> – след като </w:t>
      </w:r>
      <w:r w:rsidR="006760C1">
        <w:t xml:space="preserve">се </w:t>
      </w:r>
      <w:r w:rsidR="009237DF">
        <w:t>влезе в профила си дадения лекар</w:t>
      </w:r>
      <w:r w:rsidR="00FD62E3">
        <w:t xml:space="preserve">, </w:t>
      </w:r>
      <w:r w:rsidR="003021F8">
        <w:t xml:space="preserve">той ще види </w:t>
      </w:r>
      <w:r w:rsidR="00BF5AA1">
        <w:t>страница, к</w:t>
      </w:r>
      <w:r w:rsidR="00126698">
        <w:t xml:space="preserve">оято е копие на началната страница, която виждат останалите </w:t>
      </w:r>
      <w:r w:rsidR="00CF3490">
        <w:t xml:space="preserve">хора – </w:t>
      </w:r>
      <w:proofErr w:type="spellStart"/>
      <w:r w:rsidR="00CF3490">
        <w:rPr>
          <w:lang w:val="en-US"/>
        </w:rPr>
        <w:t>index.php</w:t>
      </w:r>
      <w:proofErr w:type="spellEnd"/>
      <w:r w:rsidR="003B4F36">
        <w:rPr>
          <w:lang w:val="en-US"/>
        </w:rPr>
        <w:t xml:space="preserve">, </w:t>
      </w:r>
      <w:r w:rsidR="003B4F36">
        <w:t>обаче има</w:t>
      </w:r>
      <w:r w:rsidR="00A728D1">
        <w:t xml:space="preserve"> различни връзки. </w:t>
      </w:r>
      <w:r w:rsidR="005176A6">
        <w:t>При кликване на първата връзка, т.нар. връща лекаря в главната страница</w:t>
      </w:r>
      <w:r w:rsidR="001B18DD">
        <w:t xml:space="preserve">. Ако натисне </w:t>
      </w:r>
      <w:proofErr w:type="spellStart"/>
      <w:r w:rsidR="001B18DD">
        <w:rPr>
          <w:lang w:val="en-US"/>
        </w:rPr>
        <w:t>bookhour</w:t>
      </w:r>
      <w:proofErr w:type="spellEnd"/>
      <w:r w:rsidR="007476D5">
        <w:t xml:space="preserve">, ще го доведе до таблицата с </w:t>
      </w:r>
      <w:r w:rsidR="00CC53C8">
        <w:t xml:space="preserve">клиентите, които са си запазили час за своя домашен любимец. </w:t>
      </w:r>
      <w:r w:rsidR="00F57DA8">
        <w:t>В тази таблица</w:t>
      </w:r>
      <w:r w:rsidR="00102692">
        <w:t xml:space="preserve">, лекарят има права да </w:t>
      </w:r>
      <w:r w:rsidR="00640793">
        <w:t>актуализира и изтрива (</w:t>
      </w:r>
      <w:r w:rsidR="00640793">
        <w:rPr>
          <w:lang w:val="en-US"/>
        </w:rPr>
        <w:t>update</w:t>
      </w:r>
      <w:r w:rsidR="009D50D3">
        <w:rPr>
          <w:lang w:val="en-US"/>
        </w:rPr>
        <w:t>/delete</w:t>
      </w:r>
      <w:r w:rsidR="009D50D3">
        <w:t xml:space="preserve"> </w:t>
      </w:r>
      <w:r w:rsidR="001A4C12">
        <w:t>–</w:t>
      </w:r>
      <w:r w:rsidR="009D50D3">
        <w:t xml:space="preserve"> </w:t>
      </w:r>
      <w:r w:rsidR="001A4C12">
        <w:t xml:space="preserve">някои от познатите ни </w:t>
      </w:r>
      <w:r w:rsidR="001A4C12">
        <w:rPr>
          <w:lang w:val="en-US"/>
        </w:rPr>
        <w:t xml:space="preserve">CRUD </w:t>
      </w:r>
      <w:r w:rsidR="001A4C12">
        <w:t>операции</w:t>
      </w:r>
      <w:r w:rsidR="00640793">
        <w:t>)</w:t>
      </w:r>
      <w:r w:rsidR="001A4C12">
        <w:t xml:space="preserve">. Също така може </w:t>
      </w:r>
      <w:r w:rsidR="00FA1213">
        <w:t xml:space="preserve">да изтегли </w:t>
      </w:r>
      <w:r w:rsidR="001457E5">
        <w:t xml:space="preserve">таблицата в </w:t>
      </w:r>
      <w:r w:rsidR="001457E5">
        <w:rPr>
          <w:lang w:val="en-US"/>
        </w:rPr>
        <w:t>Excel</w:t>
      </w:r>
      <w:r w:rsidR="008D5844">
        <w:rPr>
          <w:lang w:val="en-US"/>
        </w:rPr>
        <w:t xml:space="preserve">, </w:t>
      </w:r>
      <w:r w:rsidR="008D5844">
        <w:t>като натисне буто</w:t>
      </w:r>
      <w:r w:rsidR="00026A44">
        <w:t>н</w:t>
      </w:r>
      <w:r w:rsidR="00717D0B">
        <w:t xml:space="preserve">а </w:t>
      </w:r>
      <w:r w:rsidR="00717D0B" w:rsidRPr="00963744">
        <w:rPr>
          <w:i/>
          <w:iCs/>
          <w:lang w:val="en-US"/>
        </w:rPr>
        <w:t>Export</w:t>
      </w:r>
      <w:r w:rsidR="00963744">
        <w:rPr>
          <w:i/>
          <w:iCs/>
          <w:lang w:val="en-US"/>
        </w:rPr>
        <w:t xml:space="preserve">, </w:t>
      </w:r>
      <w:r w:rsidR="00963744">
        <w:t xml:space="preserve">а при натискане на </w:t>
      </w:r>
      <w:r w:rsidR="00A12428">
        <w:rPr>
          <w:lang w:val="en-US"/>
        </w:rPr>
        <w:t>back</w:t>
      </w:r>
      <w:r w:rsidR="00CD1B6B">
        <w:t xml:space="preserve">, отвеждан до неговата начална страница. </w:t>
      </w:r>
      <w:r w:rsidR="003F67F2">
        <w:t xml:space="preserve">А при натискане на </w:t>
      </w:r>
      <w:r w:rsidR="003F67F2">
        <w:rPr>
          <w:lang w:val="en-US"/>
        </w:rPr>
        <w:t xml:space="preserve">logout </w:t>
      </w:r>
      <w:r w:rsidR="003F67F2">
        <w:t xml:space="preserve">го изхвърля от системата. </w:t>
      </w:r>
    </w:p>
    <w:p w14:paraId="49CD7626" w14:textId="6A3A764E" w:rsidR="005F2E50" w:rsidRPr="005F2E50" w:rsidRDefault="0077515F" w:rsidP="005F2E50">
      <w:pPr>
        <w:pStyle w:val="a0"/>
        <w:ind w:left="1440"/>
        <w:jc w:val="left"/>
      </w:pPr>
      <w:r>
        <w:t xml:space="preserve">В </w:t>
      </w:r>
      <w:r>
        <w:rPr>
          <w:lang w:val="en-US"/>
        </w:rPr>
        <w:t>dashboard</w:t>
      </w:r>
      <w:r>
        <w:t xml:space="preserve"> има</w:t>
      </w:r>
      <w:r w:rsidR="006941A3">
        <w:t xml:space="preserve"> </w:t>
      </w:r>
      <w:r w:rsidR="00D73B72">
        <w:t xml:space="preserve">четири кутийки, в които пише различни неща. </w:t>
      </w:r>
      <w:r w:rsidR="009D092E">
        <w:t xml:space="preserve">В кутийката </w:t>
      </w:r>
      <w:r w:rsidR="009D092E">
        <w:rPr>
          <w:lang w:val="en-US"/>
        </w:rPr>
        <w:t>Welcome</w:t>
      </w:r>
      <w:r w:rsidR="009D092E">
        <w:t xml:space="preserve"> са изписан</w:t>
      </w:r>
      <w:r w:rsidR="005F058B">
        <w:t>и хората, които са посетили сайта. Във втората кутийка</w:t>
      </w:r>
      <w:r w:rsidR="00752200">
        <w:t xml:space="preserve"> е </w:t>
      </w:r>
      <w:r w:rsidR="00752200">
        <w:rPr>
          <w:lang w:val="en-US"/>
        </w:rPr>
        <w:t>Average Time (</w:t>
      </w:r>
      <w:r w:rsidR="00752200">
        <w:t>средното време</w:t>
      </w:r>
      <w:r w:rsidR="00752200">
        <w:rPr>
          <w:lang w:val="en-US"/>
        </w:rPr>
        <w:t>)</w:t>
      </w:r>
      <w:r w:rsidR="00581912">
        <w:t xml:space="preserve">, което са прекарали всички хора в сайта. </w:t>
      </w:r>
      <w:r w:rsidR="00644694">
        <w:t>Третата се каз</w:t>
      </w:r>
      <w:r w:rsidR="008C0596">
        <w:t xml:space="preserve">ва </w:t>
      </w:r>
      <w:r w:rsidR="008C0596">
        <w:rPr>
          <w:lang w:val="en-US"/>
        </w:rPr>
        <w:lastRenderedPageBreak/>
        <w:t>Co</w:t>
      </w:r>
      <w:r w:rsidR="000A5465">
        <w:rPr>
          <w:lang w:val="en-US"/>
        </w:rPr>
        <w:t>ll</w:t>
      </w:r>
      <w:r w:rsidR="008C0596">
        <w:rPr>
          <w:lang w:val="en-US"/>
        </w:rPr>
        <w:t>ections</w:t>
      </w:r>
      <w:r w:rsidR="00645E8B">
        <w:t xml:space="preserve"> и може да се използва да се видят колко хора</w:t>
      </w:r>
      <w:r w:rsidR="00511936">
        <w:t xml:space="preserve"> са теглили от сайта. И последната е </w:t>
      </w:r>
      <w:r w:rsidR="00511936">
        <w:rPr>
          <w:lang w:val="en-US"/>
        </w:rPr>
        <w:t>Comments</w:t>
      </w:r>
      <w:r w:rsidR="00511936">
        <w:t xml:space="preserve">, това са коментарите, които са писали хората. </w:t>
      </w:r>
      <w:r w:rsidR="00F23FD9">
        <w:t xml:space="preserve">Да допълня, че тези кутийки са статични и не се променят. </w:t>
      </w:r>
      <w:r w:rsidR="00D96F85">
        <w:t xml:space="preserve">След това има </w:t>
      </w:r>
      <w:r w:rsidR="00D96F85">
        <w:rPr>
          <w:lang w:val="en-US"/>
        </w:rPr>
        <w:t>Progress Bar</w:t>
      </w:r>
      <w:r w:rsidR="00D96F85">
        <w:t xml:space="preserve">, в който </w:t>
      </w:r>
      <w:r w:rsidR="00D306ED">
        <w:t xml:space="preserve">администратора следи колко процента е посещаван сайта в определени социални мрежи – </w:t>
      </w:r>
      <w:r w:rsidR="00D306ED">
        <w:rPr>
          <w:lang w:val="en-US"/>
        </w:rPr>
        <w:t>Facebook, Twitter, Ins</w:t>
      </w:r>
      <w:r w:rsidR="00AF7639">
        <w:rPr>
          <w:lang w:val="en-US"/>
        </w:rPr>
        <w:t xml:space="preserve">tagram, Google Plus </w:t>
      </w:r>
      <w:r w:rsidR="00AF7639">
        <w:t>и др.</w:t>
      </w:r>
      <w:r w:rsidR="00444188">
        <w:t xml:space="preserve"> Под </w:t>
      </w:r>
      <w:r w:rsidR="00444188">
        <w:rPr>
          <w:lang w:val="en-US"/>
        </w:rPr>
        <w:t>Progress Bar-</w:t>
      </w:r>
      <w:r w:rsidR="00444188">
        <w:t>а има други две по – големи форми. Първата</w:t>
      </w:r>
      <w:r w:rsidR="00D01359">
        <w:t xml:space="preserve"> е като задачи за администратора и съответно на кои дати и в колко часа има някаква задача, която трябва да свърши. А другата форма </w:t>
      </w:r>
      <w:r w:rsidR="00653C17">
        <w:t>е за</w:t>
      </w:r>
      <w:r w:rsidR="00653C17">
        <w:rPr>
          <w:lang w:val="en-US"/>
        </w:rPr>
        <w:t xml:space="preserve"> </w:t>
      </w:r>
      <w:r w:rsidR="004E5937">
        <w:t>актуализ</w:t>
      </w:r>
      <w:r w:rsidR="00B43F88">
        <w:t xml:space="preserve">ации, които е направил администратора. </w:t>
      </w:r>
      <w:r w:rsidR="00EE5920">
        <w:t xml:space="preserve">Цветовете, които съм използвала за </w:t>
      </w:r>
      <w:r w:rsidR="00EE5920">
        <w:rPr>
          <w:lang w:val="en-US"/>
        </w:rPr>
        <w:t>Administration Panel</w:t>
      </w:r>
      <w:r w:rsidR="00EE5920">
        <w:t xml:space="preserve"> са – оранжево и снимка, която е на сини триъгълници</w:t>
      </w:r>
      <w:r w:rsidR="00CB4F13">
        <w:t xml:space="preserve">, а лентичките на </w:t>
      </w:r>
      <w:r w:rsidR="00CB4F13">
        <w:rPr>
          <w:lang w:val="en-US"/>
        </w:rPr>
        <w:t>Progress Bar</w:t>
      </w:r>
      <w:r w:rsidR="00CB4F13">
        <w:t xml:space="preserve">-а са зелени. </w:t>
      </w:r>
      <w:r w:rsidR="00D3475F">
        <w:t xml:space="preserve">Когато се отвори менюто на </w:t>
      </w:r>
      <w:r w:rsidR="00D3475F">
        <w:rPr>
          <w:lang w:val="en-US"/>
        </w:rPr>
        <w:t xml:space="preserve">Dashboard-a </w:t>
      </w:r>
      <w:r w:rsidR="00D3475F">
        <w:t xml:space="preserve">се виждат </w:t>
      </w:r>
      <w:r w:rsidR="00D3475F">
        <w:rPr>
          <w:lang w:val="en-US"/>
        </w:rPr>
        <w:t xml:space="preserve">Client Data, Add Member, Profiles </w:t>
      </w:r>
      <w:r w:rsidR="00D3475F">
        <w:t xml:space="preserve">и </w:t>
      </w:r>
      <w:r w:rsidR="00D3475F">
        <w:rPr>
          <w:lang w:val="en-US"/>
        </w:rPr>
        <w:t xml:space="preserve">Logout. </w:t>
      </w:r>
      <w:r w:rsidR="00500678">
        <w:rPr>
          <w:lang w:val="en-US"/>
        </w:rPr>
        <w:t xml:space="preserve">Client Data </w:t>
      </w:r>
      <w:r w:rsidR="003F375E">
        <w:t xml:space="preserve">е таблицата, която лекарите виждат, когато даден човек си е запазил час; </w:t>
      </w:r>
      <w:r w:rsidR="00F0152F">
        <w:rPr>
          <w:lang w:val="en-US"/>
        </w:rPr>
        <w:t>Add Member</w:t>
      </w:r>
      <w:r w:rsidR="00F0152F">
        <w:t xml:space="preserve"> е форма, която се попълва само администратора, защото той </w:t>
      </w:r>
      <w:r w:rsidR="00F57F8F">
        <w:t>има право да въвежда новите лекари, когато те започнат работа в клиникат</w:t>
      </w:r>
      <w:r w:rsidR="00271293">
        <w:t xml:space="preserve">а; </w:t>
      </w:r>
      <w:r w:rsidR="00271293">
        <w:rPr>
          <w:lang w:val="en-US"/>
        </w:rPr>
        <w:t xml:space="preserve">Profiles </w:t>
      </w:r>
      <w:r w:rsidR="00271293">
        <w:t>– това са всичките профили на лекарите, който работят в клиниката</w:t>
      </w:r>
      <w:r w:rsidR="007B591F">
        <w:rPr>
          <w:lang w:val="en-US"/>
        </w:rPr>
        <w:t xml:space="preserve">, </w:t>
      </w:r>
      <w:r w:rsidR="007B591F">
        <w:t xml:space="preserve">а </w:t>
      </w:r>
      <w:r w:rsidR="007B591F">
        <w:rPr>
          <w:lang w:val="en-US"/>
        </w:rPr>
        <w:t>Logout</w:t>
      </w:r>
      <w:r w:rsidR="007B591F">
        <w:t xml:space="preserve"> служи за излизане от профила</w:t>
      </w:r>
      <w:r w:rsidR="001448B8">
        <w:t xml:space="preserve">. </w:t>
      </w:r>
    </w:p>
    <w:p w14:paraId="001EFFE6" w14:textId="099FDA84" w:rsidR="002007DD" w:rsidRPr="00484101" w:rsidRDefault="002007DD" w:rsidP="00484101">
      <w:pPr>
        <w:pStyle w:val="1"/>
        <w:numPr>
          <w:ilvl w:val="0"/>
          <w:numId w:val="16"/>
        </w:numPr>
      </w:pPr>
      <w:r>
        <w:t>Заключение</w:t>
      </w:r>
    </w:p>
    <w:p w14:paraId="588B561C" w14:textId="30FEC29B" w:rsidR="00631959" w:rsidRDefault="00631959" w:rsidP="00631959">
      <w:pPr>
        <w:pStyle w:val="a0"/>
        <w:ind w:left="360"/>
        <w:rPr>
          <w:iCs/>
        </w:rPr>
      </w:pPr>
      <w:r>
        <w:rPr>
          <w:iCs/>
        </w:rPr>
        <w:t>В заключение мо</w:t>
      </w:r>
      <w:r w:rsidR="007F21E1">
        <w:rPr>
          <w:iCs/>
        </w:rPr>
        <w:t>жем</w:t>
      </w:r>
      <w:r>
        <w:rPr>
          <w:iCs/>
        </w:rPr>
        <w:t xml:space="preserve"> да каж</w:t>
      </w:r>
      <w:r w:rsidR="007F21E1">
        <w:rPr>
          <w:iCs/>
        </w:rPr>
        <w:t>ем</w:t>
      </w:r>
      <w:r>
        <w:rPr>
          <w:iCs/>
        </w:rPr>
        <w:t xml:space="preserve">, че ако проекта продължава да се развива ще бъде полезен на много хора и съответно техните домашни любимци. </w:t>
      </w:r>
    </w:p>
    <w:p w14:paraId="1589DE3D" w14:textId="6FD48A51" w:rsidR="001E017E" w:rsidRDefault="001E017E" w:rsidP="001E017E">
      <w:pPr>
        <w:pStyle w:val="a0"/>
        <w:rPr>
          <w:iCs/>
        </w:rPr>
      </w:pPr>
      <w:r>
        <w:rPr>
          <w:iCs/>
        </w:rPr>
        <w:t xml:space="preserve">За в бъдеще </w:t>
      </w:r>
      <w:r w:rsidR="007F21E1">
        <w:rPr>
          <w:iCs/>
        </w:rPr>
        <w:t>ще</w:t>
      </w:r>
      <w:r w:rsidR="00561FA5">
        <w:rPr>
          <w:iCs/>
        </w:rPr>
        <w:t xml:space="preserve"> да има мобилно приложение, което ще може да се изтегли на всички мобилни устройства като телефони и таблети. Защото така ще бъде по – удобно за повечето хора, поради причината, </w:t>
      </w:r>
      <w:r w:rsidR="00467AF8">
        <w:rPr>
          <w:iCs/>
        </w:rPr>
        <w:t xml:space="preserve">че </w:t>
      </w:r>
      <w:r w:rsidR="00BE7F79">
        <w:rPr>
          <w:iCs/>
        </w:rPr>
        <w:t xml:space="preserve">около 6.4 милиарда хора по света използват мобилни телефони. </w:t>
      </w:r>
      <w:r w:rsidR="00B83AD3" w:rsidRPr="00B83AD3">
        <w:rPr>
          <w:iCs/>
        </w:rPr>
        <w:t xml:space="preserve">Световният списък с номера на мобилни телефони е достигнал 6 милиарда контакта, като експертите твърдят, че броят на абонаментите за мобилни услуги скоро ще превиши </w:t>
      </w:r>
      <w:r w:rsidR="00B83AD3" w:rsidRPr="00B83AD3">
        <w:rPr>
          <w:iCs/>
        </w:rPr>
        <w:lastRenderedPageBreak/>
        <w:t>световното население</w:t>
      </w:r>
      <w:r w:rsidR="00B83AD3">
        <w:rPr>
          <w:iCs/>
        </w:rPr>
        <w:t xml:space="preserve">. </w:t>
      </w:r>
      <w:r w:rsidR="00EE3FBC">
        <w:rPr>
          <w:iCs/>
        </w:rPr>
        <w:t>Докладът сочи, че над 30 милиарда приложения за мобилни телефони са свалени през 2011г.</w:t>
      </w:r>
      <w:r w:rsidR="003F0AC4">
        <w:rPr>
          <w:iCs/>
          <w:lang w:val="en-US"/>
        </w:rPr>
        <w:t xml:space="preserve"> </w:t>
      </w:r>
      <w:r w:rsidR="003F0AC4">
        <w:rPr>
          <w:iCs/>
        </w:rPr>
        <w:t xml:space="preserve">Затова смятам да има мобилно приложение, въпреки че сайта става и за мобилни телефони. </w:t>
      </w:r>
      <w:r w:rsidR="00EE513A">
        <w:rPr>
          <w:iCs/>
        </w:rPr>
        <w:t xml:space="preserve">Така по – лесно ще може всеки човек да се консултира с ветеринарния лекар. </w:t>
      </w:r>
      <w:r w:rsidR="006F37DA" w:rsidRPr="006F37DA">
        <w:rPr>
          <w:iCs/>
        </w:rPr>
        <w:t>А относно мобилното приложение, те ще бъде за Android и IOS устройства. За да може всички да го използват.</w:t>
      </w:r>
    </w:p>
    <w:p w14:paraId="13A1836B" w14:textId="4A2CE829" w:rsidR="0059158D" w:rsidRDefault="00DC5032" w:rsidP="001E017E">
      <w:pPr>
        <w:pStyle w:val="a0"/>
        <w:rPr>
          <w:iCs/>
        </w:rPr>
      </w:pPr>
      <w:r>
        <w:rPr>
          <w:iCs/>
        </w:rPr>
        <w:t xml:space="preserve">В развитието на проекта </w:t>
      </w:r>
      <w:r>
        <w:rPr>
          <w:iCs/>
          <w:lang w:val="en-US"/>
        </w:rPr>
        <w:t xml:space="preserve">VMS (Vet Med Services) </w:t>
      </w:r>
      <w:r w:rsidR="007F21E1">
        <w:rPr>
          <w:iCs/>
        </w:rPr>
        <w:t xml:space="preserve">е </w:t>
      </w:r>
      <w:r>
        <w:rPr>
          <w:iCs/>
        </w:rPr>
        <w:t>обмис</w:t>
      </w:r>
      <w:r w:rsidR="007F21E1">
        <w:rPr>
          <w:iCs/>
        </w:rPr>
        <w:t>лено</w:t>
      </w:r>
      <w:r>
        <w:rPr>
          <w:iCs/>
        </w:rPr>
        <w:t xml:space="preserve"> да има телефонен номер, който като се натисне автоматично да позвъни на клиниката при спешни случаи. </w:t>
      </w:r>
      <w:r w:rsidR="00091969">
        <w:rPr>
          <w:iCs/>
        </w:rPr>
        <w:t>Но не само това… Една от идеите, които</w:t>
      </w:r>
      <w:r w:rsidR="005D5F4D">
        <w:rPr>
          <w:iCs/>
        </w:rPr>
        <w:t>ще се осъществи</w:t>
      </w:r>
      <w:r w:rsidR="00091969">
        <w:rPr>
          <w:iCs/>
        </w:rPr>
        <w:t xml:space="preserve"> като</w:t>
      </w:r>
      <w:r w:rsidR="0023072B">
        <w:rPr>
          <w:iCs/>
        </w:rPr>
        <w:t xml:space="preserve"> доразвиване на проекта е, да има отделна страница за онлайн магазин във клиниката</w:t>
      </w:r>
      <w:r w:rsidR="00346D54">
        <w:rPr>
          <w:iCs/>
        </w:rPr>
        <w:t xml:space="preserve">. И в този онлайн магазин </w:t>
      </w:r>
      <w:r w:rsidR="00C83FDC">
        <w:rPr>
          <w:iCs/>
        </w:rPr>
        <w:t>да има продукти като – храна, играчки за всички видове животни</w:t>
      </w:r>
      <w:r w:rsidR="00F17CEA">
        <w:rPr>
          <w:iCs/>
        </w:rPr>
        <w:t xml:space="preserve">, дрешки, и хапчета и витамини за животните. </w:t>
      </w:r>
      <w:r w:rsidR="00101962">
        <w:rPr>
          <w:iCs/>
        </w:rPr>
        <w:t>Ето така би изглеждала една от страничките в онлайн магазина, защото те ще бъдат разпределени по категории за съответните животни</w:t>
      </w:r>
      <w:r w:rsidR="00F37C07">
        <w:rPr>
          <w:iCs/>
        </w:rPr>
        <w:t xml:space="preserve"> – котки, кучета, птици, малки животни и влечуги. </w:t>
      </w:r>
      <w:r w:rsidR="00507E1C">
        <w:rPr>
          <w:iCs/>
        </w:rPr>
        <w:t xml:space="preserve">И чрез този филтър ще може </w:t>
      </w:r>
      <w:r w:rsidR="00030764">
        <w:rPr>
          <w:iCs/>
        </w:rPr>
        <w:t xml:space="preserve">да се филтрират продуктите и съответно техните цени. И също така ще има месечни </w:t>
      </w:r>
      <w:r w:rsidR="00C46964">
        <w:rPr>
          <w:iCs/>
        </w:rPr>
        <w:t>намаления</w:t>
      </w:r>
      <w:r w:rsidR="00840254">
        <w:rPr>
          <w:iCs/>
        </w:rPr>
        <w:t>.</w:t>
      </w:r>
    </w:p>
    <w:p w14:paraId="46E2B29B" w14:textId="1019EDF8" w:rsidR="00840254" w:rsidRDefault="002F549F" w:rsidP="001E017E">
      <w:pPr>
        <w:pStyle w:val="a0"/>
        <w:rPr>
          <w:iCs/>
        </w:rPr>
      </w:pPr>
      <w:r>
        <w:rPr>
          <w:iCs/>
          <w:noProof/>
          <w:lang w:eastAsia="bg-BG"/>
        </w:rPr>
        <w:drawing>
          <wp:inline distT="0" distB="0" distL="0" distR="0" wp14:anchorId="4DCAF8BE" wp14:editId="57BA7F56">
            <wp:extent cx="5760720" cy="1762760"/>
            <wp:effectExtent l="0" t="0" r="0" b="889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27">
                      <a:extLst>
                        <a:ext uri="{28A0092B-C50C-407E-A947-70E740481C1C}">
                          <a14:useLocalDpi xmlns:a14="http://schemas.microsoft.com/office/drawing/2010/main" val="0"/>
                        </a:ext>
                      </a:extLst>
                    </a:blip>
                    <a:stretch>
                      <a:fillRect/>
                    </a:stretch>
                  </pic:blipFill>
                  <pic:spPr>
                    <a:xfrm>
                      <a:off x="0" y="0"/>
                      <a:ext cx="5760720" cy="1762760"/>
                    </a:xfrm>
                    <a:prstGeom prst="rect">
                      <a:avLst/>
                    </a:prstGeom>
                  </pic:spPr>
                </pic:pic>
              </a:graphicData>
            </a:graphic>
          </wp:inline>
        </w:drawing>
      </w:r>
    </w:p>
    <w:p w14:paraId="6BDDA0F3" w14:textId="6CC0F041" w:rsidR="00507E1C" w:rsidRPr="002F549F" w:rsidRDefault="002F549F" w:rsidP="002F549F">
      <w:pPr>
        <w:pStyle w:val="a0"/>
        <w:jc w:val="center"/>
        <w:rPr>
          <w:i/>
        </w:rPr>
      </w:pPr>
      <w:r w:rsidRPr="002F549F">
        <w:rPr>
          <w:i/>
        </w:rPr>
        <w:t>Картинка 16</w:t>
      </w:r>
    </w:p>
    <w:p w14:paraId="7F59603A" w14:textId="66C77632" w:rsidR="00507E1C" w:rsidRDefault="001F4CD9" w:rsidP="001E017E">
      <w:pPr>
        <w:pStyle w:val="a0"/>
        <w:rPr>
          <w:iCs/>
        </w:rPr>
      </w:pPr>
      <w:r>
        <w:rPr>
          <w:iCs/>
        </w:rPr>
        <w:t xml:space="preserve">Но също </w:t>
      </w:r>
      <w:r w:rsidR="00F420A6">
        <w:rPr>
          <w:iCs/>
        </w:rPr>
        <w:t xml:space="preserve">така, когато даден човек </w:t>
      </w:r>
      <w:r w:rsidR="008E40C4">
        <w:rPr>
          <w:iCs/>
        </w:rPr>
        <w:t>си запази час</w:t>
      </w:r>
      <w:r w:rsidR="009F287B">
        <w:rPr>
          <w:iCs/>
        </w:rPr>
        <w:t xml:space="preserve"> в формуляра</w:t>
      </w:r>
      <w:r w:rsidR="001B76EF">
        <w:rPr>
          <w:iCs/>
        </w:rPr>
        <w:t xml:space="preserve"> ще може </w:t>
      </w:r>
      <w:r w:rsidR="007E2DF2">
        <w:rPr>
          <w:iCs/>
        </w:rPr>
        <w:t>да напише какви продукти ще иска да купи когато пристигне в клиниката в деня на часа, който е запазил.</w:t>
      </w:r>
      <w:r w:rsidR="005E2C5F">
        <w:rPr>
          <w:iCs/>
        </w:rPr>
        <w:t xml:space="preserve"> Пример за съобщение към клиниката: Ще посетя клиниката на 22/05/2022 в 16:00. Продукти: </w:t>
      </w:r>
      <w:r w:rsidR="007B6CFE">
        <w:rPr>
          <w:iCs/>
        </w:rPr>
        <w:t xml:space="preserve">кучешка консерва </w:t>
      </w:r>
      <w:r w:rsidR="008C23C5">
        <w:rPr>
          <w:iCs/>
        </w:rPr>
        <w:t>с говеждо месо, малки кокалчета награди</w:t>
      </w:r>
      <w:r w:rsidR="008839AB">
        <w:rPr>
          <w:iCs/>
        </w:rPr>
        <w:t xml:space="preserve"> и каишка. И така когато лекарите </w:t>
      </w:r>
      <w:r w:rsidR="008839AB">
        <w:rPr>
          <w:iCs/>
        </w:rPr>
        <w:lastRenderedPageBreak/>
        <w:t>получат това съобщение, те ще могат да подготвят в торбичка</w:t>
      </w:r>
      <w:r w:rsidR="007D6CCD">
        <w:rPr>
          <w:iCs/>
        </w:rPr>
        <w:t xml:space="preserve"> продуктите, които човека е поискал. </w:t>
      </w:r>
      <w:r w:rsidR="0003617C">
        <w:rPr>
          <w:iCs/>
        </w:rPr>
        <w:t xml:space="preserve">И когато човека пристигне в клиниката ще могат да прегледат животното му, но и да получи на момента своите продукти, които е поръчал, а не да търси в момента на пристигането си, защото това отнема време. </w:t>
      </w:r>
      <w:r w:rsidR="00234827">
        <w:rPr>
          <w:iCs/>
        </w:rPr>
        <w:t>Статичните кутийки, които споменахме по -горе са статични, но за в бъдеще</w:t>
      </w:r>
      <w:r w:rsidR="00234827" w:rsidRPr="007105AA">
        <w:rPr>
          <w:color w:val="FF0000"/>
        </w:rPr>
        <w:t xml:space="preserve"> </w:t>
      </w:r>
      <w:r w:rsidR="00234827" w:rsidRPr="00234827">
        <w:t xml:space="preserve">те ще изпълняват своята функция както трябва. </w:t>
      </w:r>
    </w:p>
    <w:p w14:paraId="74189B1E" w14:textId="77777777" w:rsidR="00ED3DA3" w:rsidRDefault="004E0917" w:rsidP="001E017E">
      <w:pPr>
        <w:pStyle w:val="a0"/>
        <w:rPr>
          <w:iCs/>
        </w:rPr>
      </w:pPr>
      <w:r>
        <w:rPr>
          <w:iCs/>
        </w:rPr>
        <w:t>Също така ветеринарната клиника да прави доставки до дома, ако хората нямат възможност да отидат, за да закупят дадените продукти за своя домашен л</w:t>
      </w:r>
      <w:r w:rsidR="000E293D">
        <w:rPr>
          <w:iCs/>
        </w:rPr>
        <w:t>ю</w:t>
      </w:r>
      <w:r>
        <w:rPr>
          <w:iCs/>
        </w:rPr>
        <w:t>бимец.</w:t>
      </w:r>
      <w:r w:rsidR="000E293D">
        <w:rPr>
          <w:iCs/>
        </w:rPr>
        <w:t xml:space="preserve"> </w:t>
      </w:r>
      <w:r w:rsidR="00537151">
        <w:rPr>
          <w:iCs/>
        </w:rPr>
        <w:t>Съответно за това ще трябва човека да е дал своя адрес, за да може да му доставят покупките до адрес.</w:t>
      </w:r>
      <w:r w:rsidR="00AE7E75">
        <w:rPr>
          <w:iCs/>
        </w:rPr>
        <w:t xml:space="preserve"> </w:t>
      </w:r>
      <w:r w:rsidR="00B74CCE">
        <w:rPr>
          <w:iCs/>
        </w:rPr>
        <w:t xml:space="preserve">За това ще има отделна страница </w:t>
      </w:r>
      <w:r>
        <w:rPr>
          <w:iCs/>
        </w:rPr>
        <w:t xml:space="preserve"> </w:t>
      </w:r>
      <w:r w:rsidR="00B74CCE">
        <w:rPr>
          <w:iCs/>
          <w:lang w:val="en-US"/>
        </w:rPr>
        <w:t>shipping</w:t>
      </w:r>
      <w:r w:rsidR="00B74CCE">
        <w:rPr>
          <w:iCs/>
        </w:rPr>
        <w:t xml:space="preserve"> и в нея каквото се добави в количката ще бъде </w:t>
      </w:r>
      <w:r w:rsidR="00537151">
        <w:rPr>
          <w:iCs/>
        </w:rPr>
        <w:t>доставено дома</w:t>
      </w:r>
      <w:r w:rsidR="00AE7E75">
        <w:rPr>
          <w:iCs/>
        </w:rPr>
        <w:t>, но съответно ще има такса за доставка, освен ако покупката не надвишава 10лв.</w:t>
      </w:r>
      <w:r w:rsidR="00ED3DA3">
        <w:rPr>
          <w:iCs/>
        </w:rPr>
        <w:t xml:space="preserve"> Но не само това…</w:t>
      </w:r>
    </w:p>
    <w:p w14:paraId="59485439" w14:textId="0B395B87" w:rsidR="004E0917" w:rsidRDefault="00ED3DA3" w:rsidP="001E017E">
      <w:pPr>
        <w:pStyle w:val="a0"/>
        <w:rPr>
          <w:iCs/>
        </w:rPr>
      </w:pPr>
      <w:r>
        <w:rPr>
          <w:iCs/>
        </w:rPr>
        <w:t xml:space="preserve">Ще има страница, в която ще се съдържат така да кажем правила, който собственикът на домашния любимец ще трябва да спазва. Като </w:t>
      </w:r>
      <w:r w:rsidR="008A2B8E">
        <w:rPr>
          <w:iCs/>
        </w:rPr>
        <w:t>–</w:t>
      </w:r>
      <w:r>
        <w:rPr>
          <w:iCs/>
        </w:rPr>
        <w:t xml:space="preserve"> </w:t>
      </w:r>
      <w:r w:rsidR="008A2B8E">
        <w:rPr>
          <w:iCs/>
        </w:rPr>
        <w:t xml:space="preserve">да не допускат домашните им любимци да спят в леглото, защото дори и да е рядкост, това може да допринесе болест; </w:t>
      </w:r>
      <w:r w:rsidR="00237AF7">
        <w:rPr>
          <w:iCs/>
        </w:rPr>
        <w:t xml:space="preserve">къпането на куче с шампоан, който е предназначен за хора; храненето на животното с човешка храна и др. </w:t>
      </w:r>
      <w:r w:rsidR="00C440C4">
        <w:rPr>
          <w:iCs/>
        </w:rPr>
        <w:t xml:space="preserve">И в тази страница ще има точно това, за да може всеки стопанин, който не знае някои основни неща да се запознае с тях. </w:t>
      </w:r>
      <w:r w:rsidR="00AC78DA">
        <w:rPr>
          <w:iCs/>
        </w:rPr>
        <w:t xml:space="preserve">И в тази страница ще има форма за запитване до ветеринарната клиника, за съответния </w:t>
      </w:r>
      <w:r w:rsidR="00517C13">
        <w:rPr>
          <w:iCs/>
        </w:rPr>
        <w:t>проблем, който засяга, защото не всеки знае какво да прави в различни сит</w:t>
      </w:r>
      <w:r w:rsidR="002D0E12">
        <w:rPr>
          <w:iCs/>
        </w:rPr>
        <w:t>у</w:t>
      </w:r>
      <w:r w:rsidR="00517C13">
        <w:rPr>
          <w:iCs/>
        </w:rPr>
        <w:t>ации.</w:t>
      </w:r>
      <w:r w:rsidR="002D0E12">
        <w:rPr>
          <w:iCs/>
        </w:rPr>
        <w:t xml:space="preserve"> </w:t>
      </w:r>
      <w:r w:rsidR="00D46997">
        <w:rPr>
          <w:iCs/>
        </w:rPr>
        <w:t>Американското проучва показва, че 56 процента от собствениците на кучета и 62 процента от тези, които отглеждат котки</w:t>
      </w:r>
      <w:r w:rsidR="008C76D5">
        <w:rPr>
          <w:iCs/>
        </w:rPr>
        <w:t xml:space="preserve">, регулярно допускат любимците си да </w:t>
      </w:r>
      <w:r w:rsidR="00486E1D">
        <w:rPr>
          <w:iCs/>
        </w:rPr>
        <w:t xml:space="preserve">спят  завивките им. </w:t>
      </w:r>
      <w:r w:rsidR="00E40741">
        <w:rPr>
          <w:iCs/>
        </w:rPr>
        <w:t xml:space="preserve">Други народи като японците, французите, холандците и британците по – добре </w:t>
      </w:r>
      <w:r w:rsidR="00DB023B">
        <w:rPr>
          <w:iCs/>
        </w:rPr>
        <w:t xml:space="preserve">познават рисковете </w:t>
      </w:r>
      <w:r w:rsidR="00B21C64">
        <w:rPr>
          <w:iCs/>
        </w:rPr>
        <w:t xml:space="preserve">и го правят рядко. </w:t>
      </w:r>
      <w:r w:rsidR="00C973ED">
        <w:rPr>
          <w:iCs/>
        </w:rPr>
        <w:t xml:space="preserve">Защото споделянето </w:t>
      </w:r>
      <w:r w:rsidR="004D0A6D">
        <w:rPr>
          <w:iCs/>
        </w:rPr>
        <w:t xml:space="preserve">на леглото </w:t>
      </w:r>
      <w:r w:rsidR="00642A71">
        <w:rPr>
          <w:iCs/>
        </w:rPr>
        <w:t xml:space="preserve">с косматите ни домашни слабости </w:t>
      </w:r>
      <w:r w:rsidR="008D00C5">
        <w:rPr>
          <w:iCs/>
        </w:rPr>
        <w:t xml:space="preserve">крие опасности. </w:t>
      </w:r>
      <w:r w:rsidR="008C76D5">
        <w:rPr>
          <w:iCs/>
        </w:rPr>
        <w:t xml:space="preserve"> </w:t>
      </w:r>
      <w:r w:rsidR="00517C13">
        <w:rPr>
          <w:iCs/>
        </w:rPr>
        <w:t xml:space="preserve"> </w:t>
      </w:r>
      <w:r>
        <w:rPr>
          <w:iCs/>
        </w:rPr>
        <w:t xml:space="preserve">  </w:t>
      </w:r>
      <w:r w:rsidR="00AE7E75">
        <w:rPr>
          <w:iCs/>
        </w:rPr>
        <w:t xml:space="preserve"> </w:t>
      </w:r>
    </w:p>
    <w:p w14:paraId="3B601C85" w14:textId="585C04B2" w:rsidR="001F3094" w:rsidRDefault="00341EE4" w:rsidP="005B4206">
      <w:pPr>
        <w:pStyle w:val="a0"/>
        <w:rPr>
          <w:iCs/>
        </w:rPr>
      </w:pPr>
      <w:r>
        <w:rPr>
          <w:iCs/>
        </w:rPr>
        <w:t xml:space="preserve">И </w:t>
      </w:r>
      <w:r w:rsidR="00465B3F">
        <w:rPr>
          <w:iCs/>
        </w:rPr>
        <w:t>с тези заключителни точки</w:t>
      </w:r>
      <w:r w:rsidR="00650BFB">
        <w:rPr>
          <w:iCs/>
        </w:rPr>
        <w:t xml:space="preserve"> може</w:t>
      </w:r>
      <w:r w:rsidR="003931D8">
        <w:rPr>
          <w:iCs/>
        </w:rPr>
        <w:t xml:space="preserve"> да </w:t>
      </w:r>
      <w:r w:rsidR="00650BFB">
        <w:rPr>
          <w:iCs/>
        </w:rPr>
        <w:t>се каже</w:t>
      </w:r>
      <w:r>
        <w:rPr>
          <w:iCs/>
        </w:rPr>
        <w:t xml:space="preserve">, че всички хора ще са доволни, че такъв проект е разработен, особено ако той е пуснат на пазара, защото в </w:t>
      </w:r>
      <w:r>
        <w:rPr>
          <w:iCs/>
        </w:rPr>
        <w:lastRenderedPageBreak/>
        <w:t xml:space="preserve">момента съществува само демо. </w:t>
      </w:r>
      <w:r w:rsidR="00465B3F">
        <w:rPr>
          <w:iCs/>
        </w:rPr>
        <w:t>Този сайт е разработен, за да може да помогне на колкото се може повече хора.</w:t>
      </w:r>
    </w:p>
    <w:p w14:paraId="0ADF1D1C" w14:textId="43016F0D" w:rsidR="005C247F" w:rsidRDefault="005C247F" w:rsidP="005B4206">
      <w:pPr>
        <w:pStyle w:val="a0"/>
        <w:rPr>
          <w:iCs/>
        </w:rPr>
      </w:pPr>
      <w:r>
        <w:rPr>
          <w:iCs/>
          <w:noProof/>
          <w:lang w:eastAsia="bg-BG"/>
        </w:rPr>
        <w:drawing>
          <wp:inline distT="0" distB="0" distL="0" distR="0" wp14:anchorId="391FB530" wp14:editId="0E21D552">
            <wp:extent cx="5905500" cy="3771900"/>
            <wp:effectExtent l="0" t="0" r="0" b="0"/>
            <wp:docPr id="15" name="Диагра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90E0B68" w14:textId="6B4B1A14" w:rsidR="001F6CF9" w:rsidRDefault="001F6CF9" w:rsidP="001F6CF9">
      <w:pPr>
        <w:pStyle w:val="a0"/>
        <w:jc w:val="center"/>
        <w:rPr>
          <w:i/>
        </w:rPr>
      </w:pPr>
      <w:r w:rsidRPr="001F6CF9">
        <w:rPr>
          <w:i/>
        </w:rPr>
        <w:t>Картинка 17</w:t>
      </w:r>
    </w:p>
    <w:p w14:paraId="3B34652E" w14:textId="7AB8E1FA" w:rsidR="00170B84" w:rsidRDefault="00170B84" w:rsidP="00170B84">
      <w:pPr>
        <w:pStyle w:val="a0"/>
        <w:jc w:val="left"/>
        <w:rPr>
          <w:iCs/>
        </w:rPr>
      </w:pPr>
      <w:r>
        <w:rPr>
          <w:iCs/>
        </w:rPr>
        <w:t>Както е показано на диаграмата, се очакват посещаемостта на клиниката да нараства с всеки месец</w:t>
      </w:r>
      <w:r w:rsidR="007D3436">
        <w:rPr>
          <w:iCs/>
        </w:rPr>
        <w:t xml:space="preserve">. Все повече и повече хора си купуват домашни любимци от всякакъв вид. </w:t>
      </w:r>
      <w:r w:rsidR="00F07712">
        <w:rPr>
          <w:iCs/>
        </w:rPr>
        <w:t>А защо хората ценят своите домашни любимци повече от хората</w:t>
      </w:r>
      <w:r w:rsidR="008225B0">
        <w:rPr>
          <w:iCs/>
        </w:rPr>
        <w:t>.</w:t>
      </w:r>
      <w:r w:rsidR="00E04DBC">
        <w:rPr>
          <w:iCs/>
          <w:lang w:val="en-US"/>
        </w:rPr>
        <w:t xml:space="preserve"> </w:t>
      </w:r>
      <w:r w:rsidR="00E04DBC">
        <w:rPr>
          <w:iCs/>
        </w:rPr>
        <w:t xml:space="preserve">С всеки изминал ден повече хора посещават ветеринарните клиники, защото техните домашни любимци се нуждаят от грижа и обич. </w:t>
      </w:r>
      <w:r w:rsidR="00BE6952">
        <w:rPr>
          <w:iCs/>
        </w:rPr>
        <w:t xml:space="preserve">Всеки един домашен любимец се нуждае от много неща като- дрешки, храна (бисквитки награди), лекарства и играчки. </w:t>
      </w:r>
      <w:r w:rsidR="0017541C">
        <w:rPr>
          <w:iCs/>
        </w:rPr>
        <w:t xml:space="preserve">А не във всяка ветеринарна клиника може да се открие всичко това. </w:t>
      </w:r>
    </w:p>
    <w:p w14:paraId="21C23D9E" w14:textId="002B5E7E" w:rsidR="002C7422" w:rsidRPr="00E04DBC" w:rsidRDefault="002C7422" w:rsidP="00170B84">
      <w:pPr>
        <w:pStyle w:val="a0"/>
        <w:jc w:val="left"/>
        <w:rPr>
          <w:iCs/>
        </w:rPr>
      </w:pPr>
      <w:r>
        <w:rPr>
          <w:iCs/>
        </w:rPr>
        <w:t xml:space="preserve">Но също така друго важно нещо, което може да бъде добавено е посещението по домовете на хората с домашни любимци. Ако случаят е много спешен и няма време </w:t>
      </w:r>
      <w:r w:rsidR="004F3F60">
        <w:rPr>
          <w:iCs/>
        </w:rPr>
        <w:t>да се стигне до клиниката, човекът може да се обади, за да може</w:t>
      </w:r>
      <w:r w:rsidR="00E05C20">
        <w:rPr>
          <w:iCs/>
        </w:rPr>
        <w:t>,</w:t>
      </w:r>
      <w:r w:rsidR="004F3F60">
        <w:rPr>
          <w:iCs/>
        </w:rPr>
        <w:t xml:space="preserve"> колкото се може по – бързо да пристигнат лекарите.</w:t>
      </w:r>
    </w:p>
    <w:p w14:paraId="5E72023F" w14:textId="6BCC1F12" w:rsidR="000A077E" w:rsidRDefault="008225B0" w:rsidP="00170B84">
      <w:pPr>
        <w:pStyle w:val="a0"/>
        <w:jc w:val="left"/>
        <w:rPr>
          <w:iCs/>
        </w:rPr>
      </w:pPr>
      <w:r w:rsidRPr="008225B0">
        <w:rPr>
          <w:iCs/>
        </w:rPr>
        <w:lastRenderedPageBreak/>
        <w:t>Авторите на изследването посочват, че хората са по-обезпокоени от страданията на животните, отколкото от човешката болка. Реакцията се променя само когато жертвата на насилие е дете. Това може да се дължи на факта, че много хора смятат, че кучетата са уязвими, независимо от възрастта им, докато за възрастни хора се смята, че имат способност да се защитават. Възможно е също това да е така, защото хората виждат кучетата като бебета или членове на семейството си</w:t>
      </w:r>
      <w:r>
        <w:rPr>
          <w:iCs/>
        </w:rPr>
        <w:t>.</w:t>
      </w:r>
      <w:r w:rsidR="00CD51A3">
        <w:rPr>
          <w:iCs/>
        </w:rPr>
        <w:t xml:space="preserve"> А китайците например харчат повече за своите домашни любимци, отколкото за себе си. </w:t>
      </w:r>
      <w:r w:rsidR="00591C8A">
        <w:rPr>
          <w:iCs/>
        </w:rPr>
        <w:t>Например 24-годишната Уан Дзунюе от Пекин отделя една десета от месечната си заплата за нейния пухкав член от семейството</w:t>
      </w:r>
      <w:r w:rsidR="00FC0306">
        <w:rPr>
          <w:iCs/>
        </w:rPr>
        <w:t xml:space="preserve">, седемгодишна котка, </w:t>
      </w:r>
      <w:r w:rsidR="00544728">
        <w:rPr>
          <w:iCs/>
        </w:rPr>
        <w:t>а именно за храна, играчки, подстригване, необходими неща в ежедневието и др.</w:t>
      </w:r>
      <w:r w:rsidR="00563B0C">
        <w:rPr>
          <w:iCs/>
        </w:rPr>
        <w:t xml:space="preserve"> </w:t>
      </w:r>
      <w:r w:rsidR="00703A93">
        <w:rPr>
          <w:iCs/>
        </w:rPr>
        <w:t xml:space="preserve">Според доклада, броят на собствениците на домашни любимци в китайските градове е достигнал </w:t>
      </w:r>
      <w:r w:rsidR="007C086A">
        <w:rPr>
          <w:iCs/>
        </w:rPr>
        <w:t>73.55 милиона</w:t>
      </w:r>
      <w:r w:rsidR="00601992">
        <w:rPr>
          <w:iCs/>
        </w:rPr>
        <w:t xml:space="preserve">, които отглеждат общо </w:t>
      </w:r>
      <w:r w:rsidR="00F83095">
        <w:rPr>
          <w:iCs/>
        </w:rPr>
        <w:t>91.49 милиона кучета и котки.</w:t>
      </w:r>
      <w:r w:rsidR="00B160E4">
        <w:rPr>
          <w:iCs/>
        </w:rPr>
        <w:t xml:space="preserve"> Въпреки че не сме в Китай, хората в България </w:t>
      </w:r>
      <w:r w:rsidR="003F7182">
        <w:rPr>
          <w:iCs/>
        </w:rPr>
        <w:t>имат също много домашни любимци, които обичат и биха дали всичко за тяхното щастие и здраве.</w:t>
      </w:r>
      <w:r w:rsidR="005835A9">
        <w:rPr>
          <w:iCs/>
        </w:rPr>
        <w:t xml:space="preserve"> </w:t>
      </w:r>
    </w:p>
    <w:p w14:paraId="23236FCD" w14:textId="7C333F6A" w:rsidR="00E86297" w:rsidRPr="008E1A72" w:rsidRDefault="000A077E" w:rsidP="00170B84">
      <w:pPr>
        <w:pStyle w:val="a0"/>
        <w:jc w:val="left"/>
        <w:rPr>
          <w:iCs/>
        </w:rPr>
      </w:pPr>
      <w:r>
        <w:rPr>
          <w:iCs/>
        </w:rPr>
        <w:t xml:space="preserve">Ще има специална страница, в която ще бъдат написани </w:t>
      </w:r>
      <w:r w:rsidR="007F5F35">
        <w:rPr>
          <w:iCs/>
        </w:rPr>
        <w:t>фирмите за храна, с ко</w:t>
      </w:r>
      <w:r w:rsidR="00F818C9">
        <w:rPr>
          <w:iCs/>
        </w:rPr>
        <w:t>и</w:t>
      </w:r>
      <w:r w:rsidR="007F5F35">
        <w:rPr>
          <w:iCs/>
        </w:rPr>
        <w:t xml:space="preserve">то си партнира ветеринарната клиника </w:t>
      </w:r>
      <w:r w:rsidR="007F5F35">
        <w:rPr>
          <w:iCs/>
          <w:lang w:val="en-US"/>
        </w:rPr>
        <w:t>Vet Med Services (VMS).</w:t>
      </w:r>
      <w:r w:rsidR="00F818C9">
        <w:rPr>
          <w:iCs/>
        </w:rPr>
        <w:t xml:space="preserve"> Такива са фирмите като </w:t>
      </w:r>
      <w:r w:rsidR="0021745A">
        <w:rPr>
          <w:iCs/>
        </w:rPr>
        <w:t>–</w:t>
      </w:r>
      <w:r w:rsidR="00F818C9">
        <w:rPr>
          <w:iCs/>
        </w:rPr>
        <w:t xml:space="preserve"> </w:t>
      </w:r>
      <w:r w:rsidR="0021745A">
        <w:rPr>
          <w:iCs/>
        </w:rPr>
        <w:t xml:space="preserve">Илтекс, </w:t>
      </w:r>
      <w:r w:rsidR="00B43450">
        <w:rPr>
          <w:iCs/>
          <w:lang w:val="en-US"/>
        </w:rPr>
        <w:t>Royal Canin</w:t>
      </w:r>
      <w:r w:rsidR="001B6208">
        <w:rPr>
          <w:iCs/>
        </w:rPr>
        <w:t xml:space="preserve"> (</w:t>
      </w:r>
      <w:r w:rsidR="001B6208" w:rsidRPr="001B6208">
        <w:rPr>
          <w:iCs/>
        </w:rPr>
        <w:t>Ви предл</w:t>
      </w:r>
      <w:r w:rsidR="001B6208">
        <w:rPr>
          <w:iCs/>
        </w:rPr>
        <w:t>ага</w:t>
      </w:r>
      <w:r w:rsidR="001B6208" w:rsidRPr="001B6208">
        <w:rPr>
          <w:iCs/>
        </w:rPr>
        <w:t xml:space="preserve"> цялата гама на най - продаваната храна за домашни любимци в световен мащаб. Разполага</w:t>
      </w:r>
      <w:r w:rsidR="001B6208">
        <w:rPr>
          <w:iCs/>
        </w:rPr>
        <w:t>т</w:t>
      </w:r>
      <w:r w:rsidR="001B6208" w:rsidRPr="001B6208">
        <w:rPr>
          <w:iCs/>
        </w:rPr>
        <w:t xml:space="preserve"> с огромно разнообразие и различни видове разфасовки, в зависимост от породата, възрастта и нуждите на Вашият домашен любимец.</w:t>
      </w:r>
      <w:r w:rsidR="000835B4">
        <w:rPr>
          <w:iCs/>
        </w:rPr>
        <w:t xml:space="preserve">), </w:t>
      </w:r>
      <w:proofErr w:type="spellStart"/>
      <w:r w:rsidR="0009617E">
        <w:rPr>
          <w:iCs/>
          <w:lang w:val="en-US"/>
        </w:rPr>
        <w:t>Petify</w:t>
      </w:r>
      <w:proofErr w:type="spellEnd"/>
      <w:r w:rsidR="0009617E">
        <w:rPr>
          <w:iCs/>
          <w:lang w:val="en-US"/>
        </w:rPr>
        <w:t xml:space="preserve">, </w:t>
      </w:r>
      <w:r w:rsidR="00DC2E3F">
        <w:rPr>
          <w:iCs/>
          <w:lang w:val="en-US"/>
        </w:rPr>
        <w:t>Purina</w:t>
      </w:r>
      <w:r w:rsidR="008E1A72">
        <w:rPr>
          <w:iCs/>
          <w:lang w:val="en-US"/>
        </w:rPr>
        <w:t>, Petfood.bg</w:t>
      </w:r>
      <w:r w:rsidR="008E1A72">
        <w:rPr>
          <w:iCs/>
        </w:rPr>
        <w:t xml:space="preserve"> и др. </w:t>
      </w:r>
      <w:r w:rsidR="001311CD">
        <w:rPr>
          <w:iCs/>
        </w:rPr>
        <w:t xml:space="preserve">Ще може също да се види кои храни колко лв. струват и дали има в момента налични в клиниката. </w:t>
      </w:r>
    </w:p>
    <w:p w14:paraId="7132FFEB" w14:textId="63C704DC" w:rsidR="001F3094" w:rsidRDefault="001F3094" w:rsidP="001F3094">
      <w:pPr>
        <w:pStyle w:val="1"/>
        <w:numPr>
          <w:ilvl w:val="0"/>
          <w:numId w:val="16"/>
        </w:numPr>
      </w:pPr>
      <w:r>
        <w:t>Информационни източници</w:t>
      </w:r>
    </w:p>
    <w:p w14:paraId="51C48182" w14:textId="3C657742" w:rsidR="001300AE" w:rsidRDefault="00E70228" w:rsidP="005B4206">
      <w:pPr>
        <w:pStyle w:val="a0"/>
        <w:rPr>
          <w:iCs/>
        </w:rPr>
      </w:pPr>
      <w:r>
        <w:rPr>
          <w:iCs/>
        </w:rPr>
        <w:t>Използва ни са няколко източници, които са от интернет и от книги.</w:t>
      </w:r>
      <w:r w:rsidR="008A7316">
        <w:rPr>
          <w:iCs/>
        </w:rPr>
        <w:t xml:space="preserve"> И както се вижда всяка от картинките, които са в документа са номерирани.</w:t>
      </w:r>
    </w:p>
    <w:p w14:paraId="7E0C36AE" w14:textId="5BA3FA12" w:rsidR="00650BFB" w:rsidRPr="00650BFB" w:rsidRDefault="000E7D96" w:rsidP="00650BFB">
      <w:pPr>
        <w:pStyle w:val="af1"/>
        <w:numPr>
          <w:ilvl w:val="0"/>
          <w:numId w:val="28"/>
        </w:numPr>
        <w:rPr>
          <w:rFonts w:ascii="Times New Roman" w:hAnsi="Times New Roman" w:cs="Times New Roman"/>
          <w:iCs/>
          <w:sz w:val="28"/>
        </w:rPr>
      </w:pPr>
      <w:r w:rsidRPr="000E7D96">
        <w:rPr>
          <w:rFonts w:ascii="Times New Roman" w:hAnsi="Times New Roman" w:cs="Times New Roman"/>
          <w:iCs/>
          <w:sz w:val="28"/>
        </w:rPr>
        <w:t xml:space="preserve">Коласниченко, Денис. </w:t>
      </w:r>
      <w:r w:rsidRPr="000E7D96">
        <w:rPr>
          <w:rFonts w:ascii="Times New Roman" w:hAnsi="Times New Roman" w:cs="Times New Roman"/>
          <w:iCs/>
          <w:sz w:val="28"/>
          <w:lang w:val="en-US"/>
        </w:rPr>
        <w:t xml:space="preserve">PHP 7 &amp; MySQL – </w:t>
      </w:r>
      <w:r w:rsidRPr="000E7D96">
        <w:rPr>
          <w:rFonts w:ascii="Times New Roman" w:hAnsi="Times New Roman" w:cs="Times New Roman"/>
          <w:iCs/>
          <w:sz w:val="28"/>
        </w:rPr>
        <w:t>практическа подготовка. Година на издаване: 2018г.</w:t>
      </w:r>
      <w:r w:rsidRPr="000E7D96">
        <w:rPr>
          <w:iCs/>
          <w:sz w:val="28"/>
        </w:rPr>
        <w:t xml:space="preserve"> </w:t>
      </w:r>
      <w:r w:rsidRPr="000E7D96">
        <w:rPr>
          <w:rFonts w:ascii="Times New Roman" w:hAnsi="Times New Roman" w:cs="Times New Roman"/>
          <w:iCs/>
          <w:sz w:val="28"/>
        </w:rPr>
        <w:t xml:space="preserve">От тази книга за програмиране са научени повечето неща за направата на този проект, едни, от които </w:t>
      </w:r>
      <w:r w:rsidRPr="000E7D96">
        <w:rPr>
          <w:rFonts w:ascii="Times New Roman" w:hAnsi="Times New Roman" w:cs="Times New Roman"/>
          <w:iCs/>
          <w:sz w:val="28"/>
        </w:rPr>
        <w:lastRenderedPageBreak/>
        <w:t xml:space="preserve">са заявки и връзка с базата данни. На стр. 219 има създаване на таблица, което е използвано в проекта. А на стр. 218 има заявка с result = mysql_query. </w:t>
      </w:r>
    </w:p>
    <w:p w14:paraId="00D95F80" w14:textId="1B600A1D" w:rsidR="00650BFB" w:rsidRPr="00650BFB" w:rsidRDefault="00650BFB" w:rsidP="00650BFB">
      <w:pPr>
        <w:pStyle w:val="af1"/>
        <w:numPr>
          <w:ilvl w:val="0"/>
          <w:numId w:val="28"/>
        </w:numPr>
        <w:rPr>
          <w:rFonts w:ascii="Times New Roman" w:hAnsi="Times New Roman" w:cs="Times New Roman"/>
          <w:iCs/>
          <w:sz w:val="28"/>
        </w:rPr>
      </w:pPr>
      <w:r w:rsidRPr="00650BFB">
        <w:rPr>
          <w:rFonts w:ascii="Times New Roman" w:hAnsi="Times New Roman" w:cs="Times New Roman"/>
          <w:iCs/>
          <w:sz w:val="28"/>
        </w:rPr>
        <w:t xml:space="preserve">Уикипедия – използвана е Уикипедия за обяснения на някои неща. Като обяснението на езиците в 2. Изложението (HTML, CSS, JavaScript, PHP, MySQL). </w:t>
      </w:r>
    </w:p>
    <w:p w14:paraId="1D15ECC4" w14:textId="72B670D1" w:rsidR="00650BFB" w:rsidRPr="00650BFB" w:rsidRDefault="00650BFB" w:rsidP="00650BFB">
      <w:pPr>
        <w:pStyle w:val="af1"/>
        <w:numPr>
          <w:ilvl w:val="0"/>
          <w:numId w:val="28"/>
        </w:numPr>
        <w:rPr>
          <w:rFonts w:ascii="Times New Roman" w:hAnsi="Times New Roman" w:cs="Times New Roman"/>
          <w:iCs/>
          <w:sz w:val="28"/>
        </w:rPr>
      </w:pPr>
      <w:r w:rsidRPr="00650BFB">
        <w:rPr>
          <w:rFonts w:ascii="Times New Roman" w:hAnsi="Times New Roman" w:cs="Times New Roman"/>
          <w:iCs/>
          <w:sz w:val="28"/>
        </w:rPr>
        <w:t>Функциите в JavaScript са обяснени чрез използването на сайта, който се казва W3School.bg. Има и английска версия на сайта. Линк към сайта: Функции - Безплатни уроци за JavaScript в W3Schools</w:t>
      </w:r>
      <w:r>
        <w:rPr>
          <w:rFonts w:ascii="Times New Roman" w:hAnsi="Times New Roman" w:cs="Times New Roman"/>
          <w:iCs/>
          <w:sz w:val="28"/>
          <w:lang w:val="en-US"/>
        </w:rPr>
        <w:t>.</w:t>
      </w:r>
    </w:p>
    <w:p w14:paraId="5C12F949" w14:textId="2578C417" w:rsidR="00650BFB" w:rsidRPr="00650BFB" w:rsidRDefault="00650BFB" w:rsidP="00650BFB">
      <w:pPr>
        <w:pStyle w:val="af1"/>
        <w:numPr>
          <w:ilvl w:val="0"/>
          <w:numId w:val="28"/>
        </w:numPr>
        <w:rPr>
          <w:rFonts w:ascii="Times New Roman" w:hAnsi="Times New Roman" w:cs="Times New Roman"/>
          <w:iCs/>
          <w:sz w:val="28"/>
        </w:rPr>
      </w:pPr>
      <w:r>
        <w:rPr>
          <w:rFonts w:ascii="Times New Roman" w:hAnsi="Times New Roman" w:cs="Times New Roman"/>
          <w:iCs/>
          <w:sz w:val="28"/>
        </w:rPr>
        <w:t xml:space="preserve">Макпийк, Джереми; Уолтън, Пол. Програмиране на </w:t>
      </w:r>
      <w:r>
        <w:rPr>
          <w:rFonts w:ascii="Times New Roman" w:hAnsi="Times New Roman" w:cs="Times New Roman"/>
          <w:iCs/>
          <w:sz w:val="28"/>
          <w:lang w:val="en-US"/>
        </w:rPr>
        <w:t xml:space="preserve">JavaScript </w:t>
      </w:r>
      <w:r>
        <w:rPr>
          <w:rFonts w:ascii="Times New Roman" w:hAnsi="Times New Roman" w:cs="Times New Roman"/>
          <w:iCs/>
          <w:sz w:val="28"/>
        </w:rPr>
        <w:t xml:space="preserve">Том 1. </w:t>
      </w:r>
      <w:r w:rsidRPr="00650BFB">
        <w:rPr>
          <w:rFonts w:ascii="Times New Roman" w:hAnsi="Times New Roman" w:cs="Times New Roman"/>
          <w:iCs/>
          <w:sz w:val="28"/>
        </w:rPr>
        <w:t>В тази книга обяснени основните неща в програмния език JavaScript, които са помогнали да бъде създаден този проект.</w:t>
      </w:r>
    </w:p>
    <w:p w14:paraId="4F8B76B5" w14:textId="3EB6A795" w:rsidR="00650BFB" w:rsidRPr="00650BFB" w:rsidRDefault="00B90CDD" w:rsidP="00650BFB">
      <w:pPr>
        <w:pStyle w:val="a0"/>
        <w:numPr>
          <w:ilvl w:val="0"/>
          <w:numId w:val="25"/>
        </w:numPr>
        <w:rPr>
          <w:rStyle w:val="aa"/>
          <w:iCs/>
          <w:color w:val="auto"/>
          <w:u w:val="none"/>
          <w:lang w:val="en-US"/>
        </w:rPr>
      </w:pPr>
      <w:r>
        <w:rPr>
          <w:iCs/>
          <w:lang w:val="en-US"/>
        </w:rPr>
        <w:t xml:space="preserve">Europa.eu – </w:t>
      </w:r>
      <w:r>
        <w:rPr>
          <w:iCs/>
        </w:rPr>
        <w:t xml:space="preserve">този сайт е използван за добиване на информация относно </w:t>
      </w:r>
      <w:r>
        <w:rPr>
          <w:iCs/>
          <w:lang w:val="en-US"/>
        </w:rPr>
        <w:t xml:space="preserve">COVID 19. </w:t>
      </w:r>
      <w:r w:rsidR="007F33CC">
        <w:rPr>
          <w:iCs/>
        </w:rPr>
        <w:t>За да може хората да видят какво е положението със Ковид ситуацията</w:t>
      </w:r>
      <w:r w:rsidR="004822DB">
        <w:rPr>
          <w:iCs/>
        </w:rPr>
        <w:t xml:space="preserve"> през 2022г</w:t>
      </w:r>
      <w:r w:rsidR="007F33CC">
        <w:rPr>
          <w:iCs/>
        </w:rPr>
        <w:t xml:space="preserve">. </w:t>
      </w:r>
      <w:r w:rsidR="00EA5068">
        <w:rPr>
          <w:iCs/>
        </w:rPr>
        <w:t xml:space="preserve">Линк към сайта: </w:t>
      </w:r>
      <w:r w:rsidR="00714990" w:rsidRPr="00714990">
        <w:rPr>
          <w:iCs/>
        </w:rPr>
        <w:t>Кризата с COVID-19: Хронология на мерките на ЕС през 2022 г. | Новини | Европейски парламент (europa.eu)</w:t>
      </w:r>
    </w:p>
    <w:p w14:paraId="24444257" w14:textId="2577681D" w:rsidR="00C81CFA" w:rsidRPr="00AD1088" w:rsidRDefault="00446120" w:rsidP="007D090A">
      <w:pPr>
        <w:pStyle w:val="a0"/>
        <w:numPr>
          <w:ilvl w:val="0"/>
          <w:numId w:val="25"/>
        </w:numPr>
        <w:rPr>
          <w:rStyle w:val="aa"/>
          <w:iCs/>
          <w:color w:val="auto"/>
          <w:u w:val="none"/>
          <w:lang w:val="en-US"/>
        </w:rPr>
      </w:pPr>
      <w:r>
        <w:rPr>
          <w:iCs/>
          <w:lang w:val="en-US"/>
        </w:rPr>
        <w:t xml:space="preserve">Mila.bg </w:t>
      </w:r>
      <w:r w:rsidR="005A2113">
        <w:rPr>
          <w:iCs/>
          <w:lang w:val="en-US"/>
        </w:rPr>
        <w:t>–</w:t>
      </w:r>
      <w:r>
        <w:rPr>
          <w:iCs/>
          <w:lang w:val="en-US"/>
        </w:rPr>
        <w:t xml:space="preserve"> </w:t>
      </w:r>
      <w:r w:rsidR="005A2113">
        <w:rPr>
          <w:iCs/>
        </w:rPr>
        <w:t>в този сайт е използвана информация относно животните</w:t>
      </w:r>
      <w:r w:rsidR="00F663F5">
        <w:rPr>
          <w:iCs/>
        </w:rPr>
        <w:t>, които спят в леглата на своите стопани</w:t>
      </w:r>
      <w:r w:rsidR="00F36231">
        <w:rPr>
          <w:iCs/>
        </w:rPr>
        <w:t>, което е опасно за здравето</w:t>
      </w:r>
      <w:r w:rsidR="00F663F5">
        <w:rPr>
          <w:iCs/>
        </w:rPr>
        <w:t>.</w:t>
      </w:r>
      <w:r w:rsidR="00F36231">
        <w:rPr>
          <w:iCs/>
        </w:rPr>
        <w:t xml:space="preserve"> Описана е информация </w:t>
      </w:r>
      <w:r w:rsidR="00F663F5">
        <w:rPr>
          <w:iCs/>
        </w:rPr>
        <w:t xml:space="preserve"> </w:t>
      </w:r>
      <w:r w:rsidR="00FD3A3C">
        <w:rPr>
          <w:iCs/>
        </w:rPr>
        <w:t xml:space="preserve">от втория абзац в статията. </w:t>
      </w:r>
      <w:r w:rsidR="006F0AB7">
        <w:rPr>
          <w:iCs/>
        </w:rPr>
        <w:t xml:space="preserve">Линк към сайта: </w:t>
      </w:r>
      <w:r w:rsidR="003C334E" w:rsidRPr="003C334E">
        <w:rPr>
          <w:iCs/>
        </w:rPr>
        <w:t>Внимавайте с домашните любимци в леглото. Разболяват! | Всичко за жената (mila.bg)</w:t>
      </w:r>
    </w:p>
    <w:p w14:paraId="06BE059B" w14:textId="42FB25E0" w:rsidR="00AD1088" w:rsidRPr="00BD5031" w:rsidRDefault="00D10DD2" w:rsidP="007D090A">
      <w:pPr>
        <w:pStyle w:val="a0"/>
        <w:numPr>
          <w:ilvl w:val="0"/>
          <w:numId w:val="25"/>
        </w:numPr>
        <w:rPr>
          <w:rStyle w:val="aa"/>
          <w:iCs/>
          <w:color w:val="auto"/>
          <w:u w:val="none"/>
          <w:lang w:val="en-US"/>
        </w:rPr>
      </w:pPr>
      <w:r w:rsidRPr="00D10DD2">
        <w:rPr>
          <w:rStyle w:val="aa"/>
          <w:color w:val="auto"/>
          <w:u w:val="none"/>
          <w:lang w:val="en-US"/>
        </w:rPr>
        <w:t>MySQL 8</w:t>
      </w:r>
      <w:r>
        <w:rPr>
          <w:rStyle w:val="aa"/>
          <w:color w:val="auto"/>
          <w:u w:val="none"/>
          <w:lang w:val="en-US"/>
        </w:rPr>
        <w:t xml:space="preserve"> D.K. Academy – </w:t>
      </w:r>
      <w:r>
        <w:rPr>
          <w:rStyle w:val="aa"/>
          <w:color w:val="auto"/>
          <w:u w:val="none"/>
        </w:rPr>
        <w:t xml:space="preserve">информация е използвана от тази книги за някои заявки, които са научени в момент на работа. </w:t>
      </w:r>
      <w:r w:rsidR="00BD5031">
        <w:rPr>
          <w:rStyle w:val="aa"/>
          <w:color w:val="auto"/>
          <w:u w:val="none"/>
        </w:rPr>
        <w:t>Книгата служи като информативна.</w:t>
      </w:r>
    </w:p>
    <w:p w14:paraId="37E8CCC8" w14:textId="0EC06575" w:rsidR="00BD5031" w:rsidRPr="00C43F78" w:rsidRDefault="00935B31" w:rsidP="007D090A">
      <w:pPr>
        <w:pStyle w:val="a0"/>
        <w:numPr>
          <w:ilvl w:val="0"/>
          <w:numId w:val="25"/>
        </w:numPr>
        <w:rPr>
          <w:iCs/>
          <w:lang w:val="en-US"/>
        </w:rPr>
      </w:pPr>
      <w:r>
        <w:rPr>
          <w:iCs/>
          <w:lang w:val="en-US"/>
        </w:rPr>
        <w:t xml:space="preserve">Novini.bg </w:t>
      </w:r>
      <w:r w:rsidR="00E80218">
        <w:rPr>
          <w:iCs/>
          <w:lang w:val="en-US"/>
        </w:rPr>
        <w:t>–</w:t>
      </w:r>
      <w:r>
        <w:rPr>
          <w:iCs/>
          <w:lang w:val="en-US"/>
        </w:rPr>
        <w:t xml:space="preserve"> </w:t>
      </w:r>
      <w:r w:rsidR="00E80218">
        <w:rPr>
          <w:iCs/>
        </w:rPr>
        <w:t xml:space="preserve">този сайт е използван, за да може да се обясни колко хора използват телефони или по – точно колко процента от населението ползват телефони. Линк към сайта: </w:t>
      </w:r>
      <w:r w:rsidR="003C334E" w:rsidRPr="003C334E">
        <w:rPr>
          <w:iCs/>
        </w:rPr>
        <w:t>75% от населението на света ползва мобилни телефони - Технологии - Новини Бг (novini.bg)</w:t>
      </w:r>
    </w:p>
    <w:p w14:paraId="06010051" w14:textId="4A141142" w:rsidR="00C43F78" w:rsidRPr="00DF35E8" w:rsidRDefault="005245CD" w:rsidP="007D090A">
      <w:pPr>
        <w:pStyle w:val="a0"/>
        <w:numPr>
          <w:ilvl w:val="0"/>
          <w:numId w:val="25"/>
        </w:numPr>
        <w:rPr>
          <w:iCs/>
          <w:lang w:val="en-US"/>
        </w:rPr>
      </w:pPr>
      <w:r>
        <w:rPr>
          <w:iCs/>
          <w:lang w:val="en-US"/>
        </w:rPr>
        <w:t xml:space="preserve">Oberlo.com – </w:t>
      </w:r>
      <w:r>
        <w:rPr>
          <w:iCs/>
        </w:rPr>
        <w:t>този сайт е използван</w:t>
      </w:r>
      <w:r w:rsidR="00F1097F">
        <w:rPr>
          <w:iCs/>
        </w:rPr>
        <w:t xml:space="preserve"> отново, за да може да се проследи</w:t>
      </w:r>
      <w:r w:rsidR="007825E1">
        <w:rPr>
          <w:iCs/>
          <w:lang w:val="en-US"/>
        </w:rPr>
        <w:t xml:space="preserve"> </w:t>
      </w:r>
      <w:r w:rsidR="007825E1">
        <w:rPr>
          <w:iCs/>
        </w:rPr>
        <w:t xml:space="preserve">колко хора използват мобилни устройства </w:t>
      </w:r>
      <w:r w:rsidR="000A7332">
        <w:rPr>
          <w:iCs/>
        </w:rPr>
        <w:t xml:space="preserve">и как нараства </w:t>
      </w:r>
      <w:r w:rsidR="000A7332">
        <w:rPr>
          <w:iCs/>
        </w:rPr>
        <w:lastRenderedPageBreak/>
        <w:t xml:space="preserve">използването им. </w:t>
      </w:r>
      <w:r w:rsidR="00AE11E0">
        <w:rPr>
          <w:iCs/>
        </w:rPr>
        <w:t xml:space="preserve">Линк към сайта: </w:t>
      </w:r>
      <w:r w:rsidR="00DF35E8" w:rsidRPr="00DF35E8">
        <w:rPr>
          <w:iCs/>
        </w:rPr>
        <w:t>10 Mobile Usage Statistics You Should Know in 2021 [Infographic] (oberlo.com)</w:t>
      </w:r>
      <w:r w:rsidR="00F1097F">
        <w:rPr>
          <w:iCs/>
        </w:rPr>
        <w:t xml:space="preserve"> </w:t>
      </w:r>
    </w:p>
    <w:p w14:paraId="66831CE7" w14:textId="16206829" w:rsidR="005C7E0B" w:rsidRPr="00265F89" w:rsidRDefault="005C7E0B" w:rsidP="005C7E0B">
      <w:pPr>
        <w:pStyle w:val="a0"/>
        <w:numPr>
          <w:ilvl w:val="0"/>
          <w:numId w:val="25"/>
        </w:numPr>
        <w:rPr>
          <w:iCs/>
          <w:lang w:val="en-US"/>
        </w:rPr>
      </w:pPr>
      <w:r w:rsidRPr="007A5C9A">
        <w:rPr>
          <w:iCs/>
          <w:lang w:val="en-US"/>
        </w:rPr>
        <w:t>W3schools</w:t>
      </w:r>
      <w:r>
        <w:rPr>
          <w:iCs/>
        </w:rPr>
        <w:t xml:space="preserve"> – този сайт е използван, за да се обяснят някои неща, на езиците, на които е писан проекта. </w:t>
      </w:r>
      <w:r w:rsidR="00205A49">
        <w:rPr>
          <w:iCs/>
        </w:rPr>
        <w:t xml:space="preserve">За да може да се подобри </w:t>
      </w:r>
      <w:r w:rsidR="00921DC1">
        <w:rPr>
          <w:iCs/>
        </w:rPr>
        <w:t xml:space="preserve">състоянието си и да изглежда по – красиво. </w:t>
      </w:r>
      <w:r w:rsidR="00BC0BCF">
        <w:rPr>
          <w:iCs/>
        </w:rPr>
        <w:t xml:space="preserve">А също така за някои заявки и връзки към заявките. </w:t>
      </w:r>
      <w:r w:rsidR="00BF4AFA">
        <w:rPr>
          <w:iCs/>
        </w:rPr>
        <w:t xml:space="preserve">Линк към сайта: </w:t>
      </w:r>
      <w:hyperlink r:id="rId29" w:history="1">
        <w:r w:rsidR="00F24F7A" w:rsidRPr="00265F89">
          <w:rPr>
            <w:rStyle w:val="aa"/>
            <w:color w:val="auto"/>
          </w:rPr>
          <w:t xml:space="preserve">W3Schools </w:t>
        </w:r>
        <w:proofErr w:type="spellStart"/>
        <w:r w:rsidR="00F24F7A" w:rsidRPr="00265F89">
          <w:rPr>
            <w:rStyle w:val="aa"/>
            <w:color w:val="auto"/>
          </w:rPr>
          <w:t>Online</w:t>
        </w:r>
        <w:proofErr w:type="spellEnd"/>
        <w:r w:rsidR="00F24F7A" w:rsidRPr="00265F89">
          <w:rPr>
            <w:rStyle w:val="aa"/>
            <w:color w:val="auto"/>
          </w:rPr>
          <w:t xml:space="preserve"> </w:t>
        </w:r>
        <w:proofErr w:type="spellStart"/>
        <w:r w:rsidR="00F24F7A" w:rsidRPr="00265F89">
          <w:rPr>
            <w:rStyle w:val="aa"/>
            <w:color w:val="auto"/>
          </w:rPr>
          <w:t>Web</w:t>
        </w:r>
        <w:proofErr w:type="spellEnd"/>
        <w:r w:rsidR="00F24F7A" w:rsidRPr="00265F89">
          <w:rPr>
            <w:rStyle w:val="aa"/>
            <w:color w:val="auto"/>
          </w:rPr>
          <w:t xml:space="preserve"> </w:t>
        </w:r>
        <w:proofErr w:type="spellStart"/>
        <w:r w:rsidR="00F24F7A" w:rsidRPr="00265F89">
          <w:rPr>
            <w:rStyle w:val="aa"/>
            <w:color w:val="auto"/>
          </w:rPr>
          <w:t>Tutorials</w:t>
        </w:r>
        <w:proofErr w:type="spellEnd"/>
      </w:hyperlink>
    </w:p>
    <w:p w14:paraId="2D9E422C" w14:textId="4CA4341E" w:rsidR="005D20F7" w:rsidRPr="00914F60" w:rsidRDefault="005D20F7" w:rsidP="005C7E0B">
      <w:pPr>
        <w:pStyle w:val="a0"/>
        <w:numPr>
          <w:ilvl w:val="0"/>
          <w:numId w:val="25"/>
        </w:numPr>
        <w:rPr>
          <w:iCs/>
          <w:lang w:val="en-US"/>
        </w:rPr>
      </w:pPr>
      <w:r>
        <w:rPr>
          <w:iCs/>
          <w:lang w:val="en-US"/>
        </w:rPr>
        <w:t xml:space="preserve">Waykum.com – </w:t>
      </w:r>
      <w:r>
        <w:rPr>
          <w:iCs/>
        </w:rPr>
        <w:t xml:space="preserve">от този сайта е взета информация, която е за водната терапия при домашните любимци като кучета и котки. Линк към сайта: </w:t>
      </w:r>
      <w:r w:rsidR="00914F60" w:rsidRPr="00914F60">
        <w:rPr>
          <w:iCs/>
        </w:rPr>
        <w:t>Кучешка водна терапия - Водна терапия K9 Силна (waykun.com)</w:t>
      </w:r>
    </w:p>
    <w:p w14:paraId="6B20A99B" w14:textId="5DA79597" w:rsidR="004556DC" w:rsidRPr="00E85EDB" w:rsidRDefault="003765F4" w:rsidP="00E85EDB">
      <w:pPr>
        <w:pStyle w:val="a0"/>
        <w:numPr>
          <w:ilvl w:val="0"/>
          <w:numId w:val="25"/>
        </w:numPr>
        <w:rPr>
          <w:iCs/>
          <w:lang w:val="en-US"/>
        </w:rPr>
      </w:pPr>
      <w:r>
        <w:rPr>
          <w:iCs/>
        </w:rPr>
        <w:t>24</w:t>
      </w:r>
      <w:r>
        <w:rPr>
          <w:iCs/>
          <w:lang w:val="en-US"/>
        </w:rPr>
        <w:t xml:space="preserve">chasa.bg </w:t>
      </w:r>
      <w:r w:rsidR="001D6A90">
        <w:rPr>
          <w:iCs/>
          <w:lang w:val="en-US"/>
        </w:rPr>
        <w:t>–</w:t>
      </w:r>
      <w:r>
        <w:rPr>
          <w:iCs/>
          <w:lang w:val="en-US"/>
        </w:rPr>
        <w:t xml:space="preserve"> </w:t>
      </w:r>
      <w:r w:rsidR="001D6A90">
        <w:rPr>
          <w:iCs/>
        </w:rPr>
        <w:t xml:space="preserve">тази статия </w:t>
      </w:r>
      <w:r w:rsidR="00847F83">
        <w:rPr>
          <w:iCs/>
        </w:rPr>
        <w:t>е за това колко много китайците хар</w:t>
      </w:r>
      <w:r w:rsidR="00E84AE7">
        <w:rPr>
          <w:iCs/>
        </w:rPr>
        <w:t>ча</w:t>
      </w:r>
      <w:r w:rsidR="00847F83">
        <w:rPr>
          <w:iCs/>
        </w:rPr>
        <w:t xml:space="preserve">т за своите домашни любимци. </w:t>
      </w:r>
      <w:r w:rsidR="00A21AA3">
        <w:rPr>
          <w:iCs/>
        </w:rPr>
        <w:t xml:space="preserve">Линк към сайта: </w:t>
      </w:r>
      <w:r w:rsidR="00C11EDB" w:rsidRPr="00C11EDB">
        <w:rPr>
          <w:iCs/>
        </w:rPr>
        <w:t>Китайците харчат все повече за домашните си любимци - 24chasa.bg</w:t>
      </w:r>
    </w:p>
    <w:p w14:paraId="33BC18D3" w14:textId="539F46EE" w:rsidR="003A5F99" w:rsidRPr="003A5F99" w:rsidRDefault="002007DD" w:rsidP="003A5F99">
      <w:pPr>
        <w:pStyle w:val="1"/>
        <w:numPr>
          <w:ilvl w:val="0"/>
          <w:numId w:val="16"/>
        </w:numPr>
        <w:jc w:val="left"/>
        <w:rPr>
          <w:b w:val="0"/>
          <w:bCs/>
        </w:rPr>
      </w:pPr>
      <w:r>
        <w:lastRenderedPageBreak/>
        <w:t>Приложения</w:t>
      </w:r>
      <w:r w:rsidR="003A5F99">
        <w:t xml:space="preserve"> </w:t>
      </w:r>
    </w:p>
    <w:p w14:paraId="13EC6088" w14:textId="0CC218CC" w:rsidR="00206D49" w:rsidRDefault="00E76D43" w:rsidP="003A5F99">
      <w:pPr>
        <w:pStyle w:val="1"/>
        <w:numPr>
          <w:ilvl w:val="0"/>
          <w:numId w:val="0"/>
        </w:numPr>
        <w:jc w:val="left"/>
        <w:rPr>
          <w:b w:val="0"/>
          <w:bCs/>
        </w:rPr>
      </w:pPr>
      <w:bookmarkStart w:id="5" w:name="_Toc101730512"/>
      <w:r w:rsidRPr="003A5F99">
        <w:rPr>
          <w:b w:val="0"/>
          <w:bCs/>
        </w:rPr>
        <w:t>Ако ветеринарната клиника стане по – голяма физически, т.е. да има</w:t>
      </w:r>
      <w:r w:rsidR="006B310D" w:rsidRPr="003A5F99">
        <w:rPr>
          <w:b w:val="0"/>
          <w:bCs/>
        </w:rPr>
        <w:t xml:space="preserve"> </w:t>
      </w:r>
      <w:r w:rsidRPr="003A5F99">
        <w:rPr>
          <w:b w:val="0"/>
          <w:bCs/>
        </w:rPr>
        <w:t>повече персонал и хора, и самата сграда да стане по – голяма, нещо комплекс от няколко къщички, в които ще има най – различни неща</w:t>
      </w:r>
      <w:r w:rsidR="00C12081" w:rsidRPr="003A5F99">
        <w:rPr>
          <w:b w:val="0"/>
          <w:bCs/>
        </w:rPr>
        <w:t xml:space="preserve">. </w:t>
      </w:r>
      <w:r w:rsidR="00981E00" w:rsidRPr="003A5F99">
        <w:rPr>
          <w:b w:val="0"/>
          <w:bCs/>
        </w:rPr>
        <w:t xml:space="preserve">Главната сграда, в която ще се влиза ще бъде самият офис на ветеринарната клиника, в който ще се обслужват клиентите. Сграда до нея ще бъде такава, в която ще се държат животните в клетки, поради различни причини като – тестове на кръвта и така ще трябва да останат няколко часа или няколко дни. </w:t>
      </w:r>
      <w:r w:rsidR="00824B45" w:rsidRPr="003A5F99">
        <w:rPr>
          <w:b w:val="0"/>
          <w:bCs/>
        </w:rPr>
        <w:t xml:space="preserve">И съответно по – късно стопаните да си вземат животните. </w:t>
      </w:r>
      <w:r w:rsidR="00C12081" w:rsidRPr="003A5F99">
        <w:rPr>
          <w:b w:val="0"/>
          <w:bCs/>
        </w:rPr>
        <w:t>Другата</w:t>
      </w:r>
      <w:r w:rsidR="007E6965" w:rsidRPr="003A5F99">
        <w:rPr>
          <w:b w:val="0"/>
          <w:bCs/>
        </w:rPr>
        <w:t xml:space="preserve"> сграда ще бъде с плувен басейн, който ще помага на котки и кучета за двигателни упражнения</w:t>
      </w:r>
      <w:r w:rsidR="00AF0901" w:rsidRPr="003A5F99">
        <w:rPr>
          <w:b w:val="0"/>
          <w:bCs/>
        </w:rPr>
        <w:t xml:space="preserve">. </w:t>
      </w:r>
      <w:r w:rsidR="00537B25" w:rsidRPr="003A5F99">
        <w:rPr>
          <w:b w:val="0"/>
          <w:bCs/>
        </w:rPr>
        <w:t xml:space="preserve">Ползата от сертифицирането на ветеринарен лекар за рехабилитация на животни е, че те могат да решат коя форма на водна терапия е най-подходяща за вашето животно. </w:t>
      </w:r>
      <w:r w:rsidR="007D41BC" w:rsidRPr="003A5F99">
        <w:rPr>
          <w:b w:val="0"/>
          <w:bCs/>
        </w:rPr>
        <w:t>Хидротерапията е прекрасна за кучета, страдащи от Дегенеративно заболяване на ставите (наричан още артрит или остеоартрит). Много от тях по-възрастни кучета са възрастни хора и може да са загубили мускулна сила поради липса на упражнения. Ставите им са болезнени, така че дори не ходят толкова много и след това започват да напълняват. След като тези по-възрастни кучета бъдат оценени и започнат да контролират болката и добавките за ставите, първата стъпка към възстановяването на здравето им е прибирането на тези кучета в басейна. След няколко месеца подобрението често е очевидно и лекарствата за болка могат да бъдат намалени, ако не се спрат напълно.</w:t>
      </w:r>
      <w:r w:rsidR="00CF18AC" w:rsidRPr="003A5F99">
        <w:rPr>
          <w:b w:val="0"/>
          <w:bCs/>
        </w:rPr>
        <w:t xml:space="preserve"> </w:t>
      </w:r>
      <w:r w:rsidR="00745D5A" w:rsidRPr="003A5F99">
        <w:rPr>
          <w:b w:val="0"/>
          <w:bCs/>
        </w:rPr>
        <w:t xml:space="preserve">Много кучета се възползват от водната терапия по различни причини. </w:t>
      </w:r>
      <w:r w:rsidR="00CF18AC" w:rsidRPr="003A5F99">
        <w:rPr>
          <w:b w:val="0"/>
          <w:bCs/>
        </w:rPr>
        <w:t>Защото във водата кучетата, а и не само те, могат по – лесно да върнат физическата си активност, защото</w:t>
      </w:r>
      <w:r w:rsidR="00712475" w:rsidRPr="003A5F99">
        <w:rPr>
          <w:b w:val="0"/>
          <w:bCs/>
        </w:rPr>
        <w:t xml:space="preserve"> тя </w:t>
      </w:r>
      <w:r w:rsidR="00CF18AC" w:rsidRPr="003A5F99">
        <w:rPr>
          <w:b w:val="0"/>
          <w:bCs/>
        </w:rPr>
        <w:t xml:space="preserve">им помага. </w:t>
      </w:r>
      <w:r w:rsidR="00BF62A9" w:rsidRPr="003A5F99">
        <w:rPr>
          <w:b w:val="0"/>
          <w:bCs/>
        </w:rPr>
        <w:t xml:space="preserve">И последната къща, която ще се намира в комплекса ще бъде като хотел или занималня, защото не всеки човек има достатъчно време да отдели на своя домашен любимец. </w:t>
      </w:r>
      <w:r w:rsidR="009928C5" w:rsidRPr="003A5F99">
        <w:rPr>
          <w:b w:val="0"/>
          <w:bCs/>
        </w:rPr>
        <w:t>В този хотел/ занималня ще има легло, играчки, храна, вода и др. неща, от които се нуждае домашния Ви любимец.</w:t>
      </w:r>
      <w:bookmarkEnd w:id="5"/>
      <w:r w:rsidR="009928C5" w:rsidRPr="003A5F99">
        <w:rPr>
          <w:b w:val="0"/>
          <w:bCs/>
        </w:rPr>
        <w:t xml:space="preserve"> </w:t>
      </w:r>
    </w:p>
    <w:p w14:paraId="5FB492D3" w14:textId="77777777" w:rsidR="002F5EEE" w:rsidRDefault="00115EA1" w:rsidP="003A5F99">
      <w:pPr>
        <w:pStyle w:val="1"/>
        <w:numPr>
          <w:ilvl w:val="0"/>
          <w:numId w:val="0"/>
        </w:numPr>
        <w:jc w:val="left"/>
        <w:rPr>
          <w:b w:val="0"/>
          <w:bCs/>
        </w:rPr>
      </w:pPr>
      <w:bookmarkStart w:id="6" w:name="_Toc101730513"/>
      <w:r>
        <w:rPr>
          <w:b w:val="0"/>
          <w:bCs/>
        </w:rPr>
        <w:t>Снимки на това как би</w:t>
      </w:r>
      <w:r w:rsidR="0064481A">
        <w:rPr>
          <w:b w:val="0"/>
          <w:bCs/>
        </w:rPr>
        <w:t>ха изглеждали всички сгради заедно с басейна.</w:t>
      </w:r>
      <w:bookmarkEnd w:id="6"/>
      <w:r w:rsidR="0064481A">
        <w:rPr>
          <w:b w:val="0"/>
          <w:bCs/>
        </w:rPr>
        <w:t xml:space="preserve"> </w:t>
      </w:r>
    </w:p>
    <w:p w14:paraId="0E1782DB" w14:textId="29144C01" w:rsidR="00115EA1" w:rsidRDefault="00952D9F" w:rsidP="002F5EEE">
      <w:pPr>
        <w:pStyle w:val="1"/>
        <w:numPr>
          <w:ilvl w:val="0"/>
          <w:numId w:val="0"/>
        </w:numPr>
        <w:jc w:val="center"/>
        <w:rPr>
          <w:b w:val="0"/>
          <w:bCs/>
          <w:i/>
          <w:iCs/>
        </w:rPr>
      </w:pPr>
      <w:bookmarkStart w:id="7" w:name="_Toc101730514"/>
      <w:r>
        <w:rPr>
          <w:b w:val="0"/>
          <w:bCs/>
          <w:noProof/>
          <w:lang w:eastAsia="bg-BG"/>
        </w:rPr>
        <w:lastRenderedPageBreak/>
        <w:drawing>
          <wp:anchor distT="0" distB="0" distL="114300" distR="114300" simplePos="0" relativeHeight="251662343" behindDoc="0" locked="0" layoutInCell="1" allowOverlap="1" wp14:anchorId="22512F31" wp14:editId="7BA4D0C9">
            <wp:simplePos x="0" y="0"/>
            <wp:positionH relativeFrom="margin">
              <wp:align>center</wp:align>
            </wp:positionH>
            <wp:positionV relativeFrom="paragraph">
              <wp:posOffset>3702685</wp:posOffset>
            </wp:positionV>
            <wp:extent cx="5128260" cy="3121660"/>
            <wp:effectExtent l="0" t="0" r="0" b="2540"/>
            <wp:wrapTopAndBottom/>
            <wp:docPr id="14" name="Картина 14" descr="Картина, която съдържа небе, курор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Картина, която съдържа небе, курорт&#10;&#10;Описанието е генерирано автоматично"/>
                    <pic:cNvPicPr/>
                  </pic:nvPicPr>
                  <pic:blipFill>
                    <a:blip r:embed="rId30">
                      <a:extLst>
                        <a:ext uri="{28A0092B-C50C-407E-A947-70E740481C1C}">
                          <a14:useLocalDpi xmlns:a14="http://schemas.microsoft.com/office/drawing/2010/main" val="0"/>
                        </a:ext>
                      </a:extLst>
                    </a:blip>
                    <a:stretch>
                      <a:fillRect/>
                    </a:stretch>
                  </pic:blipFill>
                  <pic:spPr>
                    <a:xfrm>
                      <a:off x="0" y="0"/>
                      <a:ext cx="5128260" cy="3121660"/>
                    </a:xfrm>
                    <a:prstGeom prst="rect">
                      <a:avLst/>
                    </a:prstGeom>
                  </pic:spPr>
                </pic:pic>
              </a:graphicData>
            </a:graphic>
          </wp:anchor>
        </w:drawing>
      </w:r>
      <w:r w:rsidR="002F5EEE" w:rsidRPr="002F5EEE">
        <w:rPr>
          <w:b w:val="0"/>
          <w:bCs/>
          <w:i/>
          <w:iCs/>
          <w:noProof/>
          <w:lang w:eastAsia="bg-BG"/>
        </w:rPr>
        <w:drawing>
          <wp:anchor distT="0" distB="0" distL="114300" distR="114300" simplePos="0" relativeHeight="251661319" behindDoc="0" locked="0" layoutInCell="1" allowOverlap="1" wp14:anchorId="63EF72C0" wp14:editId="69673D84">
            <wp:simplePos x="0" y="0"/>
            <wp:positionH relativeFrom="column">
              <wp:posOffset>898525</wp:posOffset>
            </wp:positionH>
            <wp:positionV relativeFrom="paragraph">
              <wp:posOffset>0</wp:posOffset>
            </wp:positionV>
            <wp:extent cx="3947160" cy="2960370"/>
            <wp:effectExtent l="0" t="0" r="0" b="0"/>
            <wp:wrapTopAndBottom/>
            <wp:docPr id="10" name="Картина 10" descr="Картина, която съдържа небе, трева, открито, зел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небе, трева, открито, зелен&#10;&#10;Описанието е генерирано автоматично"/>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7160" cy="2960370"/>
                    </a:xfrm>
                    <a:prstGeom prst="rect">
                      <a:avLst/>
                    </a:prstGeom>
                  </pic:spPr>
                </pic:pic>
              </a:graphicData>
            </a:graphic>
            <wp14:sizeRelH relativeFrom="margin">
              <wp14:pctWidth>0</wp14:pctWidth>
            </wp14:sizeRelH>
            <wp14:sizeRelV relativeFrom="margin">
              <wp14:pctHeight>0</wp14:pctHeight>
            </wp14:sizeRelV>
          </wp:anchor>
        </w:drawing>
      </w:r>
      <w:r w:rsidR="002F5EEE" w:rsidRPr="002F5EEE">
        <w:rPr>
          <w:b w:val="0"/>
          <w:bCs/>
          <w:i/>
          <w:iCs/>
        </w:rPr>
        <w:t>Картинка 18</w:t>
      </w:r>
      <w:bookmarkEnd w:id="7"/>
    </w:p>
    <w:p w14:paraId="5A4B201D" w14:textId="0DCA6869" w:rsidR="002F5EEE" w:rsidRDefault="002F5EEE" w:rsidP="002F5EEE">
      <w:pPr>
        <w:pStyle w:val="1"/>
        <w:numPr>
          <w:ilvl w:val="0"/>
          <w:numId w:val="0"/>
        </w:numPr>
        <w:jc w:val="center"/>
        <w:rPr>
          <w:b w:val="0"/>
          <w:bCs/>
          <w:i/>
          <w:iCs/>
        </w:rPr>
      </w:pPr>
      <w:bookmarkStart w:id="8" w:name="_Toc101730515"/>
      <w:r>
        <w:rPr>
          <w:b w:val="0"/>
          <w:bCs/>
          <w:i/>
          <w:iCs/>
        </w:rPr>
        <w:t>Картинка 19</w:t>
      </w:r>
      <w:bookmarkEnd w:id="8"/>
    </w:p>
    <w:p w14:paraId="3A356D6F" w14:textId="77777777" w:rsidR="006A72D2" w:rsidRDefault="007D02BF" w:rsidP="007D02BF">
      <w:pPr>
        <w:pStyle w:val="1"/>
        <w:numPr>
          <w:ilvl w:val="0"/>
          <w:numId w:val="0"/>
        </w:numPr>
        <w:jc w:val="left"/>
        <w:rPr>
          <w:b w:val="0"/>
          <w:bCs/>
        </w:rPr>
      </w:pPr>
      <w:bookmarkStart w:id="9" w:name="_Toc101730516"/>
      <w:r>
        <w:rPr>
          <w:b w:val="0"/>
          <w:bCs/>
        </w:rPr>
        <w:t xml:space="preserve">Ето така би изглеждал целия комплекс заедно с басейна, който е пригоден за терапия за животните, които имат проблем с костите и мускулите. </w:t>
      </w:r>
      <w:r w:rsidR="00952D9F">
        <w:rPr>
          <w:b w:val="0"/>
          <w:bCs/>
        </w:rPr>
        <w:t xml:space="preserve">Както се вижда на </w:t>
      </w:r>
      <w:r w:rsidR="00952D9F" w:rsidRPr="00952D9F">
        <w:rPr>
          <w:b w:val="0"/>
          <w:bCs/>
          <w:i/>
          <w:iCs/>
        </w:rPr>
        <w:t>Картинка 18</w:t>
      </w:r>
      <w:r w:rsidR="00952D9F">
        <w:rPr>
          <w:b w:val="0"/>
          <w:bCs/>
          <w:i/>
          <w:iCs/>
        </w:rPr>
        <w:t xml:space="preserve">, </w:t>
      </w:r>
      <w:r w:rsidR="00952D9F">
        <w:rPr>
          <w:b w:val="0"/>
          <w:bCs/>
        </w:rPr>
        <w:t>първата сграда, която е най – голяма ще бъде главния офис, а останалите ще бъдат за най – различни неща, който са споменати по – горе.</w:t>
      </w:r>
      <w:bookmarkEnd w:id="9"/>
      <w:r w:rsidR="00952D9F">
        <w:rPr>
          <w:b w:val="0"/>
          <w:bCs/>
        </w:rPr>
        <w:t xml:space="preserve"> </w:t>
      </w:r>
    </w:p>
    <w:p w14:paraId="3948E515" w14:textId="356807CB" w:rsidR="007D02BF" w:rsidRDefault="006A72D2" w:rsidP="007D02BF">
      <w:pPr>
        <w:pStyle w:val="1"/>
        <w:numPr>
          <w:ilvl w:val="0"/>
          <w:numId w:val="0"/>
        </w:numPr>
        <w:jc w:val="left"/>
        <w:rPr>
          <w:b w:val="0"/>
          <w:bCs/>
        </w:rPr>
      </w:pPr>
      <w:bookmarkStart w:id="10" w:name="_Toc101730517"/>
      <w:r>
        <w:rPr>
          <w:b w:val="0"/>
          <w:bCs/>
        </w:rPr>
        <w:lastRenderedPageBreak/>
        <w:t xml:space="preserve">При всяко посещение на клиниката, пациентът / животното ще се записва в базата данни кога е посетило клиниката и защо. </w:t>
      </w:r>
      <w:r w:rsidR="00237C81">
        <w:rPr>
          <w:b w:val="0"/>
          <w:bCs/>
        </w:rPr>
        <w:t xml:space="preserve">Важно е да се записват, защото </w:t>
      </w:r>
      <w:r w:rsidR="009D4346">
        <w:rPr>
          <w:b w:val="0"/>
          <w:bCs/>
        </w:rPr>
        <w:t xml:space="preserve">трябва да се следи лечението на даденото животно, защото понякога стопаните не правят това, което са им казали докторите. </w:t>
      </w:r>
      <w:r w:rsidR="009730E2">
        <w:rPr>
          <w:b w:val="0"/>
          <w:bCs/>
        </w:rPr>
        <w:t xml:space="preserve">Пример: едно куче има проблем на крачетата и му се белят на най – тънките места, където може да се види </w:t>
      </w:r>
      <w:r w:rsidR="00897BC1">
        <w:rPr>
          <w:b w:val="0"/>
          <w:bCs/>
        </w:rPr>
        <w:t>дори кост</w:t>
      </w:r>
      <w:r w:rsidR="00660BE1">
        <w:rPr>
          <w:b w:val="0"/>
          <w:bCs/>
        </w:rPr>
        <w:t xml:space="preserve">. </w:t>
      </w:r>
      <w:r w:rsidR="00581707">
        <w:rPr>
          <w:b w:val="0"/>
          <w:bCs/>
        </w:rPr>
        <w:t xml:space="preserve">Затова докторът, който го преглежда казва на собственика да го маже с един крем, който му предписва, но </w:t>
      </w:r>
      <w:r w:rsidR="00532665">
        <w:rPr>
          <w:b w:val="0"/>
          <w:bCs/>
        </w:rPr>
        <w:t>собственика евентуално може да забрави, затова ще има една система направена като</w:t>
      </w:r>
      <w:r w:rsidR="00532665">
        <w:rPr>
          <w:b w:val="0"/>
          <w:bCs/>
          <w:lang w:val="en-US"/>
        </w:rPr>
        <w:t xml:space="preserve"> </w:t>
      </w:r>
      <w:proofErr w:type="spellStart"/>
      <w:r w:rsidR="00532665">
        <w:rPr>
          <w:b w:val="0"/>
          <w:bCs/>
          <w:lang w:val="en-US"/>
        </w:rPr>
        <w:t>ToDo</w:t>
      </w:r>
      <w:proofErr w:type="spellEnd"/>
      <w:r w:rsidR="00532665">
        <w:rPr>
          <w:b w:val="0"/>
          <w:bCs/>
          <w:lang w:val="en-US"/>
        </w:rPr>
        <w:t xml:space="preserve"> List</w:t>
      </w:r>
      <w:r w:rsidR="00532665">
        <w:rPr>
          <w:b w:val="0"/>
          <w:bCs/>
        </w:rPr>
        <w:t xml:space="preserve">, който ще напомня на човека кога и по колко количество да дава от крема на своя любимец. </w:t>
      </w:r>
      <w:r w:rsidR="00B2328D">
        <w:rPr>
          <w:b w:val="0"/>
          <w:bCs/>
        </w:rPr>
        <w:t xml:space="preserve">Защото не всеки път човек помни какво му казал лекарят и забравя, но при тази ситуация е замесен живот, който зависи от теб самия. Живота на домашният Ви любимец. </w:t>
      </w:r>
      <w:r w:rsidR="008630F9">
        <w:rPr>
          <w:b w:val="0"/>
          <w:bCs/>
        </w:rPr>
        <w:t xml:space="preserve">Затова </w:t>
      </w:r>
      <w:proofErr w:type="spellStart"/>
      <w:r w:rsidR="008630F9">
        <w:rPr>
          <w:b w:val="0"/>
          <w:bCs/>
          <w:lang w:val="en-US"/>
        </w:rPr>
        <w:t>ToDo</w:t>
      </w:r>
      <w:proofErr w:type="spellEnd"/>
      <w:r w:rsidR="008630F9">
        <w:rPr>
          <w:b w:val="0"/>
          <w:bCs/>
          <w:lang w:val="en-US"/>
        </w:rPr>
        <w:t xml:space="preserve"> List </w:t>
      </w:r>
      <w:r w:rsidR="008630F9">
        <w:rPr>
          <w:b w:val="0"/>
          <w:bCs/>
        </w:rPr>
        <w:t xml:space="preserve">ще бъде създаден по – нататък в бъдещето, за да може да се избегнат колкото се може повече проблеми с животното. </w:t>
      </w:r>
      <w:proofErr w:type="spellStart"/>
      <w:r w:rsidR="00165771">
        <w:rPr>
          <w:b w:val="0"/>
          <w:bCs/>
          <w:lang w:val="en-US"/>
        </w:rPr>
        <w:t>ToDo</w:t>
      </w:r>
      <w:proofErr w:type="spellEnd"/>
      <w:r w:rsidR="00165771">
        <w:rPr>
          <w:b w:val="0"/>
          <w:bCs/>
          <w:lang w:val="en-US"/>
        </w:rPr>
        <w:t xml:space="preserve"> List</w:t>
      </w:r>
      <w:r w:rsidR="00165771">
        <w:rPr>
          <w:b w:val="0"/>
          <w:bCs/>
        </w:rPr>
        <w:t xml:space="preserve"> също ще бъде свързан и с клиниката, която ще следи дали дадения човек изпълнява, каквото му е написано, а ако не го прави, клиниката ще се обади на собственика, за да може той да посети отново клиниката за втора консултация</w:t>
      </w:r>
      <w:r w:rsidR="007B6C81">
        <w:rPr>
          <w:b w:val="0"/>
          <w:bCs/>
        </w:rPr>
        <w:t>.</w:t>
      </w:r>
      <w:bookmarkEnd w:id="10"/>
      <w:r w:rsidR="007B6C81">
        <w:rPr>
          <w:b w:val="0"/>
          <w:bCs/>
        </w:rPr>
        <w:t xml:space="preserve"> </w:t>
      </w:r>
    </w:p>
    <w:p w14:paraId="72FFB994" w14:textId="3E885740" w:rsidR="00C73CF1" w:rsidRPr="00F724AC" w:rsidRDefault="00C73CF1" w:rsidP="007D02BF">
      <w:pPr>
        <w:pStyle w:val="1"/>
        <w:numPr>
          <w:ilvl w:val="0"/>
          <w:numId w:val="0"/>
        </w:numPr>
        <w:jc w:val="left"/>
        <w:rPr>
          <w:b w:val="0"/>
          <w:bCs/>
          <w:lang w:val="en-US"/>
        </w:rPr>
      </w:pPr>
      <w:bookmarkStart w:id="11" w:name="_Toc101730518"/>
      <w:r>
        <w:rPr>
          <w:b w:val="0"/>
          <w:bCs/>
        </w:rPr>
        <w:t xml:space="preserve">Друго, което </w:t>
      </w:r>
      <w:r w:rsidR="00341181">
        <w:rPr>
          <w:b w:val="0"/>
          <w:bCs/>
        </w:rPr>
        <w:t xml:space="preserve">ще бъде въведено в системата на клиниката. </w:t>
      </w:r>
      <w:r w:rsidR="00192A23">
        <w:rPr>
          <w:b w:val="0"/>
          <w:bCs/>
        </w:rPr>
        <w:t xml:space="preserve">В момента съществува </w:t>
      </w:r>
      <w:r w:rsidR="00860BB4">
        <w:rPr>
          <w:b w:val="0"/>
          <w:bCs/>
        </w:rPr>
        <w:t xml:space="preserve">записване на час в началната страница от </w:t>
      </w:r>
      <w:r w:rsidR="00ED0D5F">
        <w:rPr>
          <w:b w:val="0"/>
          <w:bCs/>
        </w:rPr>
        <w:t>собственика</w:t>
      </w:r>
      <w:r w:rsidR="0094669D">
        <w:rPr>
          <w:b w:val="0"/>
          <w:bCs/>
        </w:rPr>
        <w:t xml:space="preserve">, който както споменахме в началото само въвежда няколко данни и си запазва час. Но има някои хора, които забравят кога са си запазили час. Не си спомнят датата или дори часа. Затова ще има друга система, която ще има напомня. </w:t>
      </w:r>
      <w:r w:rsidR="004167B8">
        <w:rPr>
          <w:b w:val="0"/>
          <w:bCs/>
        </w:rPr>
        <w:t xml:space="preserve">Няколко дни преди час, който са запазили съобщение </w:t>
      </w:r>
      <w:r w:rsidR="00815108">
        <w:rPr>
          <w:b w:val="0"/>
          <w:bCs/>
        </w:rPr>
        <w:t xml:space="preserve">ще по телефонния номер ще бъде изпратено със следния текст: Предстои посещение при ветеринарен лекар в клиника </w:t>
      </w:r>
      <w:r w:rsidR="00815108">
        <w:rPr>
          <w:b w:val="0"/>
          <w:bCs/>
          <w:lang w:val="en-US"/>
        </w:rPr>
        <w:t xml:space="preserve">Vet Med Services </w:t>
      </w:r>
      <w:r w:rsidR="00815108">
        <w:rPr>
          <w:b w:val="0"/>
          <w:bCs/>
        </w:rPr>
        <w:t>на 15 април от 16:00 часа. И като човека види това съобщение, той може да си спомни, че трябва да посети клиниката, ако случайно е забравил.</w:t>
      </w:r>
      <w:bookmarkEnd w:id="11"/>
      <w:r w:rsidR="00815108">
        <w:rPr>
          <w:b w:val="0"/>
          <w:bCs/>
        </w:rPr>
        <w:t xml:space="preserve"> </w:t>
      </w:r>
    </w:p>
    <w:p w14:paraId="068681B8" w14:textId="77777777" w:rsidR="00952D9F" w:rsidRDefault="00952D9F"/>
    <w:p w14:paraId="1F304FE0" w14:textId="77777777" w:rsidR="00952D9F" w:rsidRDefault="00952D9F"/>
    <w:p w14:paraId="27714A77" w14:textId="39AE24CA" w:rsidR="00206D49" w:rsidRDefault="00206D49" w:rsidP="008C38B6">
      <w:r>
        <w:br w:type="page"/>
      </w:r>
      <w:r>
        <w:lastRenderedPageBreak/>
        <w:t xml:space="preserve">Рецензия на дипломен проект </w:t>
      </w:r>
    </w:p>
    <w:p w14:paraId="40427499" w14:textId="77777777" w:rsidR="00206D49" w:rsidRPr="00533016" w:rsidRDefault="00206D49" w:rsidP="00206D49">
      <w:pPr>
        <w:pStyle w:val="a0"/>
        <w:jc w:val="center"/>
        <w:rPr>
          <w:u w:val="single"/>
        </w:rPr>
      </w:pPr>
      <w:r w:rsidRPr="00533016">
        <w:rPr>
          <w:u w:val="single"/>
        </w:rPr>
        <w:t>Професионална гимназия по електротехника и електроника „Константин Фотинов“, гр. Бургас</w:t>
      </w:r>
    </w:p>
    <w:p w14:paraId="507FE25B" w14:textId="77777777" w:rsidR="00206D49" w:rsidRPr="00206D49" w:rsidRDefault="00206D49" w:rsidP="00206D49">
      <w:pPr>
        <w:pStyle w:val="a0"/>
        <w:jc w:val="center"/>
        <w:rPr>
          <w:b/>
          <w:sz w:val="32"/>
        </w:rPr>
      </w:pPr>
      <w:r w:rsidRPr="00206D49">
        <w:rPr>
          <w:b/>
          <w:sz w:val="32"/>
        </w:rPr>
        <w:t>РЕЦЕНЗИЯ</w:t>
      </w:r>
    </w:p>
    <w:tbl>
      <w:tblPr>
        <w:tblStyle w:val="ac"/>
        <w:tblW w:w="0" w:type="auto"/>
        <w:tblLook w:val="04A0" w:firstRow="1" w:lastRow="0" w:firstColumn="1" w:lastColumn="0" w:noHBand="0" w:noVBand="1"/>
      </w:tblPr>
      <w:tblGrid>
        <w:gridCol w:w="4531"/>
        <w:gridCol w:w="3119"/>
        <w:gridCol w:w="709"/>
        <w:gridCol w:w="703"/>
      </w:tblGrid>
      <w:tr w:rsidR="00206D49" w14:paraId="638B4C2C" w14:textId="77777777" w:rsidTr="00206D49">
        <w:tc>
          <w:tcPr>
            <w:tcW w:w="4531" w:type="dxa"/>
          </w:tcPr>
          <w:p w14:paraId="551B8F8E" w14:textId="77777777" w:rsidR="00206D49" w:rsidRDefault="00206D49" w:rsidP="00206D49">
            <w:pPr>
              <w:pStyle w:val="a0"/>
              <w:rPr>
                <w:b/>
              </w:rPr>
            </w:pPr>
            <w:r>
              <w:rPr>
                <w:b/>
              </w:rPr>
              <w:t>Тема на дипломния проект</w:t>
            </w:r>
          </w:p>
        </w:tc>
        <w:tc>
          <w:tcPr>
            <w:tcW w:w="4531" w:type="dxa"/>
            <w:gridSpan w:val="3"/>
          </w:tcPr>
          <w:p w14:paraId="1D5F13E7" w14:textId="77777777" w:rsidR="00206D49" w:rsidRPr="00206D49" w:rsidRDefault="00206D49" w:rsidP="00206D49">
            <w:pPr>
              <w:pStyle w:val="a0"/>
            </w:pPr>
          </w:p>
        </w:tc>
      </w:tr>
      <w:tr w:rsidR="00206D49" w14:paraId="29E5F32E" w14:textId="77777777" w:rsidTr="00206D49">
        <w:tc>
          <w:tcPr>
            <w:tcW w:w="4531" w:type="dxa"/>
          </w:tcPr>
          <w:p w14:paraId="71F62A38" w14:textId="77777777" w:rsidR="00206D49" w:rsidRDefault="00206D49" w:rsidP="00206D49">
            <w:pPr>
              <w:pStyle w:val="a0"/>
              <w:rPr>
                <w:b/>
              </w:rPr>
            </w:pPr>
            <w:r>
              <w:rPr>
                <w:b/>
              </w:rPr>
              <w:t>Ученик</w:t>
            </w:r>
          </w:p>
        </w:tc>
        <w:tc>
          <w:tcPr>
            <w:tcW w:w="4531" w:type="dxa"/>
            <w:gridSpan w:val="3"/>
          </w:tcPr>
          <w:p w14:paraId="0BBE9850" w14:textId="77777777" w:rsidR="00206D49" w:rsidRPr="00206D49" w:rsidRDefault="00206D49" w:rsidP="00206D49">
            <w:pPr>
              <w:pStyle w:val="a0"/>
            </w:pPr>
          </w:p>
        </w:tc>
      </w:tr>
      <w:tr w:rsidR="00206D49" w14:paraId="3B69132A" w14:textId="77777777" w:rsidTr="00206D49">
        <w:tc>
          <w:tcPr>
            <w:tcW w:w="4531" w:type="dxa"/>
          </w:tcPr>
          <w:p w14:paraId="75AEF570" w14:textId="77777777" w:rsidR="00206D49" w:rsidRDefault="00206D49" w:rsidP="00206D49">
            <w:pPr>
              <w:pStyle w:val="a0"/>
              <w:rPr>
                <w:b/>
              </w:rPr>
            </w:pPr>
            <w:r>
              <w:rPr>
                <w:b/>
              </w:rPr>
              <w:t xml:space="preserve">Клас </w:t>
            </w:r>
          </w:p>
        </w:tc>
        <w:tc>
          <w:tcPr>
            <w:tcW w:w="4531" w:type="dxa"/>
            <w:gridSpan w:val="3"/>
          </w:tcPr>
          <w:p w14:paraId="540ABFB3" w14:textId="77777777" w:rsidR="00206D49" w:rsidRPr="00206D49" w:rsidRDefault="00206D49" w:rsidP="00206D49">
            <w:pPr>
              <w:pStyle w:val="a0"/>
            </w:pPr>
          </w:p>
        </w:tc>
      </w:tr>
      <w:tr w:rsidR="00206D49" w14:paraId="20B7C3DC" w14:textId="77777777" w:rsidTr="00206D49">
        <w:tc>
          <w:tcPr>
            <w:tcW w:w="4531" w:type="dxa"/>
          </w:tcPr>
          <w:p w14:paraId="491103A1" w14:textId="77777777" w:rsidR="00206D49" w:rsidRDefault="00206D49" w:rsidP="00206D49">
            <w:pPr>
              <w:pStyle w:val="a0"/>
              <w:rPr>
                <w:b/>
              </w:rPr>
            </w:pPr>
            <w:r>
              <w:rPr>
                <w:b/>
              </w:rPr>
              <w:t xml:space="preserve">Професия </w:t>
            </w:r>
          </w:p>
        </w:tc>
        <w:tc>
          <w:tcPr>
            <w:tcW w:w="4531" w:type="dxa"/>
            <w:gridSpan w:val="3"/>
          </w:tcPr>
          <w:p w14:paraId="2CC51B5F" w14:textId="77777777" w:rsidR="00206D49" w:rsidRPr="00206D49" w:rsidRDefault="00206D49" w:rsidP="00206D49">
            <w:pPr>
              <w:pStyle w:val="a0"/>
            </w:pPr>
          </w:p>
        </w:tc>
      </w:tr>
      <w:tr w:rsidR="00206D49" w14:paraId="23E0FBB9" w14:textId="77777777" w:rsidTr="00206D49">
        <w:tc>
          <w:tcPr>
            <w:tcW w:w="4531" w:type="dxa"/>
          </w:tcPr>
          <w:p w14:paraId="44E1992D" w14:textId="77777777" w:rsidR="00206D49" w:rsidRDefault="00206D49" w:rsidP="00206D49">
            <w:pPr>
              <w:pStyle w:val="a0"/>
              <w:rPr>
                <w:b/>
              </w:rPr>
            </w:pPr>
            <w:r>
              <w:rPr>
                <w:b/>
              </w:rPr>
              <w:t>Специалност</w:t>
            </w:r>
          </w:p>
        </w:tc>
        <w:tc>
          <w:tcPr>
            <w:tcW w:w="4531" w:type="dxa"/>
            <w:gridSpan w:val="3"/>
          </w:tcPr>
          <w:p w14:paraId="1DBE2D6A" w14:textId="77777777" w:rsidR="00206D49" w:rsidRPr="00206D49" w:rsidRDefault="00206D49" w:rsidP="00206D49">
            <w:pPr>
              <w:pStyle w:val="a0"/>
            </w:pPr>
          </w:p>
        </w:tc>
      </w:tr>
      <w:tr w:rsidR="00206D49" w14:paraId="3EA808FE" w14:textId="77777777" w:rsidTr="00206D49">
        <w:tc>
          <w:tcPr>
            <w:tcW w:w="4531" w:type="dxa"/>
          </w:tcPr>
          <w:p w14:paraId="0925B53D" w14:textId="77777777" w:rsidR="00206D49" w:rsidRDefault="00206D49" w:rsidP="00206D49">
            <w:pPr>
              <w:pStyle w:val="a0"/>
              <w:rPr>
                <w:b/>
              </w:rPr>
            </w:pPr>
            <w:r>
              <w:rPr>
                <w:b/>
              </w:rPr>
              <w:t>Ръководител- консултант</w:t>
            </w:r>
          </w:p>
        </w:tc>
        <w:tc>
          <w:tcPr>
            <w:tcW w:w="4531" w:type="dxa"/>
            <w:gridSpan w:val="3"/>
          </w:tcPr>
          <w:p w14:paraId="06A68E26" w14:textId="77777777" w:rsidR="00206D49" w:rsidRPr="00206D49" w:rsidRDefault="00206D49" w:rsidP="00206D49">
            <w:pPr>
              <w:pStyle w:val="a0"/>
            </w:pPr>
          </w:p>
        </w:tc>
      </w:tr>
      <w:tr w:rsidR="00206D49" w14:paraId="23AAB91D" w14:textId="77777777" w:rsidTr="00206D49">
        <w:tc>
          <w:tcPr>
            <w:tcW w:w="4531" w:type="dxa"/>
          </w:tcPr>
          <w:p w14:paraId="4F6DD329" w14:textId="77777777" w:rsidR="00206D49" w:rsidRDefault="00206D49" w:rsidP="00206D49">
            <w:pPr>
              <w:pStyle w:val="a0"/>
              <w:rPr>
                <w:b/>
              </w:rPr>
            </w:pPr>
            <w:r>
              <w:rPr>
                <w:b/>
              </w:rPr>
              <w:t xml:space="preserve">Рецензент </w:t>
            </w:r>
          </w:p>
        </w:tc>
        <w:tc>
          <w:tcPr>
            <w:tcW w:w="4531" w:type="dxa"/>
            <w:gridSpan w:val="3"/>
          </w:tcPr>
          <w:p w14:paraId="434AB266" w14:textId="77777777" w:rsidR="00206D49" w:rsidRPr="00206D49" w:rsidRDefault="00206D49" w:rsidP="00206D49">
            <w:pPr>
              <w:pStyle w:val="a0"/>
            </w:pPr>
          </w:p>
        </w:tc>
      </w:tr>
      <w:tr w:rsidR="00206D49" w14:paraId="28779F3E" w14:textId="77777777" w:rsidTr="00206D49">
        <w:tc>
          <w:tcPr>
            <w:tcW w:w="7650" w:type="dxa"/>
            <w:gridSpan w:val="2"/>
          </w:tcPr>
          <w:p w14:paraId="678C6101" w14:textId="77777777" w:rsidR="00206D49" w:rsidRDefault="00206D49" w:rsidP="00206D49">
            <w:pPr>
              <w:pStyle w:val="a0"/>
              <w:jc w:val="center"/>
              <w:rPr>
                <w:b/>
              </w:rPr>
            </w:pPr>
            <w:r>
              <w:rPr>
                <w:b/>
              </w:rPr>
              <w:t>Критерии за допускане до защита на дипломен проект</w:t>
            </w:r>
          </w:p>
        </w:tc>
        <w:tc>
          <w:tcPr>
            <w:tcW w:w="709" w:type="dxa"/>
          </w:tcPr>
          <w:p w14:paraId="0F724A8B" w14:textId="77777777" w:rsidR="00206D49" w:rsidRDefault="00206D49" w:rsidP="00206D49">
            <w:pPr>
              <w:pStyle w:val="a0"/>
              <w:jc w:val="center"/>
              <w:rPr>
                <w:b/>
              </w:rPr>
            </w:pPr>
            <w:r>
              <w:rPr>
                <w:b/>
              </w:rPr>
              <w:t xml:space="preserve">Да </w:t>
            </w:r>
          </w:p>
        </w:tc>
        <w:tc>
          <w:tcPr>
            <w:tcW w:w="703" w:type="dxa"/>
          </w:tcPr>
          <w:p w14:paraId="2EA26E8B" w14:textId="77777777" w:rsidR="00206D49" w:rsidRDefault="00206D49" w:rsidP="00206D49">
            <w:pPr>
              <w:pStyle w:val="a0"/>
              <w:jc w:val="center"/>
              <w:rPr>
                <w:b/>
              </w:rPr>
            </w:pPr>
            <w:r>
              <w:rPr>
                <w:b/>
              </w:rPr>
              <w:t xml:space="preserve">Не </w:t>
            </w:r>
          </w:p>
        </w:tc>
      </w:tr>
      <w:tr w:rsidR="00206D49" w14:paraId="5026DDD1" w14:textId="77777777" w:rsidTr="00206D49">
        <w:tc>
          <w:tcPr>
            <w:tcW w:w="7650" w:type="dxa"/>
            <w:gridSpan w:val="2"/>
          </w:tcPr>
          <w:p w14:paraId="1024D1B6" w14:textId="77777777" w:rsidR="00206D49" w:rsidRPr="00206D49" w:rsidRDefault="00206D49" w:rsidP="00CA6ADF">
            <w:pPr>
              <w:pStyle w:val="a0"/>
            </w:pPr>
            <w:r>
              <w:t>Съответствие на съдържанието и точките от заданието</w:t>
            </w:r>
          </w:p>
        </w:tc>
        <w:tc>
          <w:tcPr>
            <w:tcW w:w="709" w:type="dxa"/>
          </w:tcPr>
          <w:p w14:paraId="6F8DF1D4" w14:textId="77777777" w:rsidR="00206D49" w:rsidRDefault="00206D49" w:rsidP="00206D49">
            <w:pPr>
              <w:pStyle w:val="a0"/>
              <w:jc w:val="center"/>
              <w:rPr>
                <w:b/>
              </w:rPr>
            </w:pPr>
          </w:p>
        </w:tc>
        <w:tc>
          <w:tcPr>
            <w:tcW w:w="703" w:type="dxa"/>
          </w:tcPr>
          <w:p w14:paraId="3383537E" w14:textId="77777777" w:rsidR="00206D49" w:rsidRDefault="00206D49" w:rsidP="00206D49">
            <w:pPr>
              <w:pStyle w:val="a0"/>
              <w:jc w:val="center"/>
              <w:rPr>
                <w:b/>
              </w:rPr>
            </w:pPr>
          </w:p>
        </w:tc>
      </w:tr>
      <w:tr w:rsidR="00206D49" w14:paraId="672D8420" w14:textId="77777777" w:rsidTr="00206D49">
        <w:tc>
          <w:tcPr>
            <w:tcW w:w="7650" w:type="dxa"/>
            <w:gridSpan w:val="2"/>
          </w:tcPr>
          <w:p w14:paraId="7E187AFB" w14:textId="77777777" w:rsidR="00206D49" w:rsidRPr="00206D49" w:rsidRDefault="00206D49" w:rsidP="00CA6ADF">
            <w:pPr>
              <w:pStyle w:val="a0"/>
            </w:pPr>
            <w:r>
              <w:t xml:space="preserve">Съответствие </w:t>
            </w:r>
            <w:r w:rsidR="00CA6ADF">
              <w:t>между тема и съ</w:t>
            </w:r>
            <w:r>
              <w:t>држание</w:t>
            </w:r>
          </w:p>
        </w:tc>
        <w:tc>
          <w:tcPr>
            <w:tcW w:w="709" w:type="dxa"/>
          </w:tcPr>
          <w:p w14:paraId="0C32EA25" w14:textId="77777777" w:rsidR="00206D49" w:rsidRDefault="00206D49" w:rsidP="00206D49">
            <w:pPr>
              <w:pStyle w:val="a0"/>
              <w:jc w:val="center"/>
              <w:rPr>
                <w:b/>
              </w:rPr>
            </w:pPr>
          </w:p>
        </w:tc>
        <w:tc>
          <w:tcPr>
            <w:tcW w:w="703" w:type="dxa"/>
          </w:tcPr>
          <w:p w14:paraId="184D43C4" w14:textId="77777777" w:rsidR="00206D49" w:rsidRDefault="00206D49" w:rsidP="00206D49">
            <w:pPr>
              <w:pStyle w:val="a0"/>
              <w:jc w:val="center"/>
              <w:rPr>
                <w:b/>
              </w:rPr>
            </w:pPr>
          </w:p>
        </w:tc>
      </w:tr>
      <w:tr w:rsidR="00206D49" w14:paraId="22759103" w14:textId="77777777" w:rsidTr="00206D49">
        <w:tc>
          <w:tcPr>
            <w:tcW w:w="7650" w:type="dxa"/>
            <w:gridSpan w:val="2"/>
          </w:tcPr>
          <w:p w14:paraId="5832BC3B" w14:textId="77777777" w:rsidR="00206D49" w:rsidRPr="00206D49" w:rsidRDefault="00CA6ADF" w:rsidP="00CA6ADF">
            <w:pPr>
              <w:pStyle w:val="a0"/>
            </w:pPr>
            <w:r>
              <w:t>Спазване на препоръчителния обем на дипломния проект</w:t>
            </w:r>
          </w:p>
        </w:tc>
        <w:tc>
          <w:tcPr>
            <w:tcW w:w="709" w:type="dxa"/>
          </w:tcPr>
          <w:p w14:paraId="2D6BFFE6" w14:textId="77777777" w:rsidR="00206D49" w:rsidRDefault="00206D49" w:rsidP="00206D49">
            <w:pPr>
              <w:pStyle w:val="a0"/>
              <w:jc w:val="center"/>
              <w:rPr>
                <w:b/>
              </w:rPr>
            </w:pPr>
          </w:p>
        </w:tc>
        <w:tc>
          <w:tcPr>
            <w:tcW w:w="703" w:type="dxa"/>
          </w:tcPr>
          <w:p w14:paraId="2344D394" w14:textId="77777777" w:rsidR="00206D49" w:rsidRDefault="00206D49" w:rsidP="00206D49">
            <w:pPr>
              <w:pStyle w:val="a0"/>
              <w:jc w:val="center"/>
              <w:rPr>
                <w:b/>
              </w:rPr>
            </w:pPr>
          </w:p>
        </w:tc>
      </w:tr>
      <w:tr w:rsidR="00206D49" w14:paraId="0A5BE991" w14:textId="77777777" w:rsidTr="00206D49">
        <w:tc>
          <w:tcPr>
            <w:tcW w:w="7650" w:type="dxa"/>
            <w:gridSpan w:val="2"/>
          </w:tcPr>
          <w:p w14:paraId="1348D511" w14:textId="77777777" w:rsidR="00206D49" w:rsidRPr="00206D49" w:rsidRDefault="00CA6ADF" w:rsidP="00CA6ADF">
            <w:pPr>
              <w:pStyle w:val="a0"/>
            </w:pPr>
            <w:r>
              <w:t>Спазване на изискванията за оформление на дипломния проект</w:t>
            </w:r>
          </w:p>
        </w:tc>
        <w:tc>
          <w:tcPr>
            <w:tcW w:w="709" w:type="dxa"/>
          </w:tcPr>
          <w:p w14:paraId="6C22B0C2" w14:textId="77777777" w:rsidR="00206D49" w:rsidRDefault="00206D49" w:rsidP="00206D49">
            <w:pPr>
              <w:pStyle w:val="a0"/>
              <w:jc w:val="center"/>
              <w:rPr>
                <w:b/>
              </w:rPr>
            </w:pPr>
          </w:p>
        </w:tc>
        <w:tc>
          <w:tcPr>
            <w:tcW w:w="703" w:type="dxa"/>
          </w:tcPr>
          <w:p w14:paraId="09E3FC8A" w14:textId="77777777" w:rsidR="00206D49" w:rsidRDefault="00206D49" w:rsidP="00206D49">
            <w:pPr>
              <w:pStyle w:val="a0"/>
              <w:jc w:val="center"/>
              <w:rPr>
                <w:b/>
              </w:rPr>
            </w:pPr>
          </w:p>
        </w:tc>
      </w:tr>
      <w:tr w:rsidR="00206D49" w14:paraId="4D8DB822" w14:textId="77777777" w:rsidTr="00206D49">
        <w:tc>
          <w:tcPr>
            <w:tcW w:w="7650" w:type="dxa"/>
            <w:gridSpan w:val="2"/>
          </w:tcPr>
          <w:p w14:paraId="031C1255" w14:textId="77777777" w:rsidR="00206D49" w:rsidRPr="00206D49" w:rsidRDefault="00CA6ADF" w:rsidP="00CA6ADF">
            <w:pPr>
              <w:pStyle w:val="a0"/>
            </w:pPr>
            <w:r>
              <w:t>Готовност за защита на дипломния проект</w:t>
            </w:r>
          </w:p>
        </w:tc>
        <w:tc>
          <w:tcPr>
            <w:tcW w:w="709" w:type="dxa"/>
          </w:tcPr>
          <w:p w14:paraId="66F7F243" w14:textId="77777777" w:rsidR="00206D49" w:rsidRDefault="00206D49" w:rsidP="00206D49">
            <w:pPr>
              <w:pStyle w:val="a0"/>
              <w:jc w:val="center"/>
              <w:rPr>
                <w:b/>
              </w:rPr>
            </w:pPr>
          </w:p>
        </w:tc>
        <w:tc>
          <w:tcPr>
            <w:tcW w:w="703" w:type="dxa"/>
          </w:tcPr>
          <w:p w14:paraId="5115D4B3" w14:textId="77777777" w:rsidR="00206D49" w:rsidRDefault="00206D49" w:rsidP="00206D49">
            <w:pPr>
              <w:pStyle w:val="a0"/>
              <w:jc w:val="center"/>
              <w:rPr>
                <w:b/>
              </w:rPr>
            </w:pPr>
          </w:p>
        </w:tc>
      </w:tr>
      <w:tr w:rsidR="00CA6ADF" w:rsidRPr="00CA6ADF" w14:paraId="7B03839A" w14:textId="77777777" w:rsidTr="00CA6ADF">
        <w:tc>
          <w:tcPr>
            <w:tcW w:w="4531" w:type="dxa"/>
          </w:tcPr>
          <w:p w14:paraId="50DDD9C6" w14:textId="77777777" w:rsidR="00CA6ADF" w:rsidRPr="00CA6ADF" w:rsidRDefault="00CA6ADF" w:rsidP="00CA6ADF">
            <w:pPr>
              <w:pStyle w:val="a0"/>
            </w:pPr>
            <w:r>
              <w:t>Силни страни на дипломния проект</w:t>
            </w:r>
          </w:p>
        </w:tc>
        <w:tc>
          <w:tcPr>
            <w:tcW w:w="4531" w:type="dxa"/>
            <w:gridSpan w:val="3"/>
          </w:tcPr>
          <w:p w14:paraId="69F87092" w14:textId="77777777" w:rsidR="00CA6ADF" w:rsidRPr="00CA6ADF" w:rsidRDefault="00CA6ADF" w:rsidP="00CA6ADF">
            <w:pPr>
              <w:pStyle w:val="a0"/>
            </w:pPr>
          </w:p>
        </w:tc>
      </w:tr>
      <w:tr w:rsidR="00CA6ADF" w:rsidRPr="00CA6ADF" w14:paraId="4C907CE8" w14:textId="77777777" w:rsidTr="00CA6ADF">
        <w:tc>
          <w:tcPr>
            <w:tcW w:w="4531" w:type="dxa"/>
          </w:tcPr>
          <w:p w14:paraId="50DCA0BB" w14:textId="77777777" w:rsidR="00CA6ADF" w:rsidRPr="00CA6ADF" w:rsidRDefault="00CA6ADF" w:rsidP="00CA6ADF">
            <w:pPr>
              <w:pStyle w:val="a0"/>
            </w:pPr>
            <w:r>
              <w:t>Допуснати основни слабости</w:t>
            </w:r>
          </w:p>
        </w:tc>
        <w:tc>
          <w:tcPr>
            <w:tcW w:w="4531" w:type="dxa"/>
            <w:gridSpan w:val="3"/>
          </w:tcPr>
          <w:p w14:paraId="3B0F1474" w14:textId="77777777" w:rsidR="00CA6ADF" w:rsidRPr="00CA6ADF" w:rsidRDefault="00CA6ADF" w:rsidP="00CA6ADF">
            <w:pPr>
              <w:pStyle w:val="a0"/>
            </w:pPr>
          </w:p>
        </w:tc>
      </w:tr>
      <w:tr w:rsidR="00CA6ADF" w:rsidRPr="00CA6ADF" w14:paraId="71A3FB30" w14:textId="77777777" w:rsidTr="00CA6ADF">
        <w:tc>
          <w:tcPr>
            <w:tcW w:w="4531" w:type="dxa"/>
          </w:tcPr>
          <w:p w14:paraId="5E14B728" w14:textId="77777777" w:rsidR="00CA6ADF" w:rsidRPr="00CA6ADF" w:rsidRDefault="00CA6ADF" w:rsidP="00CA6ADF">
            <w:pPr>
              <w:pStyle w:val="a0"/>
            </w:pPr>
            <w:r>
              <w:t>Въпроси и препоръки към дипломния проект</w:t>
            </w:r>
          </w:p>
        </w:tc>
        <w:tc>
          <w:tcPr>
            <w:tcW w:w="4531" w:type="dxa"/>
            <w:gridSpan w:val="3"/>
          </w:tcPr>
          <w:p w14:paraId="5BC3626E" w14:textId="77777777" w:rsidR="00CA6ADF" w:rsidRPr="00CA6ADF" w:rsidRDefault="00CA6ADF" w:rsidP="00CA6ADF">
            <w:pPr>
              <w:pStyle w:val="a0"/>
            </w:pPr>
          </w:p>
        </w:tc>
      </w:tr>
    </w:tbl>
    <w:p w14:paraId="3AE8497D" w14:textId="77777777" w:rsidR="00CA6ADF" w:rsidRDefault="00CA6ADF" w:rsidP="00206D49">
      <w:pPr>
        <w:pStyle w:val="a0"/>
        <w:jc w:val="center"/>
        <w:rPr>
          <w:b/>
        </w:rPr>
      </w:pPr>
      <w:r>
        <w:rPr>
          <w:b/>
        </w:rPr>
        <w:t>ЗАКЛЮЧЕНИЕ:</w:t>
      </w:r>
    </w:p>
    <w:p w14:paraId="7C580D5C" w14:textId="344DC5DC" w:rsidR="00CA6ADF" w:rsidRDefault="00CA6ADF" w:rsidP="00CA6ADF">
      <w:pPr>
        <w:pStyle w:val="a0"/>
      </w:pPr>
      <w:r>
        <w:t xml:space="preserve">Качествата на дипломния проект дават основание ученикът/ ученичката............. да бъде </w:t>
      </w:r>
      <w:r w:rsidR="00533016">
        <w:t>допуснат/а до защита пред членовете на комисията</w:t>
      </w:r>
      <w:r w:rsidR="000E4395">
        <w:rPr>
          <w:lang w:val="en-US"/>
        </w:rPr>
        <w:t xml:space="preserve"> </w:t>
      </w:r>
      <w:r w:rsidR="00533016">
        <w:t>за подготовка, провеждане и оценяване на изпит чрез защита на дипломен проект- част по теория на професията.</w:t>
      </w:r>
    </w:p>
    <w:p w14:paraId="5905712A" w14:textId="77777777" w:rsidR="00533016" w:rsidRDefault="00533016" w:rsidP="00EB6C54">
      <w:pPr>
        <w:pStyle w:val="ae"/>
        <w:sectPr w:rsidR="00533016" w:rsidSect="00DA1B15">
          <w:headerReference w:type="default" r:id="rId32"/>
          <w:pgSz w:w="11906" w:h="16838" w:code="9"/>
          <w:pgMar w:top="1417" w:right="1417" w:bottom="1417" w:left="1417" w:header="708" w:footer="708" w:gutter="0"/>
          <w:pgBorders w:display="firstPage">
            <w:top w:val="single" w:sz="6" w:space="8" w:color="auto"/>
            <w:left w:val="single" w:sz="6" w:space="8" w:color="auto"/>
            <w:bottom w:val="single" w:sz="6" w:space="8" w:color="auto"/>
            <w:right w:val="single" w:sz="6" w:space="8" w:color="auto"/>
          </w:pgBorders>
          <w:pgNumType w:start="0"/>
          <w:cols w:space="708"/>
          <w:titlePg/>
          <w:docGrid w:linePitch="360"/>
        </w:sectPr>
      </w:pPr>
    </w:p>
    <w:p w14:paraId="40D34414" w14:textId="77777777" w:rsidR="00533016" w:rsidRDefault="00533016" w:rsidP="00EB6C54">
      <w:pPr>
        <w:pStyle w:val="ad"/>
      </w:pPr>
      <w:r>
        <w:t>.........05.2022г.</w:t>
      </w:r>
    </w:p>
    <w:p w14:paraId="03E79BB8" w14:textId="77777777" w:rsidR="00533016" w:rsidRDefault="00533016" w:rsidP="00EB6C54">
      <w:pPr>
        <w:pStyle w:val="ad"/>
      </w:pPr>
      <w:r>
        <w:t>Гр. Бургас</w:t>
      </w:r>
    </w:p>
    <w:p w14:paraId="674D9D43" w14:textId="77777777" w:rsidR="00533016" w:rsidRDefault="00533016" w:rsidP="00EB6C54">
      <w:pPr>
        <w:pStyle w:val="ad"/>
      </w:pPr>
      <w:r>
        <w:t>Рецензент:................................</w:t>
      </w:r>
    </w:p>
    <w:p w14:paraId="2796EEC1" w14:textId="77777777" w:rsidR="00533016" w:rsidRPr="00533016" w:rsidRDefault="00533016" w:rsidP="00533016">
      <w:pPr>
        <w:rPr>
          <w:rFonts w:ascii="Times New Roman" w:hAnsi="Times New Roman" w:cs="Times New Roman"/>
          <w:sz w:val="28"/>
        </w:rPr>
      </w:pPr>
    </w:p>
    <w:sectPr w:rsidR="00533016" w:rsidRPr="00533016" w:rsidSect="00533016">
      <w:type w:val="continuous"/>
      <w:pgSz w:w="11906" w:h="16838" w:code="9"/>
      <w:pgMar w:top="1417" w:right="1417" w:bottom="1417" w:left="1417" w:header="708" w:footer="708" w:gutter="0"/>
      <w:pgBorders w:display="firstPage">
        <w:top w:val="single" w:sz="6" w:space="8" w:color="auto"/>
        <w:left w:val="single" w:sz="6" w:space="8" w:color="auto"/>
        <w:bottom w:val="single" w:sz="6" w:space="8" w:color="auto"/>
        <w:right w:val="single" w:sz="6" w:space="8" w:color="auto"/>
      </w:pgBorders>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C10AF" w14:textId="77777777" w:rsidR="00C02A87" w:rsidRDefault="00C02A87" w:rsidP="007B2D64">
      <w:pPr>
        <w:spacing w:after="0" w:line="240" w:lineRule="auto"/>
      </w:pPr>
      <w:r>
        <w:separator/>
      </w:r>
    </w:p>
  </w:endnote>
  <w:endnote w:type="continuationSeparator" w:id="0">
    <w:p w14:paraId="51C3EC11" w14:textId="77777777" w:rsidR="00C02A87" w:rsidRDefault="00C02A87" w:rsidP="007B2D64">
      <w:pPr>
        <w:spacing w:after="0" w:line="240" w:lineRule="auto"/>
      </w:pPr>
      <w:r>
        <w:continuationSeparator/>
      </w:r>
    </w:p>
  </w:endnote>
  <w:endnote w:type="continuationNotice" w:id="1">
    <w:p w14:paraId="281B5F9F" w14:textId="77777777" w:rsidR="00C02A87" w:rsidRDefault="00C02A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5E0F7" w14:textId="77777777" w:rsidR="00C02A87" w:rsidRDefault="00C02A87" w:rsidP="007B2D64">
      <w:pPr>
        <w:spacing w:after="0" w:line="240" w:lineRule="auto"/>
      </w:pPr>
      <w:r>
        <w:separator/>
      </w:r>
    </w:p>
  </w:footnote>
  <w:footnote w:type="continuationSeparator" w:id="0">
    <w:p w14:paraId="0735B976" w14:textId="77777777" w:rsidR="00C02A87" w:rsidRDefault="00C02A87" w:rsidP="007B2D64">
      <w:pPr>
        <w:spacing w:after="0" w:line="240" w:lineRule="auto"/>
      </w:pPr>
      <w:r>
        <w:continuationSeparator/>
      </w:r>
    </w:p>
  </w:footnote>
  <w:footnote w:type="continuationNotice" w:id="1">
    <w:p w14:paraId="4FB270D1" w14:textId="77777777" w:rsidR="00C02A87" w:rsidRDefault="00C02A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58177"/>
      <w:docPartObj>
        <w:docPartGallery w:val="Page Numbers (Top of Page)"/>
        <w:docPartUnique/>
      </w:docPartObj>
    </w:sdtPr>
    <w:sdtEndPr>
      <w:rPr>
        <w:noProof/>
      </w:rPr>
    </w:sdtEndPr>
    <w:sdtContent>
      <w:p w14:paraId="62253A1E" w14:textId="0E7C21FA" w:rsidR="0016504B" w:rsidRDefault="0016504B">
        <w:pPr>
          <w:pStyle w:val="a6"/>
          <w:jc w:val="right"/>
        </w:pPr>
        <w:r>
          <w:fldChar w:fldCharType="begin"/>
        </w:r>
        <w:r>
          <w:instrText xml:space="preserve"> PAGE   \* MERGEFORMAT </w:instrText>
        </w:r>
        <w:r>
          <w:fldChar w:fldCharType="separate"/>
        </w:r>
        <w:r w:rsidR="00650BFB">
          <w:rPr>
            <w:noProof/>
          </w:rPr>
          <w:t>25</w:t>
        </w:r>
        <w:r>
          <w:rPr>
            <w:noProof/>
          </w:rPr>
          <w:fldChar w:fldCharType="end"/>
        </w:r>
      </w:p>
    </w:sdtContent>
  </w:sdt>
  <w:p w14:paraId="493389D5" w14:textId="77777777" w:rsidR="0016504B" w:rsidRDefault="0016504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68C"/>
    <w:multiLevelType w:val="hybridMultilevel"/>
    <w:tmpl w:val="ABD45B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41376E6"/>
    <w:multiLevelType w:val="hybridMultilevel"/>
    <w:tmpl w:val="7D24310E"/>
    <w:lvl w:ilvl="0" w:tplc="0EB0EA50">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0E1D94"/>
    <w:multiLevelType w:val="hybridMultilevel"/>
    <w:tmpl w:val="9A9016CA"/>
    <w:lvl w:ilvl="0" w:tplc="F9A6EA4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AC19A4"/>
    <w:multiLevelType w:val="hybridMultilevel"/>
    <w:tmpl w:val="4D9CA7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741E13"/>
    <w:multiLevelType w:val="multilevel"/>
    <w:tmpl w:val="D3CA9492"/>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1B3260C"/>
    <w:multiLevelType w:val="hybridMultilevel"/>
    <w:tmpl w:val="7ED4E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C6AAE"/>
    <w:multiLevelType w:val="hybridMultilevel"/>
    <w:tmpl w:val="82103690"/>
    <w:lvl w:ilvl="0" w:tplc="492EF636">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5EE0E88"/>
    <w:multiLevelType w:val="hybridMultilevel"/>
    <w:tmpl w:val="9F0E5124"/>
    <w:lvl w:ilvl="0" w:tplc="F9A6EA4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E35D42"/>
    <w:multiLevelType w:val="hybridMultilevel"/>
    <w:tmpl w:val="E488F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045"/>
    <w:multiLevelType w:val="hybridMultilevel"/>
    <w:tmpl w:val="AC26E304"/>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F31331C"/>
    <w:multiLevelType w:val="hybridMultilevel"/>
    <w:tmpl w:val="CAFA61B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81C457F"/>
    <w:multiLevelType w:val="hybridMultilevel"/>
    <w:tmpl w:val="9768EA8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CCF0A19"/>
    <w:multiLevelType w:val="hybridMultilevel"/>
    <w:tmpl w:val="47C4A2F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40C04DC7"/>
    <w:multiLevelType w:val="multilevel"/>
    <w:tmpl w:val="67049F30"/>
    <w:lvl w:ilvl="0">
      <w:start w:val="2"/>
      <w:numFmt w:val="decimal"/>
      <w:pStyle w:val="1"/>
      <w:lvlText w:val="%1."/>
      <w:lvlJc w:val="left"/>
      <w:pPr>
        <w:ind w:left="360" w:hanging="360"/>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4414051F"/>
    <w:multiLevelType w:val="hybridMultilevel"/>
    <w:tmpl w:val="BC908740"/>
    <w:lvl w:ilvl="0" w:tplc="8050DC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A0C7187"/>
    <w:multiLevelType w:val="hybridMultilevel"/>
    <w:tmpl w:val="670E0AA4"/>
    <w:lvl w:ilvl="0" w:tplc="A46EC2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3C66B6"/>
    <w:multiLevelType w:val="hybridMultilevel"/>
    <w:tmpl w:val="4D9CA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652197"/>
    <w:multiLevelType w:val="hybridMultilevel"/>
    <w:tmpl w:val="88546B2A"/>
    <w:lvl w:ilvl="0" w:tplc="02B415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5B83BD3"/>
    <w:multiLevelType w:val="hybridMultilevel"/>
    <w:tmpl w:val="A560D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CE4DD2"/>
    <w:multiLevelType w:val="hybridMultilevel"/>
    <w:tmpl w:val="D91C9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1B11CB6"/>
    <w:multiLevelType w:val="hybridMultilevel"/>
    <w:tmpl w:val="3210EF5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6A660DD4"/>
    <w:multiLevelType w:val="hybridMultilevel"/>
    <w:tmpl w:val="91247AB4"/>
    <w:lvl w:ilvl="0" w:tplc="40AA490C">
      <w:start w:val="1"/>
      <w:numFmt w:val="decimal"/>
      <w:lvlText w:val="%1.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6E9D4EE5"/>
    <w:multiLevelType w:val="hybridMultilevel"/>
    <w:tmpl w:val="BA142D42"/>
    <w:lvl w:ilvl="0" w:tplc="9990AF94">
      <w:start w:val="1"/>
      <w:numFmt w:val="decimal"/>
      <w:lvlText w:val="%1.1.1"/>
      <w:lvlJc w:val="righ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72E46C70"/>
    <w:multiLevelType w:val="multilevel"/>
    <w:tmpl w:val="15248EFE"/>
    <w:lvl w:ilvl="0">
      <w:start w:val="1"/>
      <w:numFmt w:val="upperRoman"/>
      <w:lvlText w:val="%1."/>
      <w:lvlJc w:val="righ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6B265DE"/>
    <w:multiLevelType w:val="hybridMultilevel"/>
    <w:tmpl w:val="7FFC5D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7F6A5409"/>
    <w:multiLevelType w:val="hybridMultilevel"/>
    <w:tmpl w:val="668A38C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942683954">
    <w:abstractNumId w:val="12"/>
  </w:num>
  <w:num w:numId="2" w16cid:durableId="1369640391">
    <w:abstractNumId w:val="20"/>
  </w:num>
  <w:num w:numId="3" w16cid:durableId="605424442">
    <w:abstractNumId w:val="24"/>
  </w:num>
  <w:num w:numId="4" w16cid:durableId="979191278">
    <w:abstractNumId w:val="9"/>
  </w:num>
  <w:num w:numId="5" w16cid:durableId="880751265">
    <w:abstractNumId w:val="6"/>
  </w:num>
  <w:num w:numId="6" w16cid:durableId="926616104">
    <w:abstractNumId w:val="21"/>
  </w:num>
  <w:num w:numId="7" w16cid:durableId="1728726533">
    <w:abstractNumId w:val="22"/>
  </w:num>
  <w:num w:numId="8" w16cid:durableId="1970356054">
    <w:abstractNumId w:val="22"/>
    <w:lvlOverride w:ilvl="0">
      <w:startOverride w:val="1"/>
    </w:lvlOverride>
  </w:num>
  <w:num w:numId="9" w16cid:durableId="978806268">
    <w:abstractNumId w:val="23"/>
  </w:num>
  <w:num w:numId="10" w16cid:durableId="276526420">
    <w:abstractNumId w:val="4"/>
  </w:num>
  <w:num w:numId="11" w16cid:durableId="797724246">
    <w:abstractNumId w:val="13"/>
  </w:num>
  <w:num w:numId="12" w16cid:durableId="163205514">
    <w:abstractNumId w:val="25"/>
  </w:num>
  <w:num w:numId="13" w16cid:durableId="5896591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40650066">
    <w:abstractNumId w:val="11"/>
  </w:num>
  <w:num w:numId="15" w16cid:durableId="557596123">
    <w:abstractNumId w:val="5"/>
  </w:num>
  <w:num w:numId="16" w16cid:durableId="1364087180">
    <w:abstractNumId w:val="16"/>
  </w:num>
  <w:num w:numId="17" w16cid:durableId="80883244">
    <w:abstractNumId w:val="19"/>
  </w:num>
  <w:num w:numId="18" w16cid:durableId="2106001908">
    <w:abstractNumId w:val="7"/>
  </w:num>
  <w:num w:numId="19" w16cid:durableId="1686663007">
    <w:abstractNumId w:val="2"/>
  </w:num>
  <w:num w:numId="20" w16cid:durableId="385221042">
    <w:abstractNumId w:val="17"/>
  </w:num>
  <w:num w:numId="21" w16cid:durableId="635109446">
    <w:abstractNumId w:val="14"/>
  </w:num>
  <w:num w:numId="22" w16cid:durableId="1403796840">
    <w:abstractNumId w:val="1"/>
  </w:num>
  <w:num w:numId="23" w16cid:durableId="735126674">
    <w:abstractNumId w:val="10"/>
  </w:num>
  <w:num w:numId="24" w16cid:durableId="1909076275">
    <w:abstractNumId w:val="3"/>
  </w:num>
  <w:num w:numId="25" w16cid:durableId="1529490513">
    <w:abstractNumId w:val="18"/>
  </w:num>
  <w:num w:numId="26" w16cid:durableId="1982153318">
    <w:abstractNumId w:val="8"/>
  </w:num>
  <w:num w:numId="27" w16cid:durableId="2021084100">
    <w:abstractNumId w:val="15"/>
  </w:num>
  <w:num w:numId="28" w16cid:durableId="525950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attachedTemplate r:id="rId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04B"/>
    <w:rsid w:val="000042CE"/>
    <w:rsid w:val="00004B24"/>
    <w:rsid w:val="000052AF"/>
    <w:rsid w:val="000060ED"/>
    <w:rsid w:val="0001204B"/>
    <w:rsid w:val="00012A4C"/>
    <w:rsid w:val="00014BA1"/>
    <w:rsid w:val="000166A2"/>
    <w:rsid w:val="000176FA"/>
    <w:rsid w:val="00024C9F"/>
    <w:rsid w:val="00026A44"/>
    <w:rsid w:val="00030764"/>
    <w:rsid w:val="00033396"/>
    <w:rsid w:val="0003617C"/>
    <w:rsid w:val="00036E84"/>
    <w:rsid w:val="00037493"/>
    <w:rsid w:val="00040279"/>
    <w:rsid w:val="000410AC"/>
    <w:rsid w:val="00045A35"/>
    <w:rsid w:val="00050C6F"/>
    <w:rsid w:val="00054D13"/>
    <w:rsid w:val="000564D6"/>
    <w:rsid w:val="000641BC"/>
    <w:rsid w:val="00064AC2"/>
    <w:rsid w:val="000665DF"/>
    <w:rsid w:val="00071CA3"/>
    <w:rsid w:val="00081FB3"/>
    <w:rsid w:val="000835B4"/>
    <w:rsid w:val="00083A87"/>
    <w:rsid w:val="00084497"/>
    <w:rsid w:val="00084DEE"/>
    <w:rsid w:val="00087059"/>
    <w:rsid w:val="000900F6"/>
    <w:rsid w:val="000906A2"/>
    <w:rsid w:val="00090AD4"/>
    <w:rsid w:val="00091969"/>
    <w:rsid w:val="00092D26"/>
    <w:rsid w:val="00095182"/>
    <w:rsid w:val="0009617E"/>
    <w:rsid w:val="000A077E"/>
    <w:rsid w:val="000A1005"/>
    <w:rsid w:val="000A43CC"/>
    <w:rsid w:val="000A5465"/>
    <w:rsid w:val="000A7332"/>
    <w:rsid w:val="000B2D27"/>
    <w:rsid w:val="000C16A0"/>
    <w:rsid w:val="000C1841"/>
    <w:rsid w:val="000C1E53"/>
    <w:rsid w:val="000C3286"/>
    <w:rsid w:val="000C5CA0"/>
    <w:rsid w:val="000D0705"/>
    <w:rsid w:val="000D0706"/>
    <w:rsid w:val="000D09C0"/>
    <w:rsid w:val="000D32DB"/>
    <w:rsid w:val="000E02E0"/>
    <w:rsid w:val="000E1A6D"/>
    <w:rsid w:val="000E293D"/>
    <w:rsid w:val="000E4395"/>
    <w:rsid w:val="000E6CAF"/>
    <w:rsid w:val="000E7D96"/>
    <w:rsid w:val="000F291C"/>
    <w:rsid w:val="000F39A2"/>
    <w:rsid w:val="000F40B6"/>
    <w:rsid w:val="000F6FBB"/>
    <w:rsid w:val="0010060A"/>
    <w:rsid w:val="00101962"/>
    <w:rsid w:val="00102692"/>
    <w:rsid w:val="00105102"/>
    <w:rsid w:val="00106505"/>
    <w:rsid w:val="0010652A"/>
    <w:rsid w:val="00110E11"/>
    <w:rsid w:val="00111516"/>
    <w:rsid w:val="00111523"/>
    <w:rsid w:val="00112103"/>
    <w:rsid w:val="00113E43"/>
    <w:rsid w:val="00115EA1"/>
    <w:rsid w:val="00121779"/>
    <w:rsid w:val="0012180B"/>
    <w:rsid w:val="001218CB"/>
    <w:rsid w:val="00126668"/>
    <w:rsid w:val="00126698"/>
    <w:rsid w:val="001277A3"/>
    <w:rsid w:val="00127833"/>
    <w:rsid w:val="001300AE"/>
    <w:rsid w:val="001311CD"/>
    <w:rsid w:val="0013404E"/>
    <w:rsid w:val="001343A3"/>
    <w:rsid w:val="00134E71"/>
    <w:rsid w:val="00135E43"/>
    <w:rsid w:val="001448B8"/>
    <w:rsid w:val="001457E5"/>
    <w:rsid w:val="00145BCD"/>
    <w:rsid w:val="00147729"/>
    <w:rsid w:val="00147F24"/>
    <w:rsid w:val="00153256"/>
    <w:rsid w:val="00154BD5"/>
    <w:rsid w:val="00161797"/>
    <w:rsid w:val="0016504B"/>
    <w:rsid w:val="00165771"/>
    <w:rsid w:val="00166F28"/>
    <w:rsid w:val="0017069B"/>
    <w:rsid w:val="00170B84"/>
    <w:rsid w:val="00173D68"/>
    <w:rsid w:val="00174E8F"/>
    <w:rsid w:val="0017541C"/>
    <w:rsid w:val="0017640E"/>
    <w:rsid w:val="001771DC"/>
    <w:rsid w:val="00180067"/>
    <w:rsid w:val="00181E67"/>
    <w:rsid w:val="001821D5"/>
    <w:rsid w:val="001849E4"/>
    <w:rsid w:val="00187A75"/>
    <w:rsid w:val="001907D6"/>
    <w:rsid w:val="00192468"/>
    <w:rsid w:val="00192A23"/>
    <w:rsid w:val="00193C26"/>
    <w:rsid w:val="00193F0F"/>
    <w:rsid w:val="0019523D"/>
    <w:rsid w:val="00196404"/>
    <w:rsid w:val="001A03F7"/>
    <w:rsid w:val="001A4C12"/>
    <w:rsid w:val="001A5D4D"/>
    <w:rsid w:val="001A7360"/>
    <w:rsid w:val="001A7D91"/>
    <w:rsid w:val="001B18DD"/>
    <w:rsid w:val="001B336A"/>
    <w:rsid w:val="001B3F0E"/>
    <w:rsid w:val="001B4C83"/>
    <w:rsid w:val="001B4DD3"/>
    <w:rsid w:val="001B52BA"/>
    <w:rsid w:val="001B612E"/>
    <w:rsid w:val="001B6208"/>
    <w:rsid w:val="001B76EF"/>
    <w:rsid w:val="001C38AA"/>
    <w:rsid w:val="001C4BC6"/>
    <w:rsid w:val="001C6799"/>
    <w:rsid w:val="001D0460"/>
    <w:rsid w:val="001D31FA"/>
    <w:rsid w:val="001D4AE2"/>
    <w:rsid w:val="001D66B1"/>
    <w:rsid w:val="001D6A90"/>
    <w:rsid w:val="001E017E"/>
    <w:rsid w:val="001E0690"/>
    <w:rsid w:val="001E29A8"/>
    <w:rsid w:val="001E435C"/>
    <w:rsid w:val="001E4958"/>
    <w:rsid w:val="001F03EC"/>
    <w:rsid w:val="001F1BAA"/>
    <w:rsid w:val="001F2826"/>
    <w:rsid w:val="001F3094"/>
    <w:rsid w:val="001F4CD9"/>
    <w:rsid w:val="001F4D4C"/>
    <w:rsid w:val="001F5B36"/>
    <w:rsid w:val="001F6CF9"/>
    <w:rsid w:val="002007DD"/>
    <w:rsid w:val="002026D1"/>
    <w:rsid w:val="002047AD"/>
    <w:rsid w:val="00205A49"/>
    <w:rsid w:val="00206D49"/>
    <w:rsid w:val="002074D9"/>
    <w:rsid w:val="0021095A"/>
    <w:rsid w:val="00216945"/>
    <w:rsid w:val="0021745A"/>
    <w:rsid w:val="00217493"/>
    <w:rsid w:val="002207BD"/>
    <w:rsid w:val="00220F76"/>
    <w:rsid w:val="002222F2"/>
    <w:rsid w:val="00227812"/>
    <w:rsid w:val="0023072B"/>
    <w:rsid w:val="00231E81"/>
    <w:rsid w:val="00232C13"/>
    <w:rsid w:val="00234827"/>
    <w:rsid w:val="00237AF7"/>
    <w:rsid w:val="00237C81"/>
    <w:rsid w:val="00245FAC"/>
    <w:rsid w:val="00247666"/>
    <w:rsid w:val="002476F6"/>
    <w:rsid w:val="00250157"/>
    <w:rsid w:val="00253CB9"/>
    <w:rsid w:val="00253EBD"/>
    <w:rsid w:val="00263227"/>
    <w:rsid w:val="00265D77"/>
    <w:rsid w:val="00265DF0"/>
    <w:rsid w:val="00265E5F"/>
    <w:rsid w:val="00265F89"/>
    <w:rsid w:val="00266F05"/>
    <w:rsid w:val="0027009E"/>
    <w:rsid w:val="00271293"/>
    <w:rsid w:val="0027185D"/>
    <w:rsid w:val="00271F27"/>
    <w:rsid w:val="00272631"/>
    <w:rsid w:val="0027491E"/>
    <w:rsid w:val="00274A9D"/>
    <w:rsid w:val="002858C3"/>
    <w:rsid w:val="00293644"/>
    <w:rsid w:val="0029608A"/>
    <w:rsid w:val="00297104"/>
    <w:rsid w:val="002A5DC1"/>
    <w:rsid w:val="002A68D4"/>
    <w:rsid w:val="002B49BB"/>
    <w:rsid w:val="002B5AC2"/>
    <w:rsid w:val="002B7624"/>
    <w:rsid w:val="002C04D1"/>
    <w:rsid w:val="002C1AB6"/>
    <w:rsid w:val="002C7422"/>
    <w:rsid w:val="002D0503"/>
    <w:rsid w:val="002D0E12"/>
    <w:rsid w:val="002D7283"/>
    <w:rsid w:val="002E146B"/>
    <w:rsid w:val="002E3A1C"/>
    <w:rsid w:val="002E4E13"/>
    <w:rsid w:val="002E544B"/>
    <w:rsid w:val="002E7FDC"/>
    <w:rsid w:val="002F36CA"/>
    <w:rsid w:val="002F5497"/>
    <w:rsid w:val="002F549F"/>
    <w:rsid w:val="002F5EEE"/>
    <w:rsid w:val="002F618D"/>
    <w:rsid w:val="002F66DC"/>
    <w:rsid w:val="003021F8"/>
    <w:rsid w:val="00302292"/>
    <w:rsid w:val="003032EC"/>
    <w:rsid w:val="00306D1C"/>
    <w:rsid w:val="00310319"/>
    <w:rsid w:val="0031083B"/>
    <w:rsid w:val="00313DFA"/>
    <w:rsid w:val="00314D93"/>
    <w:rsid w:val="00324952"/>
    <w:rsid w:val="003276F0"/>
    <w:rsid w:val="00330CE4"/>
    <w:rsid w:val="00332D09"/>
    <w:rsid w:val="00334C33"/>
    <w:rsid w:val="00341181"/>
    <w:rsid w:val="00341EE4"/>
    <w:rsid w:val="00343C82"/>
    <w:rsid w:val="0034518A"/>
    <w:rsid w:val="00346D54"/>
    <w:rsid w:val="003534E9"/>
    <w:rsid w:val="0035368C"/>
    <w:rsid w:val="00356ECC"/>
    <w:rsid w:val="003614A4"/>
    <w:rsid w:val="003624A0"/>
    <w:rsid w:val="00363675"/>
    <w:rsid w:val="00367214"/>
    <w:rsid w:val="00370610"/>
    <w:rsid w:val="003717C8"/>
    <w:rsid w:val="003739DB"/>
    <w:rsid w:val="00375C2E"/>
    <w:rsid w:val="003765F4"/>
    <w:rsid w:val="00382891"/>
    <w:rsid w:val="003857CE"/>
    <w:rsid w:val="003867E5"/>
    <w:rsid w:val="003931D8"/>
    <w:rsid w:val="00396A0D"/>
    <w:rsid w:val="003A39D3"/>
    <w:rsid w:val="003A3AD2"/>
    <w:rsid w:val="003A3EAE"/>
    <w:rsid w:val="003A5889"/>
    <w:rsid w:val="003A5F99"/>
    <w:rsid w:val="003B22C7"/>
    <w:rsid w:val="003B4742"/>
    <w:rsid w:val="003B4F36"/>
    <w:rsid w:val="003B7CD3"/>
    <w:rsid w:val="003C050E"/>
    <w:rsid w:val="003C0EAD"/>
    <w:rsid w:val="003C2194"/>
    <w:rsid w:val="003C2E51"/>
    <w:rsid w:val="003C334E"/>
    <w:rsid w:val="003C6750"/>
    <w:rsid w:val="003D071C"/>
    <w:rsid w:val="003D1E85"/>
    <w:rsid w:val="003D51E5"/>
    <w:rsid w:val="003D668A"/>
    <w:rsid w:val="003D6F69"/>
    <w:rsid w:val="003E3A3C"/>
    <w:rsid w:val="003E4FC5"/>
    <w:rsid w:val="003E60A9"/>
    <w:rsid w:val="003E6EFF"/>
    <w:rsid w:val="003F0AC4"/>
    <w:rsid w:val="003F375E"/>
    <w:rsid w:val="003F67F2"/>
    <w:rsid w:val="003F69A2"/>
    <w:rsid w:val="003F7182"/>
    <w:rsid w:val="00400213"/>
    <w:rsid w:val="00400B91"/>
    <w:rsid w:val="00413FDA"/>
    <w:rsid w:val="0041473C"/>
    <w:rsid w:val="00415DA2"/>
    <w:rsid w:val="004167B8"/>
    <w:rsid w:val="00416C99"/>
    <w:rsid w:val="00417B79"/>
    <w:rsid w:val="00423712"/>
    <w:rsid w:val="00436407"/>
    <w:rsid w:val="00437399"/>
    <w:rsid w:val="004409E6"/>
    <w:rsid w:val="00442EB1"/>
    <w:rsid w:val="00443F3E"/>
    <w:rsid w:val="00444188"/>
    <w:rsid w:val="00444668"/>
    <w:rsid w:val="00446120"/>
    <w:rsid w:val="00454C93"/>
    <w:rsid w:val="004556DC"/>
    <w:rsid w:val="004561C0"/>
    <w:rsid w:val="004574B8"/>
    <w:rsid w:val="00460D04"/>
    <w:rsid w:val="00462010"/>
    <w:rsid w:val="004639C7"/>
    <w:rsid w:val="00465B3F"/>
    <w:rsid w:val="00467AF8"/>
    <w:rsid w:val="00472731"/>
    <w:rsid w:val="00472ECE"/>
    <w:rsid w:val="004741AE"/>
    <w:rsid w:val="004744D6"/>
    <w:rsid w:val="004822DB"/>
    <w:rsid w:val="00484101"/>
    <w:rsid w:val="00486E1D"/>
    <w:rsid w:val="0049086A"/>
    <w:rsid w:val="00492028"/>
    <w:rsid w:val="004A1769"/>
    <w:rsid w:val="004A34E1"/>
    <w:rsid w:val="004B03CC"/>
    <w:rsid w:val="004B11BE"/>
    <w:rsid w:val="004B3B44"/>
    <w:rsid w:val="004B6EFF"/>
    <w:rsid w:val="004C0D1E"/>
    <w:rsid w:val="004C10D2"/>
    <w:rsid w:val="004C25B9"/>
    <w:rsid w:val="004D01C2"/>
    <w:rsid w:val="004D0488"/>
    <w:rsid w:val="004D0A6D"/>
    <w:rsid w:val="004D5533"/>
    <w:rsid w:val="004E0917"/>
    <w:rsid w:val="004E1DA2"/>
    <w:rsid w:val="004E38CC"/>
    <w:rsid w:val="004E5937"/>
    <w:rsid w:val="004E69D5"/>
    <w:rsid w:val="004F1FF6"/>
    <w:rsid w:val="004F2225"/>
    <w:rsid w:val="004F3F60"/>
    <w:rsid w:val="004F73A1"/>
    <w:rsid w:val="00500678"/>
    <w:rsid w:val="005027A7"/>
    <w:rsid w:val="00504070"/>
    <w:rsid w:val="0050573B"/>
    <w:rsid w:val="0050752C"/>
    <w:rsid w:val="00507E1C"/>
    <w:rsid w:val="0051165C"/>
    <w:rsid w:val="00511936"/>
    <w:rsid w:val="00513438"/>
    <w:rsid w:val="005176A6"/>
    <w:rsid w:val="00517C13"/>
    <w:rsid w:val="00517E52"/>
    <w:rsid w:val="005245CD"/>
    <w:rsid w:val="00525F53"/>
    <w:rsid w:val="005263A9"/>
    <w:rsid w:val="00526B6A"/>
    <w:rsid w:val="00531127"/>
    <w:rsid w:val="00532665"/>
    <w:rsid w:val="00533016"/>
    <w:rsid w:val="00533268"/>
    <w:rsid w:val="00534686"/>
    <w:rsid w:val="00537151"/>
    <w:rsid w:val="00537B25"/>
    <w:rsid w:val="00537CDA"/>
    <w:rsid w:val="00542B1F"/>
    <w:rsid w:val="00543779"/>
    <w:rsid w:val="00543C11"/>
    <w:rsid w:val="00544728"/>
    <w:rsid w:val="00547836"/>
    <w:rsid w:val="00555144"/>
    <w:rsid w:val="0056011B"/>
    <w:rsid w:val="0056031D"/>
    <w:rsid w:val="00561FA5"/>
    <w:rsid w:val="00563B0C"/>
    <w:rsid w:val="005669E5"/>
    <w:rsid w:val="005669FE"/>
    <w:rsid w:val="00567983"/>
    <w:rsid w:val="00574A54"/>
    <w:rsid w:val="00577870"/>
    <w:rsid w:val="00577D39"/>
    <w:rsid w:val="005814E4"/>
    <w:rsid w:val="00581707"/>
    <w:rsid w:val="00581912"/>
    <w:rsid w:val="005835A9"/>
    <w:rsid w:val="00583920"/>
    <w:rsid w:val="00583DD7"/>
    <w:rsid w:val="00584E13"/>
    <w:rsid w:val="00585BF8"/>
    <w:rsid w:val="005909DE"/>
    <w:rsid w:val="0059158D"/>
    <w:rsid w:val="00591C8A"/>
    <w:rsid w:val="00593AA9"/>
    <w:rsid w:val="005A1EDA"/>
    <w:rsid w:val="005A2113"/>
    <w:rsid w:val="005A329A"/>
    <w:rsid w:val="005A347C"/>
    <w:rsid w:val="005A46E2"/>
    <w:rsid w:val="005A6D7E"/>
    <w:rsid w:val="005B1B70"/>
    <w:rsid w:val="005B2D0B"/>
    <w:rsid w:val="005B3F3E"/>
    <w:rsid w:val="005B4206"/>
    <w:rsid w:val="005B5A79"/>
    <w:rsid w:val="005B62F8"/>
    <w:rsid w:val="005B7A03"/>
    <w:rsid w:val="005C247F"/>
    <w:rsid w:val="005C3347"/>
    <w:rsid w:val="005C7B31"/>
    <w:rsid w:val="005C7E0B"/>
    <w:rsid w:val="005D1975"/>
    <w:rsid w:val="005D20F7"/>
    <w:rsid w:val="005D5D07"/>
    <w:rsid w:val="005D5F4D"/>
    <w:rsid w:val="005D68C9"/>
    <w:rsid w:val="005E2C5F"/>
    <w:rsid w:val="005E337F"/>
    <w:rsid w:val="005E3D40"/>
    <w:rsid w:val="005F049A"/>
    <w:rsid w:val="005F058B"/>
    <w:rsid w:val="005F0C3E"/>
    <w:rsid w:val="005F2B90"/>
    <w:rsid w:val="005F2E50"/>
    <w:rsid w:val="005F4743"/>
    <w:rsid w:val="005F79B5"/>
    <w:rsid w:val="005F7F85"/>
    <w:rsid w:val="00601992"/>
    <w:rsid w:val="00601AE5"/>
    <w:rsid w:val="00602C70"/>
    <w:rsid w:val="0060330B"/>
    <w:rsid w:val="0060394C"/>
    <w:rsid w:val="00605DA2"/>
    <w:rsid w:val="00607E04"/>
    <w:rsid w:val="00607F2B"/>
    <w:rsid w:val="00612467"/>
    <w:rsid w:val="00617124"/>
    <w:rsid w:val="00617F59"/>
    <w:rsid w:val="00623DBE"/>
    <w:rsid w:val="006306AC"/>
    <w:rsid w:val="006313BF"/>
    <w:rsid w:val="00631959"/>
    <w:rsid w:val="006334C9"/>
    <w:rsid w:val="00640793"/>
    <w:rsid w:val="00642A71"/>
    <w:rsid w:val="0064318C"/>
    <w:rsid w:val="00644694"/>
    <w:rsid w:val="0064481A"/>
    <w:rsid w:val="006458D2"/>
    <w:rsid w:val="00645E8B"/>
    <w:rsid w:val="006473F8"/>
    <w:rsid w:val="00647852"/>
    <w:rsid w:val="00647AE8"/>
    <w:rsid w:val="00650BFB"/>
    <w:rsid w:val="00653C17"/>
    <w:rsid w:val="00656258"/>
    <w:rsid w:val="00660BE1"/>
    <w:rsid w:val="006623C9"/>
    <w:rsid w:val="006658EC"/>
    <w:rsid w:val="00667336"/>
    <w:rsid w:val="00670B12"/>
    <w:rsid w:val="00671D66"/>
    <w:rsid w:val="006760C1"/>
    <w:rsid w:val="006810E2"/>
    <w:rsid w:val="00682714"/>
    <w:rsid w:val="00685258"/>
    <w:rsid w:val="006909B5"/>
    <w:rsid w:val="006941A3"/>
    <w:rsid w:val="006941BD"/>
    <w:rsid w:val="006943CA"/>
    <w:rsid w:val="006A72D2"/>
    <w:rsid w:val="006B1071"/>
    <w:rsid w:val="006B29D3"/>
    <w:rsid w:val="006B310D"/>
    <w:rsid w:val="006B376B"/>
    <w:rsid w:val="006B7822"/>
    <w:rsid w:val="006B7DEE"/>
    <w:rsid w:val="006C0694"/>
    <w:rsid w:val="006C42FD"/>
    <w:rsid w:val="006C5A4E"/>
    <w:rsid w:val="006D3810"/>
    <w:rsid w:val="006D579D"/>
    <w:rsid w:val="006D6DFD"/>
    <w:rsid w:val="006D6F29"/>
    <w:rsid w:val="006E0065"/>
    <w:rsid w:val="006E1F63"/>
    <w:rsid w:val="006E612A"/>
    <w:rsid w:val="006E7FBD"/>
    <w:rsid w:val="006F0AB7"/>
    <w:rsid w:val="006F1C2B"/>
    <w:rsid w:val="006F37DA"/>
    <w:rsid w:val="006F3D78"/>
    <w:rsid w:val="006F47FA"/>
    <w:rsid w:val="007006F3"/>
    <w:rsid w:val="00702044"/>
    <w:rsid w:val="007035EF"/>
    <w:rsid w:val="007039A0"/>
    <w:rsid w:val="00703A93"/>
    <w:rsid w:val="007076F8"/>
    <w:rsid w:val="0071049F"/>
    <w:rsid w:val="007105AA"/>
    <w:rsid w:val="0071196B"/>
    <w:rsid w:val="00712475"/>
    <w:rsid w:val="00714976"/>
    <w:rsid w:val="00714990"/>
    <w:rsid w:val="00715BE7"/>
    <w:rsid w:val="00717D0B"/>
    <w:rsid w:val="007220CD"/>
    <w:rsid w:val="00726BB0"/>
    <w:rsid w:val="00727306"/>
    <w:rsid w:val="0073136E"/>
    <w:rsid w:val="007321B6"/>
    <w:rsid w:val="007323DA"/>
    <w:rsid w:val="00733179"/>
    <w:rsid w:val="00733D7C"/>
    <w:rsid w:val="007357B6"/>
    <w:rsid w:val="00740CBB"/>
    <w:rsid w:val="00745D5A"/>
    <w:rsid w:val="0074622E"/>
    <w:rsid w:val="0074660C"/>
    <w:rsid w:val="007476D5"/>
    <w:rsid w:val="007516AE"/>
    <w:rsid w:val="00752200"/>
    <w:rsid w:val="00752900"/>
    <w:rsid w:val="00753D9E"/>
    <w:rsid w:val="00753DAC"/>
    <w:rsid w:val="00756354"/>
    <w:rsid w:val="00757D71"/>
    <w:rsid w:val="00760D56"/>
    <w:rsid w:val="00762672"/>
    <w:rsid w:val="0076405C"/>
    <w:rsid w:val="0076692C"/>
    <w:rsid w:val="00771551"/>
    <w:rsid w:val="00773F9B"/>
    <w:rsid w:val="0077515F"/>
    <w:rsid w:val="00775C40"/>
    <w:rsid w:val="007825E1"/>
    <w:rsid w:val="00783BE8"/>
    <w:rsid w:val="00791642"/>
    <w:rsid w:val="00795ADF"/>
    <w:rsid w:val="007A4A52"/>
    <w:rsid w:val="007A51C5"/>
    <w:rsid w:val="007A5C9A"/>
    <w:rsid w:val="007B19BB"/>
    <w:rsid w:val="007B2D64"/>
    <w:rsid w:val="007B43D2"/>
    <w:rsid w:val="007B49D3"/>
    <w:rsid w:val="007B591F"/>
    <w:rsid w:val="007B5E2D"/>
    <w:rsid w:val="007B6C81"/>
    <w:rsid w:val="007B6CFE"/>
    <w:rsid w:val="007C086A"/>
    <w:rsid w:val="007C1C0D"/>
    <w:rsid w:val="007C3952"/>
    <w:rsid w:val="007D02BF"/>
    <w:rsid w:val="007D090A"/>
    <w:rsid w:val="007D27AD"/>
    <w:rsid w:val="007D3436"/>
    <w:rsid w:val="007D41BC"/>
    <w:rsid w:val="007D4A94"/>
    <w:rsid w:val="007D6CCD"/>
    <w:rsid w:val="007E2DF2"/>
    <w:rsid w:val="007E2F2E"/>
    <w:rsid w:val="007E48BB"/>
    <w:rsid w:val="007E6493"/>
    <w:rsid w:val="007E6965"/>
    <w:rsid w:val="007F0AC2"/>
    <w:rsid w:val="007F21E1"/>
    <w:rsid w:val="007F33CC"/>
    <w:rsid w:val="007F4A00"/>
    <w:rsid w:val="007F5F35"/>
    <w:rsid w:val="007F732E"/>
    <w:rsid w:val="00800C67"/>
    <w:rsid w:val="00801E7F"/>
    <w:rsid w:val="008023FB"/>
    <w:rsid w:val="00804E9B"/>
    <w:rsid w:val="00815108"/>
    <w:rsid w:val="0082123D"/>
    <w:rsid w:val="008225B0"/>
    <w:rsid w:val="0082281A"/>
    <w:rsid w:val="00824B45"/>
    <w:rsid w:val="00826BBE"/>
    <w:rsid w:val="00826D70"/>
    <w:rsid w:val="008346A6"/>
    <w:rsid w:val="00840254"/>
    <w:rsid w:val="00843128"/>
    <w:rsid w:val="00846A67"/>
    <w:rsid w:val="00847F83"/>
    <w:rsid w:val="008501B0"/>
    <w:rsid w:val="00856DF9"/>
    <w:rsid w:val="0086013E"/>
    <w:rsid w:val="00860BB4"/>
    <w:rsid w:val="00862FC0"/>
    <w:rsid w:val="008630F9"/>
    <w:rsid w:val="00863F21"/>
    <w:rsid w:val="0086571A"/>
    <w:rsid w:val="008678E4"/>
    <w:rsid w:val="00870027"/>
    <w:rsid w:val="0087023D"/>
    <w:rsid w:val="00872336"/>
    <w:rsid w:val="00881D77"/>
    <w:rsid w:val="008823EE"/>
    <w:rsid w:val="008839AB"/>
    <w:rsid w:val="00885191"/>
    <w:rsid w:val="00886405"/>
    <w:rsid w:val="0089256A"/>
    <w:rsid w:val="00893B3F"/>
    <w:rsid w:val="0089554E"/>
    <w:rsid w:val="00897A42"/>
    <w:rsid w:val="00897BC1"/>
    <w:rsid w:val="008A1730"/>
    <w:rsid w:val="008A2B8E"/>
    <w:rsid w:val="008A7316"/>
    <w:rsid w:val="008B1541"/>
    <w:rsid w:val="008B1850"/>
    <w:rsid w:val="008B3173"/>
    <w:rsid w:val="008B681E"/>
    <w:rsid w:val="008B7729"/>
    <w:rsid w:val="008C0596"/>
    <w:rsid w:val="008C1FEC"/>
    <w:rsid w:val="008C23C5"/>
    <w:rsid w:val="008C38B6"/>
    <w:rsid w:val="008C3AAF"/>
    <w:rsid w:val="008C3E98"/>
    <w:rsid w:val="008C3EAD"/>
    <w:rsid w:val="008C5E67"/>
    <w:rsid w:val="008C70AF"/>
    <w:rsid w:val="008C76D5"/>
    <w:rsid w:val="008C7A4E"/>
    <w:rsid w:val="008D00C5"/>
    <w:rsid w:val="008D057B"/>
    <w:rsid w:val="008D1113"/>
    <w:rsid w:val="008D1562"/>
    <w:rsid w:val="008D3FE4"/>
    <w:rsid w:val="008D4DEB"/>
    <w:rsid w:val="008D5844"/>
    <w:rsid w:val="008D6382"/>
    <w:rsid w:val="008D6759"/>
    <w:rsid w:val="008D693A"/>
    <w:rsid w:val="008E1A72"/>
    <w:rsid w:val="008E40C4"/>
    <w:rsid w:val="008E6371"/>
    <w:rsid w:val="008F51B7"/>
    <w:rsid w:val="00904FE2"/>
    <w:rsid w:val="00913656"/>
    <w:rsid w:val="00914F60"/>
    <w:rsid w:val="00920222"/>
    <w:rsid w:val="009212D6"/>
    <w:rsid w:val="00921DC1"/>
    <w:rsid w:val="009237DF"/>
    <w:rsid w:val="009305FA"/>
    <w:rsid w:val="00932A98"/>
    <w:rsid w:val="0093416A"/>
    <w:rsid w:val="00935B31"/>
    <w:rsid w:val="0094185B"/>
    <w:rsid w:val="009423A1"/>
    <w:rsid w:val="009430B5"/>
    <w:rsid w:val="00944C50"/>
    <w:rsid w:val="009459DF"/>
    <w:rsid w:val="0094669D"/>
    <w:rsid w:val="00950AA1"/>
    <w:rsid w:val="00952BE6"/>
    <w:rsid w:val="00952D9F"/>
    <w:rsid w:val="009540E8"/>
    <w:rsid w:val="00955174"/>
    <w:rsid w:val="00956C29"/>
    <w:rsid w:val="009570E9"/>
    <w:rsid w:val="00957824"/>
    <w:rsid w:val="00960996"/>
    <w:rsid w:val="00960EE4"/>
    <w:rsid w:val="00963744"/>
    <w:rsid w:val="009641C9"/>
    <w:rsid w:val="0097049B"/>
    <w:rsid w:val="0097123E"/>
    <w:rsid w:val="009730E2"/>
    <w:rsid w:val="0097482B"/>
    <w:rsid w:val="00977F18"/>
    <w:rsid w:val="00981E00"/>
    <w:rsid w:val="00985149"/>
    <w:rsid w:val="00986332"/>
    <w:rsid w:val="009875B3"/>
    <w:rsid w:val="009928C5"/>
    <w:rsid w:val="00993C9A"/>
    <w:rsid w:val="00996D93"/>
    <w:rsid w:val="00997669"/>
    <w:rsid w:val="009A1258"/>
    <w:rsid w:val="009A3D1A"/>
    <w:rsid w:val="009A7AFB"/>
    <w:rsid w:val="009B0E95"/>
    <w:rsid w:val="009B4270"/>
    <w:rsid w:val="009B52CB"/>
    <w:rsid w:val="009B7154"/>
    <w:rsid w:val="009C091D"/>
    <w:rsid w:val="009C4A95"/>
    <w:rsid w:val="009C5829"/>
    <w:rsid w:val="009C6900"/>
    <w:rsid w:val="009D092E"/>
    <w:rsid w:val="009D2DD0"/>
    <w:rsid w:val="009D4346"/>
    <w:rsid w:val="009D50D3"/>
    <w:rsid w:val="009D6320"/>
    <w:rsid w:val="009E20A7"/>
    <w:rsid w:val="009E6AA7"/>
    <w:rsid w:val="009F287B"/>
    <w:rsid w:val="009F5808"/>
    <w:rsid w:val="009F7EEC"/>
    <w:rsid w:val="00A01805"/>
    <w:rsid w:val="00A113FC"/>
    <w:rsid w:val="00A12428"/>
    <w:rsid w:val="00A13F32"/>
    <w:rsid w:val="00A167FC"/>
    <w:rsid w:val="00A16BA1"/>
    <w:rsid w:val="00A17848"/>
    <w:rsid w:val="00A17A65"/>
    <w:rsid w:val="00A21410"/>
    <w:rsid w:val="00A21AA3"/>
    <w:rsid w:val="00A248AB"/>
    <w:rsid w:val="00A264CA"/>
    <w:rsid w:val="00A30590"/>
    <w:rsid w:val="00A3228A"/>
    <w:rsid w:val="00A32E94"/>
    <w:rsid w:val="00A336AA"/>
    <w:rsid w:val="00A33BE1"/>
    <w:rsid w:val="00A36991"/>
    <w:rsid w:val="00A36B45"/>
    <w:rsid w:val="00A40378"/>
    <w:rsid w:val="00A41872"/>
    <w:rsid w:val="00A5232B"/>
    <w:rsid w:val="00A54312"/>
    <w:rsid w:val="00A570D4"/>
    <w:rsid w:val="00A603A1"/>
    <w:rsid w:val="00A6109B"/>
    <w:rsid w:val="00A634F3"/>
    <w:rsid w:val="00A63781"/>
    <w:rsid w:val="00A65DE0"/>
    <w:rsid w:val="00A6653D"/>
    <w:rsid w:val="00A67B51"/>
    <w:rsid w:val="00A728D1"/>
    <w:rsid w:val="00A75D36"/>
    <w:rsid w:val="00A76ED2"/>
    <w:rsid w:val="00A77804"/>
    <w:rsid w:val="00A77DF3"/>
    <w:rsid w:val="00A8088A"/>
    <w:rsid w:val="00A83B5F"/>
    <w:rsid w:val="00A84C6D"/>
    <w:rsid w:val="00A86F6C"/>
    <w:rsid w:val="00A91502"/>
    <w:rsid w:val="00A91508"/>
    <w:rsid w:val="00A9285A"/>
    <w:rsid w:val="00A951BF"/>
    <w:rsid w:val="00A97965"/>
    <w:rsid w:val="00AA2359"/>
    <w:rsid w:val="00AA4FEC"/>
    <w:rsid w:val="00AA5C49"/>
    <w:rsid w:val="00AA5C57"/>
    <w:rsid w:val="00AA65FF"/>
    <w:rsid w:val="00AA7B5A"/>
    <w:rsid w:val="00AB0A77"/>
    <w:rsid w:val="00AB4800"/>
    <w:rsid w:val="00AC06EB"/>
    <w:rsid w:val="00AC098F"/>
    <w:rsid w:val="00AC2642"/>
    <w:rsid w:val="00AC37A5"/>
    <w:rsid w:val="00AC4806"/>
    <w:rsid w:val="00AC78DA"/>
    <w:rsid w:val="00AD04C3"/>
    <w:rsid w:val="00AD1088"/>
    <w:rsid w:val="00AD1140"/>
    <w:rsid w:val="00AD53D4"/>
    <w:rsid w:val="00AD58D3"/>
    <w:rsid w:val="00AD7ECB"/>
    <w:rsid w:val="00AE0E06"/>
    <w:rsid w:val="00AE11E0"/>
    <w:rsid w:val="00AE1CED"/>
    <w:rsid w:val="00AE3A3A"/>
    <w:rsid w:val="00AE3BBE"/>
    <w:rsid w:val="00AE3BED"/>
    <w:rsid w:val="00AE41F6"/>
    <w:rsid w:val="00AE43B3"/>
    <w:rsid w:val="00AE5535"/>
    <w:rsid w:val="00AE7E75"/>
    <w:rsid w:val="00AF0901"/>
    <w:rsid w:val="00AF41CF"/>
    <w:rsid w:val="00AF55AF"/>
    <w:rsid w:val="00AF7639"/>
    <w:rsid w:val="00B0191C"/>
    <w:rsid w:val="00B02A5A"/>
    <w:rsid w:val="00B061E4"/>
    <w:rsid w:val="00B11BB7"/>
    <w:rsid w:val="00B11CE8"/>
    <w:rsid w:val="00B15942"/>
    <w:rsid w:val="00B160E4"/>
    <w:rsid w:val="00B170A7"/>
    <w:rsid w:val="00B21C64"/>
    <w:rsid w:val="00B2328D"/>
    <w:rsid w:val="00B23F58"/>
    <w:rsid w:val="00B25536"/>
    <w:rsid w:val="00B257F1"/>
    <w:rsid w:val="00B25AEC"/>
    <w:rsid w:val="00B25DB7"/>
    <w:rsid w:val="00B26A97"/>
    <w:rsid w:val="00B302B8"/>
    <w:rsid w:val="00B33114"/>
    <w:rsid w:val="00B336BB"/>
    <w:rsid w:val="00B34B97"/>
    <w:rsid w:val="00B3504B"/>
    <w:rsid w:val="00B35C78"/>
    <w:rsid w:val="00B363D7"/>
    <w:rsid w:val="00B3788E"/>
    <w:rsid w:val="00B43450"/>
    <w:rsid w:val="00B43B92"/>
    <w:rsid w:val="00B43F88"/>
    <w:rsid w:val="00B45209"/>
    <w:rsid w:val="00B50ABF"/>
    <w:rsid w:val="00B513CC"/>
    <w:rsid w:val="00B52FCB"/>
    <w:rsid w:val="00B54DD6"/>
    <w:rsid w:val="00B564A4"/>
    <w:rsid w:val="00B56B37"/>
    <w:rsid w:val="00B60357"/>
    <w:rsid w:val="00B618E2"/>
    <w:rsid w:val="00B661B1"/>
    <w:rsid w:val="00B6684C"/>
    <w:rsid w:val="00B71385"/>
    <w:rsid w:val="00B74CCE"/>
    <w:rsid w:val="00B756C5"/>
    <w:rsid w:val="00B8340C"/>
    <w:rsid w:val="00B83AD3"/>
    <w:rsid w:val="00B84B9B"/>
    <w:rsid w:val="00B84FEC"/>
    <w:rsid w:val="00B86464"/>
    <w:rsid w:val="00B90CDD"/>
    <w:rsid w:val="00B9414B"/>
    <w:rsid w:val="00B94359"/>
    <w:rsid w:val="00BA1010"/>
    <w:rsid w:val="00BA18FD"/>
    <w:rsid w:val="00BA5424"/>
    <w:rsid w:val="00BB7F42"/>
    <w:rsid w:val="00BC0BCF"/>
    <w:rsid w:val="00BC6548"/>
    <w:rsid w:val="00BC7FD4"/>
    <w:rsid w:val="00BD2D99"/>
    <w:rsid w:val="00BD3A14"/>
    <w:rsid w:val="00BD5031"/>
    <w:rsid w:val="00BD79EA"/>
    <w:rsid w:val="00BE0492"/>
    <w:rsid w:val="00BE07DB"/>
    <w:rsid w:val="00BE15D2"/>
    <w:rsid w:val="00BE3DE9"/>
    <w:rsid w:val="00BE4AA4"/>
    <w:rsid w:val="00BE6952"/>
    <w:rsid w:val="00BE78ED"/>
    <w:rsid w:val="00BE7ECA"/>
    <w:rsid w:val="00BE7F79"/>
    <w:rsid w:val="00BF4020"/>
    <w:rsid w:val="00BF4AFA"/>
    <w:rsid w:val="00BF5A44"/>
    <w:rsid w:val="00BF5AA1"/>
    <w:rsid w:val="00BF62A9"/>
    <w:rsid w:val="00BF6E6E"/>
    <w:rsid w:val="00C00BBC"/>
    <w:rsid w:val="00C02624"/>
    <w:rsid w:val="00C02A87"/>
    <w:rsid w:val="00C07DCE"/>
    <w:rsid w:val="00C07E2F"/>
    <w:rsid w:val="00C11EDB"/>
    <w:rsid w:val="00C12081"/>
    <w:rsid w:val="00C120D3"/>
    <w:rsid w:val="00C13A18"/>
    <w:rsid w:val="00C152EE"/>
    <w:rsid w:val="00C157B9"/>
    <w:rsid w:val="00C2264A"/>
    <w:rsid w:val="00C2279B"/>
    <w:rsid w:val="00C24896"/>
    <w:rsid w:val="00C25140"/>
    <w:rsid w:val="00C32522"/>
    <w:rsid w:val="00C3253E"/>
    <w:rsid w:val="00C32B64"/>
    <w:rsid w:val="00C349C3"/>
    <w:rsid w:val="00C43F78"/>
    <w:rsid w:val="00C440C4"/>
    <w:rsid w:val="00C464CD"/>
    <w:rsid w:val="00C46964"/>
    <w:rsid w:val="00C46A60"/>
    <w:rsid w:val="00C47CB6"/>
    <w:rsid w:val="00C52E23"/>
    <w:rsid w:val="00C54B37"/>
    <w:rsid w:val="00C57C09"/>
    <w:rsid w:val="00C60DF3"/>
    <w:rsid w:val="00C61FE8"/>
    <w:rsid w:val="00C64508"/>
    <w:rsid w:val="00C65C0A"/>
    <w:rsid w:val="00C66B93"/>
    <w:rsid w:val="00C71643"/>
    <w:rsid w:val="00C729E7"/>
    <w:rsid w:val="00C72DC5"/>
    <w:rsid w:val="00C734B4"/>
    <w:rsid w:val="00C73CF1"/>
    <w:rsid w:val="00C748BC"/>
    <w:rsid w:val="00C77354"/>
    <w:rsid w:val="00C801F7"/>
    <w:rsid w:val="00C818D8"/>
    <w:rsid w:val="00C81CFA"/>
    <w:rsid w:val="00C829B0"/>
    <w:rsid w:val="00C83FDC"/>
    <w:rsid w:val="00C86634"/>
    <w:rsid w:val="00C8777B"/>
    <w:rsid w:val="00C90956"/>
    <w:rsid w:val="00C91273"/>
    <w:rsid w:val="00C932DE"/>
    <w:rsid w:val="00C93627"/>
    <w:rsid w:val="00C973ED"/>
    <w:rsid w:val="00C97764"/>
    <w:rsid w:val="00CA212B"/>
    <w:rsid w:val="00CA3854"/>
    <w:rsid w:val="00CA3F29"/>
    <w:rsid w:val="00CA634C"/>
    <w:rsid w:val="00CA6ADF"/>
    <w:rsid w:val="00CB0461"/>
    <w:rsid w:val="00CB4DFA"/>
    <w:rsid w:val="00CB4F13"/>
    <w:rsid w:val="00CB4FF2"/>
    <w:rsid w:val="00CB69FA"/>
    <w:rsid w:val="00CC2901"/>
    <w:rsid w:val="00CC4CB1"/>
    <w:rsid w:val="00CC53C8"/>
    <w:rsid w:val="00CC5624"/>
    <w:rsid w:val="00CC6145"/>
    <w:rsid w:val="00CD149D"/>
    <w:rsid w:val="00CD1B6B"/>
    <w:rsid w:val="00CD51A3"/>
    <w:rsid w:val="00CD62AF"/>
    <w:rsid w:val="00CD65A8"/>
    <w:rsid w:val="00CE2787"/>
    <w:rsid w:val="00CE431F"/>
    <w:rsid w:val="00CE7AF1"/>
    <w:rsid w:val="00CF06E3"/>
    <w:rsid w:val="00CF18AC"/>
    <w:rsid w:val="00CF3490"/>
    <w:rsid w:val="00CF4744"/>
    <w:rsid w:val="00D01359"/>
    <w:rsid w:val="00D10DD2"/>
    <w:rsid w:val="00D1149D"/>
    <w:rsid w:val="00D13710"/>
    <w:rsid w:val="00D1790E"/>
    <w:rsid w:val="00D20C95"/>
    <w:rsid w:val="00D23A8D"/>
    <w:rsid w:val="00D30064"/>
    <w:rsid w:val="00D306ED"/>
    <w:rsid w:val="00D31DCA"/>
    <w:rsid w:val="00D32184"/>
    <w:rsid w:val="00D3475F"/>
    <w:rsid w:val="00D44EFE"/>
    <w:rsid w:val="00D46997"/>
    <w:rsid w:val="00D46B0C"/>
    <w:rsid w:val="00D50729"/>
    <w:rsid w:val="00D53DD7"/>
    <w:rsid w:val="00D54AAE"/>
    <w:rsid w:val="00D56FEA"/>
    <w:rsid w:val="00D60FCF"/>
    <w:rsid w:val="00D62548"/>
    <w:rsid w:val="00D65E0A"/>
    <w:rsid w:val="00D7119D"/>
    <w:rsid w:val="00D73B72"/>
    <w:rsid w:val="00D81F80"/>
    <w:rsid w:val="00D82307"/>
    <w:rsid w:val="00D8265A"/>
    <w:rsid w:val="00D83749"/>
    <w:rsid w:val="00D83A67"/>
    <w:rsid w:val="00D84527"/>
    <w:rsid w:val="00D903A9"/>
    <w:rsid w:val="00D904FD"/>
    <w:rsid w:val="00D93A30"/>
    <w:rsid w:val="00D93A4A"/>
    <w:rsid w:val="00D95E0A"/>
    <w:rsid w:val="00D96F85"/>
    <w:rsid w:val="00DA074B"/>
    <w:rsid w:val="00DA089E"/>
    <w:rsid w:val="00DA0B69"/>
    <w:rsid w:val="00DA14B6"/>
    <w:rsid w:val="00DA1B15"/>
    <w:rsid w:val="00DA4776"/>
    <w:rsid w:val="00DA5066"/>
    <w:rsid w:val="00DA6E99"/>
    <w:rsid w:val="00DB023B"/>
    <w:rsid w:val="00DB139A"/>
    <w:rsid w:val="00DB3541"/>
    <w:rsid w:val="00DC2E3F"/>
    <w:rsid w:val="00DC433B"/>
    <w:rsid w:val="00DC5032"/>
    <w:rsid w:val="00DC5746"/>
    <w:rsid w:val="00DD0E48"/>
    <w:rsid w:val="00DD1D25"/>
    <w:rsid w:val="00DD3040"/>
    <w:rsid w:val="00DD3BD8"/>
    <w:rsid w:val="00DD3F62"/>
    <w:rsid w:val="00DD4AFE"/>
    <w:rsid w:val="00DD5A35"/>
    <w:rsid w:val="00DD5B5C"/>
    <w:rsid w:val="00DD5E1E"/>
    <w:rsid w:val="00DD6FB0"/>
    <w:rsid w:val="00DE039D"/>
    <w:rsid w:val="00DE1F64"/>
    <w:rsid w:val="00DE3A21"/>
    <w:rsid w:val="00DE4285"/>
    <w:rsid w:val="00DF0071"/>
    <w:rsid w:val="00DF35E8"/>
    <w:rsid w:val="00DF3BF6"/>
    <w:rsid w:val="00DF6584"/>
    <w:rsid w:val="00DF693F"/>
    <w:rsid w:val="00DF70D3"/>
    <w:rsid w:val="00DF71CE"/>
    <w:rsid w:val="00E02D11"/>
    <w:rsid w:val="00E03E4B"/>
    <w:rsid w:val="00E04092"/>
    <w:rsid w:val="00E04DBC"/>
    <w:rsid w:val="00E053AE"/>
    <w:rsid w:val="00E05C20"/>
    <w:rsid w:val="00E0673E"/>
    <w:rsid w:val="00E13073"/>
    <w:rsid w:val="00E165EE"/>
    <w:rsid w:val="00E20A9E"/>
    <w:rsid w:val="00E22712"/>
    <w:rsid w:val="00E2395E"/>
    <w:rsid w:val="00E250B1"/>
    <w:rsid w:val="00E271E2"/>
    <w:rsid w:val="00E27E90"/>
    <w:rsid w:val="00E3147F"/>
    <w:rsid w:val="00E31B94"/>
    <w:rsid w:val="00E325B7"/>
    <w:rsid w:val="00E329A1"/>
    <w:rsid w:val="00E402F5"/>
    <w:rsid w:val="00E40741"/>
    <w:rsid w:val="00E40ABE"/>
    <w:rsid w:val="00E40D68"/>
    <w:rsid w:val="00E42EE7"/>
    <w:rsid w:val="00E441A7"/>
    <w:rsid w:val="00E46485"/>
    <w:rsid w:val="00E50472"/>
    <w:rsid w:val="00E548B5"/>
    <w:rsid w:val="00E54E3B"/>
    <w:rsid w:val="00E56A7B"/>
    <w:rsid w:val="00E573DB"/>
    <w:rsid w:val="00E57541"/>
    <w:rsid w:val="00E64C56"/>
    <w:rsid w:val="00E678F8"/>
    <w:rsid w:val="00E70228"/>
    <w:rsid w:val="00E7356B"/>
    <w:rsid w:val="00E76D43"/>
    <w:rsid w:val="00E80218"/>
    <w:rsid w:val="00E838B3"/>
    <w:rsid w:val="00E84AE7"/>
    <w:rsid w:val="00E84DE1"/>
    <w:rsid w:val="00E85EDB"/>
    <w:rsid w:val="00E86297"/>
    <w:rsid w:val="00E870F3"/>
    <w:rsid w:val="00E913E2"/>
    <w:rsid w:val="00EA5068"/>
    <w:rsid w:val="00EA6A03"/>
    <w:rsid w:val="00EA7A25"/>
    <w:rsid w:val="00EB21FB"/>
    <w:rsid w:val="00EB2611"/>
    <w:rsid w:val="00EB3509"/>
    <w:rsid w:val="00EB3CB9"/>
    <w:rsid w:val="00EB4395"/>
    <w:rsid w:val="00EB6C54"/>
    <w:rsid w:val="00EC2BB8"/>
    <w:rsid w:val="00EC7CBF"/>
    <w:rsid w:val="00ED0D5F"/>
    <w:rsid w:val="00ED1D81"/>
    <w:rsid w:val="00ED3DA3"/>
    <w:rsid w:val="00EE2F31"/>
    <w:rsid w:val="00EE3476"/>
    <w:rsid w:val="00EE3FBC"/>
    <w:rsid w:val="00EE4D87"/>
    <w:rsid w:val="00EE513A"/>
    <w:rsid w:val="00EE5920"/>
    <w:rsid w:val="00EF1E90"/>
    <w:rsid w:val="00EF3CB7"/>
    <w:rsid w:val="00EF437B"/>
    <w:rsid w:val="00EF6ACC"/>
    <w:rsid w:val="00F002F5"/>
    <w:rsid w:val="00F0112D"/>
    <w:rsid w:val="00F0152F"/>
    <w:rsid w:val="00F06265"/>
    <w:rsid w:val="00F07712"/>
    <w:rsid w:val="00F1097F"/>
    <w:rsid w:val="00F13B15"/>
    <w:rsid w:val="00F17B89"/>
    <w:rsid w:val="00F17CEA"/>
    <w:rsid w:val="00F17F20"/>
    <w:rsid w:val="00F21630"/>
    <w:rsid w:val="00F21739"/>
    <w:rsid w:val="00F23FD9"/>
    <w:rsid w:val="00F247B1"/>
    <w:rsid w:val="00F24F7A"/>
    <w:rsid w:val="00F27FB6"/>
    <w:rsid w:val="00F308F9"/>
    <w:rsid w:val="00F33BA2"/>
    <w:rsid w:val="00F34F0C"/>
    <w:rsid w:val="00F36231"/>
    <w:rsid w:val="00F36D3F"/>
    <w:rsid w:val="00F377D2"/>
    <w:rsid w:val="00F37C07"/>
    <w:rsid w:val="00F37C3B"/>
    <w:rsid w:val="00F413F1"/>
    <w:rsid w:val="00F41F1B"/>
    <w:rsid w:val="00F42055"/>
    <w:rsid w:val="00F420A6"/>
    <w:rsid w:val="00F468C4"/>
    <w:rsid w:val="00F477DE"/>
    <w:rsid w:val="00F478C1"/>
    <w:rsid w:val="00F52EB2"/>
    <w:rsid w:val="00F52F84"/>
    <w:rsid w:val="00F5633A"/>
    <w:rsid w:val="00F5637C"/>
    <w:rsid w:val="00F57630"/>
    <w:rsid w:val="00F57DA8"/>
    <w:rsid w:val="00F57F8F"/>
    <w:rsid w:val="00F60209"/>
    <w:rsid w:val="00F617FA"/>
    <w:rsid w:val="00F61CFA"/>
    <w:rsid w:val="00F65A6B"/>
    <w:rsid w:val="00F663F5"/>
    <w:rsid w:val="00F71332"/>
    <w:rsid w:val="00F71620"/>
    <w:rsid w:val="00F724AC"/>
    <w:rsid w:val="00F74A7E"/>
    <w:rsid w:val="00F80633"/>
    <w:rsid w:val="00F818C9"/>
    <w:rsid w:val="00F81D7D"/>
    <w:rsid w:val="00F83095"/>
    <w:rsid w:val="00F87E36"/>
    <w:rsid w:val="00F92BEF"/>
    <w:rsid w:val="00FA1213"/>
    <w:rsid w:val="00FA46B9"/>
    <w:rsid w:val="00FB0E86"/>
    <w:rsid w:val="00FB0FE3"/>
    <w:rsid w:val="00FB293D"/>
    <w:rsid w:val="00FB33FA"/>
    <w:rsid w:val="00FB38A1"/>
    <w:rsid w:val="00FB56C3"/>
    <w:rsid w:val="00FC0306"/>
    <w:rsid w:val="00FC0389"/>
    <w:rsid w:val="00FC0E8D"/>
    <w:rsid w:val="00FC2289"/>
    <w:rsid w:val="00FC4177"/>
    <w:rsid w:val="00FD0EB4"/>
    <w:rsid w:val="00FD37B4"/>
    <w:rsid w:val="00FD3A3C"/>
    <w:rsid w:val="00FD4550"/>
    <w:rsid w:val="00FD46A1"/>
    <w:rsid w:val="00FD4AD0"/>
    <w:rsid w:val="00FD62E3"/>
    <w:rsid w:val="00FD6EA3"/>
    <w:rsid w:val="00FF1737"/>
    <w:rsid w:val="00FF3CD7"/>
    <w:rsid w:val="00FF4A75"/>
    <w:rsid w:val="00FF5827"/>
    <w:rsid w:val="00FF7697"/>
    <w:rsid w:val="09F1CEFC"/>
    <w:rsid w:val="1070EA91"/>
    <w:rsid w:val="175C8BDB"/>
    <w:rsid w:val="17E0B83D"/>
    <w:rsid w:val="1E105FA7"/>
    <w:rsid w:val="21CBE2AD"/>
    <w:rsid w:val="22242E96"/>
    <w:rsid w:val="26DDF1CB"/>
    <w:rsid w:val="3754F019"/>
    <w:rsid w:val="43FE0288"/>
    <w:rsid w:val="44670D54"/>
    <w:rsid w:val="5048B1EE"/>
    <w:rsid w:val="54A9C9F9"/>
    <w:rsid w:val="59C5ACF4"/>
    <w:rsid w:val="5D02BC72"/>
    <w:rsid w:val="5E919633"/>
    <w:rsid w:val="64A265AB"/>
    <w:rsid w:val="65314ABC"/>
    <w:rsid w:val="674A6C00"/>
    <w:rsid w:val="6A8A5EEF"/>
    <w:rsid w:val="6BD67367"/>
    <w:rsid w:val="734448D5"/>
    <w:rsid w:val="7A4B4D12"/>
    <w:rsid w:val="7B17A12E"/>
    <w:rsid w:val="7BD15B1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A022"/>
  <w15:chartTrackingRefBased/>
  <w15:docId w15:val="{7A1A2AD5-9EFB-4A92-9E3E-5195364C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0"/>
    <w:link w:val="10"/>
    <w:uiPriority w:val="9"/>
    <w:qFormat/>
    <w:rsid w:val="00363675"/>
    <w:pPr>
      <w:keepNext/>
      <w:keepLines/>
      <w:numPr>
        <w:numId w:val="13"/>
      </w:numPr>
      <w:spacing w:before="240" w:after="0"/>
      <w:outlineLvl w:val="0"/>
    </w:pPr>
    <w:rPr>
      <w:rFonts w:eastAsiaTheme="majorEastAsia" w:cstheme="majorBidi"/>
      <w:b/>
      <w:szCs w:val="32"/>
    </w:rPr>
  </w:style>
  <w:style w:type="paragraph" w:styleId="2">
    <w:name w:val="heading 2"/>
    <w:basedOn w:val="a0"/>
    <w:next w:val="a"/>
    <w:link w:val="20"/>
    <w:uiPriority w:val="9"/>
    <w:unhideWhenUsed/>
    <w:qFormat/>
    <w:rsid w:val="007D4A94"/>
    <w:pPr>
      <w:keepNext/>
      <w:keepLines/>
      <w:numPr>
        <w:ilvl w:val="1"/>
        <w:numId w:val="13"/>
      </w:numPr>
      <w:spacing w:before="40" w:after="0"/>
      <w:outlineLvl w:val="1"/>
    </w:pPr>
    <w:rPr>
      <w:rFonts w:eastAsiaTheme="majorEastAsia" w:cstheme="majorBidi"/>
      <w:szCs w:val="26"/>
    </w:rPr>
  </w:style>
  <w:style w:type="paragraph" w:styleId="3">
    <w:name w:val="heading 3"/>
    <w:basedOn w:val="a0"/>
    <w:next w:val="a"/>
    <w:link w:val="30"/>
    <w:uiPriority w:val="9"/>
    <w:unhideWhenUsed/>
    <w:qFormat/>
    <w:rsid w:val="007D4A94"/>
    <w:pPr>
      <w:keepNext/>
      <w:keepLines/>
      <w:numPr>
        <w:ilvl w:val="2"/>
        <w:numId w:val="13"/>
      </w:numPr>
      <w:spacing w:before="40" w:after="0"/>
      <w:outlineLvl w:val="2"/>
    </w:pPr>
    <w:rPr>
      <w:rFonts w:eastAsiaTheme="majorEastAsia" w:cstheme="majorBidi"/>
      <w:szCs w:val="24"/>
    </w:rPr>
  </w:style>
  <w:style w:type="paragraph" w:styleId="4">
    <w:name w:val="heading 4"/>
    <w:basedOn w:val="a"/>
    <w:next w:val="a"/>
    <w:link w:val="40"/>
    <w:uiPriority w:val="9"/>
    <w:semiHidden/>
    <w:unhideWhenUsed/>
    <w:qFormat/>
    <w:rsid w:val="002007DD"/>
    <w:pPr>
      <w:keepNext/>
      <w:keepLines/>
      <w:numPr>
        <w:ilvl w:val="3"/>
        <w:numId w:val="13"/>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007DD"/>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007DD"/>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2007DD"/>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2007DD"/>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007DD"/>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Дипломна работа"/>
    <w:basedOn w:val="a"/>
    <w:link w:val="Char"/>
    <w:qFormat/>
    <w:rsid w:val="007321B6"/>
    <w:pPr>
      <w:spacing w:line="336" w:lineRule="auto"/>
      <w:jc w:val="both"/>
    </w:pPr>
    <w:rPr>
      <w:rFonts w:ascii="Times New Roman" w:hAnsi="Times New Roman" w:cs="Times New Roman"/>
      <w:sz w:val="28"/>
    </w:rPr>
  </w:style>
  <w:style w:type="character" w:customStyle="1" w:styleId="Char">
    <w:name w:val="Дипломна работа Char"/>
    <w:basedOn w:val="a1"/>
    <w:link w:val="a0"/>
    <w:rsid w:val="007321B6"/>
    <w:rPr>
      <w:rFonts w:ascii="Times New Roman" w:hAnsi="Times New Roman" w:cs="Times New Roman"/>
      <w:sz w:val="28"/>
    </w:rPr>
  </w:style>
  <w:style w:type="character" w:styleId="a4">
    <w:name w:val="line number"/>
    <w:basedOn w:val="a1"/>
    <w:uiPriority w:val="99"/>
    <w:semiHidden/>
    <w:unhideWhenUsed/>
    <w:rsid w:val="007B2D64"/>
  </w:style>
  <w:style w:type="paragraph" w:customStyle="1" w:styleId="a5">
    <w:name w:val="титулна"/>
    <w:basedOn w:val="a0"/>
    <w:link w:val="Char0"/>
    <w:rsid w:val="007B2D64"/>
    <w:rPr>
      <w:rFonts w:eastAsiaTheme="minorEastAsia"/>
      <w:szCs w:val="28"/>
    </w:rPr>
  </w:style>
  <w:style w:type="character" w:customStyle="1" w:styleId="Char0">
    <w:name w:val="титулна Char"/>
    <w:basedOn w:val="Char"/>
    <w:link w:val="a5"/>
    <w:rsid w:val="007B2D64"/>
    <w:rPr>
      <w:rFonts w:ascii="Times New Roman" w:eastAsiaTheme="minorEastAsia" w:hAnsi="Times New Roman" w:cs="Times New Roman"/>
      <w:sz w:val="28"/>
      <w:szCs w:val="28"/>
    </w:rPr>
  </w:style>
  <w:style w:type="paragraph" w:styleId="a6">
    <w:name w:val="header"/>
    <w:basedOn w:val="a"/>
    <w:link w:val="a7"/>
    <w:uiPriority w:val="99"/>
    <w:unhideWhenUsed/>
    <w:rsid w:val="007B2D64"/>
    <w:pPr>
      <w:tabs>
        <w:tab w:val="center" w:pos="4536"/>
        <w:tab w:val="right" w:pos="9072"/>
      </w:tabs>
      <w:spacing w:after="0" w:line="240" w:lineRule="auto"/>
    </w:pPr>
  </w:style>
  <w:style w:type="character" w:customStyle="1" w:styleId="a7">
    <w:name w:val="Горен колонтитул Знак"/>
    <w:basedOn w:val="a1"/>
    <w:link w:val="a6"/>
    <w:uiPriority w:val="99"/>
    <w:rsid w:val="007B2D64"/>
  </w:style>
  <w:style w:type="paragraph" w:styleId="a8">
    <w:name w:val="footer"/>
    <w:basedOn w:val="a"/>
    <w:link w:val="a9"/>
    <w:uiPriority w:val="99"/>
    <w:unhideWhenUsed/>
    <w:rsid w:val="007B2D64"/>
    <w:pPr>
      <w:tabs>
        <w:tab w:val="center" w:pos="4536"/>
        <w:tab w:val="right" w:pos="9072"/>
      </w:tabs>
      <w:spacing w:after="0" w:line="240" w:lineRule="auto"/>
    </w:pPr>
  </w:style>
  <w:style w:type="character" w:customStyle="1" w:styleId="a9">
    <w:name w:val="Долен колонтитул Знак"/>
    <w:basedOn w:val="a1"/>
    <w:link w:val="a8"/>
    <w:uiPriority w:val="99"/>
    <w:rsid w:val="007B2D64"/>
  </w:style>
  <w:style w:type="character" w:customStyle="1" w:styleId="10">
    <w:name w:val="Заглавие 1 Знак"/>
    <w:basedOn w:val="a1"/>
    <w:link w:val="1"/>
    <w:uiPriority w:val="9"/>
    <w:rsid w:val="0016504B"/>
    <w:rPr>
      <w:rFonts w:ascii="Times New Roman" w:eastAsiaTheme="majorEastAsia" w:hAnsi="Times New Roman" w:cstheme="majorBidi"/>
      <w:b/>
      <w:sz w:val="28"/>
      <w:szCs w:val="32"/>
    </w:rPr>
  </w:style>
  <w:style w:type="character" w:customStyle="1" w:styleId="20">
    <w:name w:val="Заглавие 2 Знак"/>
    <w:basedOn w:val="a1"/>
    <w:link w:val="2"/>
    <w:uiPriority w:val="9"/>
    <w:rsid w:val="002007DD"/>
    <w:rPr>
      <w:rFonts w:ascii="Times New Roman" w:eastAsiaTheme="majorEastAsia" w:hAnsi="Times New Roman" w:cstheme="majorBidi"/>
      <w:sz w:val="28"/>
      <w:szCs w:val="26"/>
    </w:rPr>
  </w:style>
  <w:style w:type="character" w:customStyle="1" w:styleId="30">
    <w:name w:val="Заглавие 3 Знак"/>
    <w:basedOn w:val="a1"/>
    <w:link w:val="3"/>
    <w:uiPriority w:val="9"/>
    <w:rsid w:val="002007DD"/>
    <w:rPr>
      <w:rFonts w:ascii="Times New Roman" w:eastAsiaTheme="majorEastAsia" w:hAnsi="Times New Roman" w:cstheme="majorBidi"/>
      <w:sz w:val="28"/>
      <w:szCs w:val="24"/>
    </w:rPr>
  </w:style>
  <w:style w:type="character" w:customStyle="1" w:styleId="40">
    <w:name w:val="Заглавие 4 Знак"/>
    <w:basedOn w:val="a1"/>
    <w:link w:val="4"/>
    <w:uiPriority w:val="9"/>
    <w:semiHidden/>
    <w:rsid w:val="002007DD"/>
    <w:rPr>
      <w:rFonts w:asciiTheme="majorHAnsi" w:eastAsiaTheme="majorEastAsia" w:hAnsiTheme="majorHAnsi" w:cstheme="majorBidi"/>
      <w:i/>
      <w:iCs/>
      <w:color w:val="2E74B5" w:themeColor="accent1" w:themeShade="BF"/>
    </w:rPr>
  </w:style>
  <w:style w:type="character" w:customStyle="1" w:styleId="50">
    <w:name w:val="Заглавие 5 Знак"/>
    <w:basedOn w:val="a1"/>
    <w:link w:val="5"/>
    <w:uiPriority w:val="9"/>
    <w:semiHidden/>
    <w:rsid w:val="002007DD"/>
    <w:rPr>
      <w:rFonts w:asciiTheme="majorHAnsi" w:eastAsiaTheme="majorEastAsia" w:hAnsiTheme="majorHAnsi" w:cstheme="majorBidi"/>
      <w:color w:val="2E74B5" w:themeColor="accent1" w:themeShade="BF"/>
    </w:rPr>
  </w:style>
  <w:style w:type="character" w:customStyle="1" w:styleId="60">
    <w:name w:val="Заглавие 6 Знак"/>
    <w:basedOn w:val="a1"/>
    <w:link w:val="6"/>
    <w:uiPriority w:val="9"/>
    <w:semiHidden/>
    <w:rsid w:val="002007DD"/>
    <w:rPr>
      <w:rFonts w:asciiTheme="majorHAnsi" w:eastAsiaTheme="majorEastAsia" w:hAnsiTheme="majorHAnsi" w:cstheme="majorBidi"/>
      <w:color w:val="1F4D78" w:themeColor="accent1" w:themeShade="7F"/>
    </w:rPr>
  </w:style>
  <w:style w:type="character" w:customStyle="1" w:styleId="70">
    <w:name w:val="Заглавие 7 Знак"/>
    <w:basedOn w:val="a1"/>
    <w:link w:val="7"/>
    <w:uiPriority w:val="9"/>
    <w:semiHidden/>
    <w:rsid w:val="002007DD"/>
    <w:rPr>
      <w:rFonts w:asciiTheme="majorHAnsi" w:eastAsiaTheme="majorEastAsia" w:hAnsiTheme="majorHAnsi" w:cstheme="majorBidi"/>
      <w:i/>
      <w:iCs/>
      <w:color w:val="1F4D78" w:themeColor="accent1" w:themeShade="7F"/>
    </w:rPr>
  </w:style>
  <w:style w:type="character" w:customStyle="1" w:styleId="80">
    <w:name w:val="Заглавие 8 Знак"/>
    <w:basedOn w:val="a1"/>
    <w:link w:val="8"/>
    <w:uiPriority w:val="9"/>
    <w:semiHidden/>
    <w:rsid w:val="002007DD"/>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2007DD"/>
    <w:rPr>
      <w:rFonts w:asciiTheme="majorHAnsi" w:eastAsiaTheme="majorEastAsia" w:hAnsiTheme="majorHAnsi" w:cstheme="majorBidi"/>
      <w:i/>
      <w:iCs/>
      <w:color w:val="272727" w:themeColor="text1" w:themeTint="D8"/>
      <w:sz w:val="21"/>
      <w:szCs w:val="21"/>
    </w:rPr>
  </w:style>
  <w:style w:type="character" w:styleId="aa">
    <w:name w:val="Hyperlink"/>
    <w:basedOn w:val="a1"/>
    <w:uiPriority w:val="99"/>
    <w:unhideWhenUsed/>
    <w:rsid w:val="002007DD"/>
    <w:rPr>
      <w:color w:val="0563C1" w:themeColor="hyperlink"/>
      <w:u w:val="single"/>
    </w:rPr>
  </w:style>
  <w:style w:type="paragraph" w:styleId="ab">
    <w:name w:val="TOC Heading"/>
    <w:basedOn w:val="1"/>
    <w:next w:val="a"/>
    <w:uiPriority w:val="39"/>
    <w:unhideWhenUsed/>
    <w:qFormat/>
    <w:rsid w:val="00363675"/>
    <w:pPr>
      <w:numPr>
        <w:numId w:val="0"/>
      </w:num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autoRedefine/>
    <w:uiPriority w:val="39"/>
    <w:unhideWhenUsed/>
    <w:rsid w:val="00363675"/>
    <w:pPr>
      <w:spacing w:after="100"/>
    </w:pPr>
  </w:style>
  <w:style w:type="paragraph" w:styleId="21">
    <w:name w:val="toc 2"/>
    <w:basedOn w:val="a"/>
    <w:next w:val="a"/>
    <w:autoRedefine/>
    <w:uiPriority w:val="39"/>
    <w:unhideWhenUsed/>
    <w:rsid w:val="00363675"/>
    <w:pPr>
      <w:spacing w:after="100"/>
      <w:ind w:left="220"/>
    </w:pPr>
  </w:style>
  <w:style w:type="table" w:styleId="ac">
    <w:name w:val="Table Grid"/>
    <w:basedOn w:val="a2"/>
    <w:uiPriority w:val="39"/>
    <w:rsid w:val="00206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w:basedOn w:val="a"/>
    <w:uiPriority w:val="99"/>
    <w:unhideWhenUsed/>
    <w:rsid w:val="00EB6C54"/>
    <w:pPr>
      <w:ind w:left="360" w:hanging="360"/>
      <w:contextualSpacing/>
    </w:pPr>
  </w:style>
  <w:style w:type="paragraph" w:styleId="ae">
    <w:name w:val="Body Text Indent"/>
    <w:basedOn w:val="a"/>
    <w:link w:val="af"/>
    <w:uiPriority w:val="99"/>
    <w:unhideWhenUsed/>
    <w:rsid w:val="00EB6C54"/>
    <w:pPr>
      <w:spacing w:after="120"/>
      <w:ind w:left="360"/>
    </w:pPr>
  </w:style>
  <w:style w:type="character" w:customStyle="1" w:styleId="af">
    <w:name w:val="Основен текст с отстъп Знак"/>
    <w:basedOn w:val="a1"/>
    <w:link w:val="ae"/>
    <w:uiPriority w:val="99"/>
    <w:rsid w:val="00EB6C54"/>
  </w:style>
  <w:style w:type="character" w:styleId="af0">
    <w:name w:val="FollowedHyperlink"/>
    <w:basedOn w:val="a1"/>
    <w:uiPriority w:val="99"/>
    <w:semiHidden/>
    <w:unhideWhenUsed/>
    <w:rsid w:val="00740CBB"/>
    <w:rPr>
      <w:color w:val="954F72" w:themeColor="followedHyperlink"/>
      <w:u w:val="single"/>
    </w:rPr>
  </w:style>
  <w:style w:type="character" w:customStyle="1" w:styleId="12">
    <w:name w:val="Неразрешено споменаване1"/>
    <w:basedOn w:val="a1"/>
    <w:uiPriority w:val="99"/>
    <w:semiHidden/>
    <w:unhideWhenUsed/>
    <w:rsid w:val="008225B0"/>
    <w:rPr>
      <w:color w:val="605E5C"/>
      <w:shd w:val="clear" w:color="auto" w:fill="E1DFDD"/>
    </w:rPr>
  </w:style>
  <w:style w:type="paragraph" w:styleId="31">
    <w:name w:val="toc 3"/>
    <w:basedOn w:val="a"/>
    <w:next w:val="a"/>
    <w:autoRedefine/>
    <w:uiPriority w:val="39"/>
    <w:unhideWhenUsed/>
    <w:rsid w:val="0093416A"/>
    <w:pPr>
      <w:spacing w:after="100"/>
      <w:ind w:left="440"/>
    </w:pPr>
    <w:rPr>
      <w:rFonts w:eastAsiaTheme="minorEastAsia" w:cs="Times New Roman"/>
      <w:lang w:val="en-US"/>
    </w:rPr>
  </w:style>
  <w:style w:type="paragraph" w:styleId="af1">
    <w:name w:val="List Paragraph"/>
    <w:basedOn w:val="a"/>
    <w:uiPriority w:val="34"/>
    <w:qFormat/>
    <w:rsid w:val="00B331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565571">
      <w:bodyDiv w:val="1"/>
      <w:marLeft w:val="0"/>
      <w:marRight w:val="0"/>
      <w:marTop w:val="0"/>
      <w:marBottom w:val="0"/>
      <w:divBdr>
        <w:top w:val="none" w:sz="0" w:space="0" w:color="auto"/>
        <w:left w:val="none" w:sz="0" w:space="0" w:color="auto"/>
        <w:bottom w:val="none" w:sz="0" w:space="0" w:color="auto"/>
        <w:right w:val="none" w:sz="0" w:space="0" w:color="auto"/>
      </w:divBdr>
    </w:div>
    <w:div w:id="657076354">
      <w:bodyDiv w:val="1"/>
      <w:marLeft w:val="0"/>
      <w:marRight w:val="0"/>
      <w:marTop w:val="0"/>
      <w:marBottom w:val="0"/>
      <w:divBdr>
        <w:top w:val="none" w:sz="0" w:space="0" w:color="auto"/>
        <w:left w:val="none" w:sz="0" w:space="0" w:color="auto"/>
        <w:bottom w:val="none" w:sz="0" w:space="0" w:color="auto"/>
        <w:right w:val="none" w:sz="0" w:space="0" w:color="auto"/>
      </w:divBdr>
    </w:div>
    <w:div w:id="856504922">
      <w:bodyDiv w:val="1"/>
      <w:marLeft w:val="0"/>
      <w:marRight w:val="0"/>
      <w:marTop w:val="0"/>
      <w:marBottom w:val="0"/>
      <w:divBdr>
        <w:top w:val="none" w:sz="0" w:space="0" w:color="auto"/>
        <w:left w:val="none" w:sz="0" w:space="0" w:color="auto"/>
        <w:bottom w:val="none" w:sz="0" w:space="0" w:color="auto"/>
        <w:right w:val="none" w:sz="0" w:space="0" w:color="auto"/>
      </w:divBdr>
    </w:div>
    <w:div w:id="1400862973">
      <w:bodyDiv w:val="1"/>
      <w:marLeft w:val="0"/>
      <w:marRight w:val="0"/>
      <w:marTop w:val="0"/>
      <w:marBottom w:val="0"/>
      <w:divBdr>
        <w:top w:val="none" w:sz="0" w:space="0" w:color="auto"/>
        <w:left w:val="none" w:sz="0" w:space="0" w:color="auto"/>
        <w:bottom w:val="none" w:sz="0" w:space="0" w:color="auto"/>
        <w:right w:val="none" w:sz="0" w:space="0" w:color="auto"/>
      </w:divBdr>
    </w:div>
    <w:div w:id="1460535315">
      <w:bodyDiv w:val="1"/>
      <w:marLeft w:val="0"/>
      <w:marRight w:val="0"/>
      <w:marTop w:val="0"/>
      <w:marBottom w:val="0"/>
      <w:divBdr>
        <w:top w:val="none" w:sz="0" w:space="0" w:color="auto"/>
        <w:left w:val="none" w:sz="0" w:space="0" w:color="auto"/>
        <w:bottom w:val="none" w:sz="0" w:space="0" w:color="auto"/>
        <w:right w:val="none" w:sz="0" w:space="0" w:color="auto"/>
      </w:divBdr>
      <w:divsChild>
        <w:div w:id="181356127">
          <w:marLeft w:val="0"/>
          <w:marRight w:val="0"/>
          <w:marTop w:val="0"/>
          <w:marBottom w:val="0"/>
          <w:divBdr>
            <w:top w:val="none" w:sz="0" w:space="0" w:color="auto"/>
            <w:left w:val="none" w:sz="0" w:space="0" w:color="auto"/>
            <w:bottom w:val="none" w:sz="0" w:space="0" w:color="auto"/>
            <w:right w:val="none" w:sz="0" w:space="0" w:color="auto"/>
          </w:divBdr>
          <w:divsChild>
            <w:div w:id="13331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983">
      <w:bodyDiv w:val="1"/>
      <w:marLeft w:val="0"/>
      <w:marRight w:val="0"/>
      <w:marTop w:val="0"/>
      <w:marBottom w:val="0"/>
      <w:divBdr>
        <w:top w:val="none" w:sz="0" w:space="0" w:color="auto"/>
        <w:left w:val="none" w:sz="0" w:space="0" w:color="auto"/>
        <w:bottom w:val="none" w:sz="0" w:space="0" w:color="auto"/>
        <w:right w:val="none" w:sz="0" w:space="0" w:color="auto"/>
      </w:divBdr>
      <w:divsChild>
        <w:div w:id="446656553">
          <w:marLeft w:val="0"/>
          <w:marRight w:val="0"/>
          <w:marTop w:val="0"/>
          <w:marBottom w:val="0"/>
          <w:divBdr>
            <w:top w:val="none" w:sz="0" w:space="0" w:color="auto"/>
            <w:left w:val="none" w:sz="0" w:space="0" w:color="auto"/>
            <w:bottom w:val="none" w:sz="0" w:space="0" w:color="auto"/>
            <w:right w:val="none" w:sz="0" w:space="0" w:color="auto"/>
          </w:divBdr>
          <w:divsChild>
            <w:div w:id="18983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4493">
      <w:bodyDiv w:val="1"/>
      <w:marLeft w:val="0"/>
      <w:marRight w:val="0"/>
      <w:marTop w:val="0"/>
      <w:marBottom w:val="0"/>
      <w:divBdr>
        <w:top w:val="none" w:sz="0" w:space="0" w:color="auto"/>
        <w:left w:val="none" w:sz="0" w:space="0" w:color="auto"/>
        <w:bottom w:val="none" w:sz="0" w:space="0" w:color="auto"/>
        <w:right w:val="none" w:sz="0" w:space="0" w:color="auto"/>
      </w:divBdr>
    </w:div>
    <w:div w:id="2130659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jp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72;&#1079;\Documents\Custom%20Office%20Templates\&#1076;&#1080;&#1087;&#1083;&#1086;&#1084;&#1085;&#1072;%20&#1088;&#1072;&#1073;&#1086;&#1090;&#107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bg-BG"/>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bg-BG"/>
              <a:t>Очаквана посещаемост</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Лист1!$B$1</c:f>
              <c:strCache>
                <c:ptCount val="1"/>
                <c:pt idx="0">
                  <c:v>Очакван посещаемост</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2034-4AEB-9DFD-BDA6B3D02A9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034-4AEB-9DFD-BDA6B3D02A9D}"/>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2034-4AEB-9DFD-BDA6B3D02A9D}"/>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034-4AEB-9DFD-BDA6B3D02A9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Лист1!$A$2:$A$5</c:f>
              <c:strCache>
                <c:ptCount val="4"/>
                <c:pt idx="0">
                  <c:v>4-ти месец и нататък</c:v>
                </c:pt>
                <c:pt idx="1">
                  <c:v>3-ти месец</c:v>
                </c:pt>
                <c:pt idx="2">
                  <c:v>2-ри месец</c:v>
                </c:pt>
                <c:pt idx="3">
                  <c:v>1-ви месец</c:v>
                </c:pt>
              </c:strCache>
            </c:strRef>
          </c:cat>
          <c:val>
            <c:numRef>
              <c:f>Лист1!$B$2:$B$5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2034-4AEB-9DFD-BDA6B3D02A9D}"/>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67467D009A023C4EA56D3C56C6BCF5F1" ma:contentTypeVersion="4" ma:contentTypeDescription="Създаване на нов документ" ma:contentTypeScope="" ma:versionID="ecf1da8d80bc82e5e4a92dda16bbd076">
  <xsd:schema xmlns:xsd="http://www.w3.org/2001/XMLSchema" xmlns:xs="http://www.w3.org/2001/XMLSchema" xmlns:p="http://schemas.microsoft.com/office/2006/metadata/properties" xmlns:ns2="4662ea0f-7bce-43ad-ae63-9b9becbf0214" xmlns:ns3="3f225f2b-faf6-4158-bf46-1a1be9f7f971" targetNamespace="http://schemas.microsoft.com/office/2006/metadata/properties" ma:root="true" ma:fieldsID="e9cd79f1553087a6ea517e5a09587859" ns2:_="" ns3:_="">
    <xsd:import namespace="4662ea0f-7bce-43ad-ae63-9b9becbf0214"/>
    <xsd:import namespace="3f225f2b-faf6-4158-bf46-1a1be9f7f97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62ea0f-7bce-43ad-ae63-9b9becbf02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225f2b-faf6-4158-bf46-1a1be9f7f971" elementFormDefault="qualified">
    <xsd:import namespace="http://schemas.microsoft.com/office/2006/documentManagement/types"/>
    <xsd:import namespace="http://schemas.microsoft.com/office/infopath/2007/PartnerControls"/>
    <xsd:element name="SharedWithUsers" ma:index="10" nillable="true" ma:displayName="Споделено 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Споделени с подробност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64F20B-62E8-4700-AF0B-22825E9AFA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985428-F2AD-491B-8B4E-B39240903C55}">
  <ds:schemaRefs>
    <ds:schemaRef ds:uri="http://schemas.microsoft.com/sharepoint/v3/contenttype/forms"/>
  </ds:schemaRefs>
</ds:datastoreItem>
</file>

<file path=customXml/itemProps3.xml><?xml version="1.0" encoding="utf-8"?>
<ds:datastoreItem xmlns:ds="http://schemas.openxmlformats.org/officeDocument/2006/customXml" ds:itemID="{FE51C5D6-8C29-48DE-BE11-9B147BA8C112}">
  <ds:schemaRefs>
    <ds:schemaRef ds:uri="http://schemas.openxmlformats.org/officeDocument/2006/bibliography"/>
  </ds:schemaRefs>
</ds:datastoreItem>
</file>

<file path=customXml/itemProps4.xml><?xml version="1.0" encoding="utf-8"?>
<ds:datastoreItem xmlns:ds="http://schemas.openxmlformats.org/officeDocument/2006/customXml" ds:itemID="{37AB0297-32EA-4E7C-A055-C56542F0D2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62ea0f-7bce-43ad-ae63-9b9becbf0214"/>
    <ds:schemaRef ds:uri="3f225f2b-faf6-4158-bf46-1a1be9f7f9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дипломна работа</Template>
  <TotalTime>491</TotalTime>
  <Pages>32</Pages>
  <Words>5719</Words>
  <Characters>32600</Characters>
  <Application>Microsoft Office Word</Application>
  <DocSecurity>0</DocSecurity>
  <Lines>271</Lines>
  <Paragraphs>76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38243</CharactersWithSpaces>
  <SharedDoc>false</SharedDoc>
  <HLinks>
    <vt:vector size="42" baseType="variant">
      <vt:variant>
        <vt:i4>1835064</vt:i4>
      </vt:variant>
      <vt:variant>
        <vt:i4>38</vt:i4>
      </vt:variant>
      <vt:variant>
        <vt:i4>0</vt:i4>
      </vt:variant>
      <vt:variant>
        <vt:i4>5</vt:i4>
      </vt:variant>
      <vt:variant>
        <vt:lpwstr/>
      </vt:variant>
      <vt:variant>
        <vt:lpwstr>_Toc92657905</vt:lpwstr>
      </vt:variant>
      <vt:variant>
        <vt:i4>1900600</vt:i4>
      </vt:variant>
      <vt:variant>
        <vt:i4>32</vt:i4>
      </vt:variant>
      <vt:variant>
        <vt:i4>0</vt:i4>
      </vt:variant>
      <vt:variant>
        <vt:i4>5</vt:i4>
      </vt:variant>
      <vt:variant>
        <vt:lpwstr/>
      </vt:variant>
      <vt:variant>
        <vt:lpwstr>_Toc92657904</vt:lpwstr>
      </vt:variant>
      <vt:variant>
        <vt:i4>1703992</vt:i4>
      </vt:variant>
      <vt:variant>
        <vt:i4>26</vt:i4>
      </vt:variant>
      <vt:variant>
        <vt:i4>0</vt:i4>
      </vt:variant>
      <vt:variant>
        <vt:i4>5</vt:i4>
      </vt:variant>
      <vt:variant>
        <vt:lpwstr/>
      </vt:variant>
      <vt:variant>
        <vt:lpwstr>_Toc92657903</vt:lpwstr>
      </vt:variant>
      <vt:variant>
        <vt:i4>1769528</vt:i4>
      </vt:variant>
      <vt:variant>
        <vt:i4>20</vt:i4>
      </vt:variant>
      <vt:variant>
        <vt:i4>0</vt:i4>
      </vt:variant>
      <vt:variant>
        <vt:i4>5</vt:i4>
      </vt:variant>
      <vt:variant>
        <vt:lpwstr/>
      </vt:variant>
      <vt:variant>
        <vt:lpwstr>_Toc92657902</vt:lpwstr>
      </vt:variant>
      <vt:variant>
        <vt:i4>1572920</vt:i4>
      </vt:variant>
      <vt:variant>
        <vt:i4>14</vt:i4>
      </vt:variant>
      <vt:variant>
        <vt:i4>0</vt:i4>
      </vt:variant>
      <vt:variant>
        <vt:i4>5</vt:i4>
      </vt:variant>
      <vt:variant>
        <vt:lpwstr/>
      </vt:variant>
      <vt:variant>
        <vt:lpwstr>_Toc92657901</vt:lpwstr>
      </vt:variant>
      <vt:variant>
        <vt:i4>1638456</vt:i4>
      </vt:variant>
      <vt:variant>
        <vt:i4>8</vt:i4>
      </vt:variant>
      <vt:variant>
        <vt:i4>0</vt:i4>
      </vt:variant>
      <vt:variant>
        <vt:i4>5</vt:i4>
      </vt:variant>
      <vt:variant>
        <vt:lpwstr/>
      </vt:variant>
      <vt:variant>
        <vt:lpwstr>_Toc92657900</vt:lpwstr>
      </vt:variant>
      <vt:variant>
        <vt:i4>1114161</vt:i4>
      </vt:variant>
      <vt:variant>
        <vt:i4>2</vt:i4>
      </vt:variant>
      <vt:variant>
        <vt:i4>0</vt:i4>
      </vt:variant>
      <vt:variant>
        <vt:i4>5</vt:i4>
      </vt:variant>
      <vt:variant>
        <vt:lpwstr/>
      </vt:variant>
      <vt:variant>
        <vt:lpwstr>_Toc92657899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Потребител на Windows</dc:creator>
  <cp:keywords/>
  <dc:description/>
  <cp:lastModifiedBy>Mony Ivanova</cp:lastModifiedBy>
  <cp:revision>500</cp:revision>
  <dcterms:created xsi:type="dcterms:W3CDTF">2022-04-18T17:44:00Z</dcterms:created>
  <dcterms:modified xsi:type="dcterms:W3CDTF">2022-04-26T14:44:00Z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ies>
</file>